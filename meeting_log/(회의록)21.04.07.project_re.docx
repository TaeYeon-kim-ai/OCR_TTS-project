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4CE3" w14:textId="7BEA385B" w:rsidR="00A979E1" w:rsidRDefault="00E67B44" w:rsidP="00A979E1">
      <w:pPr>
        <w:pStyle w:val="affff2"/>
      </w:pPr>
      <w:r>
        <w:rPr>
          <w:rFonts w:hint="eastAsia"/>
          <w:lang w:eastAsia="ko-KR"/>
        </w:rPr>
        <w:t>프로젝트</w:t>
      </w:r>
      <w:sdt>
        <w:sdtPr>
          <w:alias w:val="세로줄 구분 기호:"/>
          <w:tag w:val="세로줄 구분 기호:"/>
          <w:id w:val="1874568466"/>
          <w:placeholder>
            <w:docPart w:val="A742B44C59C449C08C8610214D67F14D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|</w:t>
          </w:r>
        </w:sdtContent>
      </w:sdt>
      <w:r w:rsidR="007A6805"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326B80995B004CB285CD382B82292874"/>
          </w:placeholder>
          <w:temporary/>
          <w:showingPlcHdr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ko-KR" w:eastAsia="ko-KR" w:bidi="ko-KR"/>
            </w:rPr>
            <w:t>회의록</w:t>
          </w:r>
        </w:sdtContent>
      </w:sdt>
    </w:p>
    <w:p w14:paraId="225099C7" w14:textId="23D5FEF6" w:rsidR="00A979E1" w:rsidRDefault="006C6D44" w:rsidP="00A979E1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CAFA7B9E75E840FA98BB5127D0E5AB7D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날짜</w:t>
          </w:r>
          <w:r w:rsidR="00A979E1">
            <w:rPr>
              <w:lang w:val="ko-KR" w:eastAsia="ko-KR" w:bidi="ko-KR"/>
            </w:rPr>
            <w:t xml:space="preserve"> |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</w:t>
      </w:r>
      <w:r w:rsidR="003713C7">
        <w:rPr>
          <w:lang w:val="ko-KR" w:eastAsia="ko-KR" w:bidi="ko-KR"/>
        </w:rPr>
        <w:t>21/</w:t>
      </w:r>
      <w:r w:rsidR="003713C7">
        <w:rPr>
          <w:rFonts w:hint="eastAsia"/>
          <w:lang w:val="ko-KR" w:eastAsia="ko-KR" w:bidi="ko-KR"/>
        </w:rPr>
        <w:t>4</w:t>
      </w:r>
      <w:r w:rsidR="003713C7">
        <w:rPr>
          <w:lang w:val="ko-KR" w:eastAsia="ko-KR" w:bidi="ko-KR"/>
        </w:rPr>
        <w:t>/</w:t>
      </w:r>
      <w:r w:rsidR="003713C7">
        <w:rPr>
          <w:rFonts w:hint="eastAsia"/>
          <w:lang w:val="ko-KR" w:eastAsia="ko-KR" w:bidi="ko-KR"/>
        </w:rPr>
        <w:t>7</w:t>
      </w:r>
      <w:r w:rsidR="00A979E1" w:rsidRPr="003665F5">
        <w:rPr>
          <w:rStyle w:val="afffa"/>
          <w:lang w:val="ko-KR" w:eastAsia="ko-KR" w:bidi="ko-KR"/>
        </w:rPr>
        <w:t xml:space="preserve"> | </w:t>
      </w:r>
      <w:r w:rsidR="00E67B44">
        <w:rPr>
          <w:rStyle w:val="afffa"/>
        </w:rPr>
        <w:t>9:30~11:30</w:t>
      </w:r>
      <w:r w:rsidR="00A979E1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C7C33B8E418042E1A684DC81208733AA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장소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A9347D8317744B698F7CA119C03EFD11"/>
          </w:placeholder>
          <w:showingPlcHdr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장소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14:paraId="6A9D9AD2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14:paraId="2F108E2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09281DC5" w14:textId="77777777" w:rsidR="00A979E1" w:rsidRPr="00A979E1" w:rsidRDefault="006C6D44" w:rsidP="00A979E1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7BB6A6BF9B984F3B933D2998364AAFBB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주최자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630AC410" w14:textId="125B1DF6" w:rsidR="00A979E1" w:rsidRDefault="003713C7" w:rsidP="003713C7">
                  <w:pPr>
                    <w:spacing w:after="0"/>
                    <w:ind w:left="0"/>
                  </w:pPr>
                  <w:r>
                    <w:rPr>
                      <w:rFonts w:hint="eastAsia"/>
                    </w:rPr>
                    <w:t xml:space="preserve"> -</w:t>
                  </w:r>
                </w:p>
              </w:tc>
            </w:tr>
            <w:tr w:rsidR="00A979E1" w14:paraId="5205DDA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292B318F" w14:textId="77777777" w:rsidR="00A979E1" w:rsidRPr="00A979E1" w:rsidRDefault="006C6D44" w:rsidP="00A979E1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39246949363442B1B2E8C84622225BAB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유형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191349" w14:textId="2EC06B13" w:rsidR="00A979E1" w:rsidRDefault="003713C7" w:rsidP="00D578F4">
                  <w:pPr>
                    <w:spacing w:after="0"/>
                  </w:pPr>
                  <w:r>
                    <w:rPr>
                      <w:rFonts w:hint="eastAsia"/>
                    </w:rPr>
                    <w:t>구현</w:t>
                  </w:r>
                </w:p>
              </w:tc>
            </w:tr>
            <w:tr w:rsidR="00A979E1" w14:paraId="5B678E03" w14:textId="77777777" w:rsidTr="00D578F4">
              <w:sdt>
                <w:sdtPr>
                  <w:alias w:val="진행자:"/>
                  <w:tag w:val="진행자:"/>
                  <w:id w:val="-1618515975"/>
                  <w:placeholder>
                    <w:docPart w:val="C35B1B5AC6514E638A906A10337135C0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614BB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475EF3C" w14:textId="38BC7281" w:rsidR="00A979E1" w:rsidRDefault="003713C7" w:rsidP="00D578F4">
                  <w:pPr>
                    <w:spacing w:after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A979E1" w14:paraId="78FC3B53" w14:textId="77777777" w:rsidTr="00D578F4">
              <w:sdt>
                <w:sdtPr>
                  <w:alias w:val="서기:"/>
                  <w:tag w:val="서기:"/>
                  <w:id w:val="-1961940283"/>
                  <w:placeholder>
                    <w:docPart w:val="CFAB99BFAF2242C2B6CD6386A46B1AC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EBFF24A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4BEDBA0" w14:textId="31F70CAF" w:rsidR="00A979E1" w:rsidRDefault="003713C7" w:rsidP="00D578F4">
                  <w:pPr>
                    <w:spacing w:after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A979E1" w14:paraId="3552471C" w14:textId="77777777" w:rsidTr="00D578F4">
              <w:sdt>
                <w:sdtPr>
                  <w:alias w:val="시간 관리 담당:"/>
                  <w:tag w:val="시간 관리 담당:"/>
                  <w:id w:val="2113625791"/>
                  <w:placeholder>
                    <w:docPart w:val="21B9DDAD4F154B99977D04CAEF92948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F7CD3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시간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관리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담당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2D6CBB8" w14:textId="3D07D4DD" w:rsidR="00A979E1" w:rsidRDefault="00E67B44" w:rsidP="00D578F4">
                  <w:pPr>
                    <w:spacing w:after="0"/>
                  </w:pPr>
                  <w:r>
                    <w:t>--</w:t>
                  </w:r>
                </w:p>
              </w:tc>
            </w:tr>
          </w:tbl>
          <w:p w14:paraId="307EBAFD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08D85022" w14:textId="129220C9" w:rsidR="00A979E1" w:rsidRPr="00137619" w:rsidRDefault="00E67B44" w:rsidP="00D578F4">
            <w:pPr>
              <w:spacing w:after="0"/>
            </w:pPr>
            <w:r>
              <w:rPr>
                <w:rFonts w:hint="eastAsia"/>
              </w:rPr>
              <w:t>황인우</w:t>
            </w:r>
          </w:p>
          <w:p w14:paraId="5A1B7619" w14:textId="77777777" w:rsidR="00A979E1" w:rsidRDefault="00E67B44" w:rsidP="00D578F4">
            <w:pPr>
              <w:spacing w:after="0"/>
            </w:pPr>
            <w:proofErr w:type="spellStart"/>
            <w:r>
              <w:rPr>
                <w:rFonts w:hint="eastAsia"/>
              </w:rPr>
              <w:t>최예찬</w:t>
            </w:r>
            <w:proofErr w:type="spellEnd"/>
          </w:p>
          <w:p w14:paraId="6380EA7A" w14:textId="77777777" w:rsidR="00E67B44" w:rsidRDefault="00E67B44" w:rsidP="00D578F4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김무진</w:t>
            </w:r>
          </w:p>
          <w:p w14:paraId="6D86E21E" w14:textId="25847A27" w:rsidR="003713C7" w:rsidRDefault="003713C7" w:rsidP="00D578F4">
            <w:pPr>
              <w:spacing w:after="0"/>
            </w:pPr>
            <w:r>
              <w:rPr>
                <w:rFonts w:hint="eastAsia"/>
              </w:rPr>
              <w:t>김태연</w:t>
            </w:r>
          </w:p>
        </w:tc>
      </w:tr>
    </w:tbl>
    <w:p w14:paraId="3B49694B" w14:textId="77777777" w:rsidR="00A979E1" w:rsidRDefault="006C6D44" w:rsidP="00A979E1">
      <w:pPr>
        <w:pStyle w:val="1"/>
      </w:pPr>
      <w:sdt>
        <w:sdtPr>
          <w:alias w:val="안건 주제:"/>
          <w:tag w:val="안건 주제:"/>
          <w:id w:val="-877550984"/>
          <w:placeholder>
            <w:docPart w:val="A722736C24F147DE8A434CF9C1B5A0AF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</w:p>
    <w:p w14:paraId="0A593785" w14:textId="4D9B798C" w:rsidR="00A979E1" w:rsidRDefault="006C6D44" w:rsidP="00A979E1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3C30CEA8058548119475CF3431DF692A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BE342F61A7354AA593CBD4E05DD0EBE9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67B44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6896965CC15D4BEF94FF1F66FE868146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3713C7">
        <w:rPr>
          <w:rFonts w:hint="eastAsia"/>
          <w:lang w:eastAsia="ko-KR" w:bidi="ko-KR"/>
        </w:rPr>
        <w:t xml:space="preserve"> </w:t>
      </w:r>
      <w:r w:rsidR="003713C7" w:rsidRPr="003713C7">
        <w:rPr>
          <w:rStyle w:val="afffa"/>
          <w:rFonts w:hint="eastAsia"/>
        </w:rPr>
        <w:t>프로젝트</w:t>
      </w:r>
      <w:r w:rsidR="003713C7" w:rsidRPr="003713C7">
        <w:rPr>
          <w:rStyle w:val="afffa"/>
          <w:rFonts w:hint="eastAsia"/>
        </w:rPr>
        <w:t xml:space="preserve"> </w:t>
      </w:r>
      <w:r w:rsidR="003713C7" w:rsidRPr="003713C7">
        <w:rPr>
          <w:rStyle w:val="afffa"/>
          <w:rFonts w:hint="eastAsia"/>
        </w:rPr>
        <w:t>중간</w:t>
      </w:r>
      <w:r w:rsidR="003713C7" w:rsidRPr="003713C7">
        <w:rPr>
          <w:rStyle w:val="afffa"/>
          <w:rFonts w:hint="eastAsia"/>
        </w:rPr>
        <w:t xml:space="preserve"> </w:t>
      </w:r>
      <w:r w:rsidR="003713C7" w:rsidRPr="003713C7">
        <w:rPr>
          <w:rStyle w:val="afffa"/>
          <w:rFonts w:hint="eastAsia"/>
        </w:rPr>
        <w:t>점검</w:t>
      </w:r>
      <w:r w:rsidR="00A979E1">
        <w:rPr>
          <w:lang w:val="ko-KR" w:eastAsia="ko-KR" w:bidi="ko-KR"/>
        </w:rPr>
        <w:t xml:space="preserve"> | </w:t>
      </w:r>
      <w:sdt>
        <w:sdtPr>
          <w:alias w:val="안건 1, 발표자:"/>
          <w:tag w:val="안건 1, 발표자:"/>
          <w:id w:val="-1972813609"/>
          <w:placeholder>
            <w:docPart w:val="AE3458D674C947EB94DD82A880655FCF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3713C7">
        <w:rPr>
          <w:rFonts w:hint="eastAsia"/>
          <w:lang w:val="ko-KR" w:eastAsia="ko-KR" w:bidi="ko-KR"/>
        </w:rPr>
        <w:t xml:space="preserve"> </w:t>
      </w:r>
      <w:r w:rsidR="003713C7" w:rsidRPr="003713C7">
        <w:rPr>
          <w:rStyle w:val="afffa"/>
          <w:rFonts w:hint="eastAsia"/>
        </w:rPr>
        <w:t>김무진</w:t>
      </w:r>
    </w:p>
    <w:p w14:paraId="2E2A4C91" w14:textId="344A8034" w:rsidR="00E67B44" w:rsidRDefault="00E67B44" w:rsidP="003713C7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1의 작업 항목 정보 표"/>
      </w:tblPr>
      <w:tblGrid>
        <w:gridCol w:w="6102"/>
        <w:gridCol w:w="2182"/>
        <w:gridCol w:w="2182"/>
      </w:tblGrid>
      <w:tr w:rsidR="00A979E1" w:rsidRPr="00E52810" w14:paraId="1AD7FCFA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05CF7BAA" w14:textId="77777777" w:rsidR="00CB50F2" w:rsidRPr="00E52810" w:rsidRDefault="006C6D44" w:rsidP="00E52810">
            <w:sdt>
              <w:sdtPr>
                <w:alias w:val="안건 1, 작업 항목:"/>
                <w:tag w:val="안건 1, 작업 항목:"/>
                <w:id w:val="810443476"/>
                <w:placeholder>
                  <w:docPart w:val="047BD49E248D4283BA70C874EB05AC71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1, 담당자:"/>
            <w:tag w:val="안건 1, 담당자:"/>
            <w:id w:val="352783267"/>
            <w:placeholder>
              <w:docPart w:val="21459FE7CD6A4216BE7689AFCBAA8BC8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14:paraId="03C7E527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1, 마감 날짜:"/>
            <w:tag w:val="안건 1, 마감 날짜:"/>
            <w:id w:val="1450979630"/>
            <w:placeholder>
              <w:docPart w:val="59EACB01507542BDB63429F84AEC928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14:paraId="26AECC15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  <w:bookmarkStart w:id="0" w:name="_GoBack"/>
        <w:bookmarkEnd w:id="0"/>
      </w:tr>
      <w:tr w:rsidR="00A979E1" w:rsidRPr="00E52810" w14:paraId="5F1F5C4D" w14:textId="77777777" w:rsidTr="00557792">
        <w:tc>
          <w:tcPr>
            <w:tcW w:w="6300" w:type="dxa"/>
          </w:tcPr>
          <w:p w14:paraId="6B10B0E6" w14:textId="103ED95F" w:rsidR="00A979E1" w:rsidRPr="00E52810" w:rsidRDefault="003713C7" w:rsidP="00E52810">
            <w:pPr>
              <w:ind w:left="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중간종합</w:t>
            </w:r>
          </w:p>
        </w:tc>
        <w:tc>
          <w:tcPr>
            <w:tcW w:w="2250" w:type="dxa"/>
          </w:tcPr>
          <w:p w14:paraId="7A5F5C97" w14:textId="20A7EF0A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37700292" w14:textId="2AFB7D82" w:rsidR="00A979E1" w:rsidRPr="00E52810" w:rsidRDefault="00E67B44" w:rsidP="003713C7">
            <w:pPr>
              <w:ind w:left="0"/>
            </w:pPr>
            <w:r>
              <w:t xml:space="preserve"> </w:t>
            </w:r>
          </w:p>
        </w:tc>
      </w:tr>
      <w:tr w:rsidR="00A979E1" w:rsidRPr="00E52810" w14:paraId="1795505D" w14:textId="77777777" w:rsidTr="00557792">
        <w:tc>
          <w:tcPr>
            <w:tcW w:w="6300" w:type="dxa"/>
          </w:tcPr>
          <w:p w14:paraId="5124D7D4" w14:textId="5625DADE"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14:paraId="0D78C266" w14:textId="29E87C82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6CC6897C" w14:textId="336E764B" w:rsidR="00A979E1" w:rsidRPr="00E52810" w:rsidRDefault="00A979E1" w:rsidP="00E52810">
            <w:pPr>
              <w:ind w:left="0"/>
            </w:pPr>
          </w:p>
        </w:tc>
      </w:tr>
    </w:tbl>
    <w:p w14:paraId="5638AC11" w14:textId="33DD7720" w:rsidR="00A979E1" w:rsidRDefault="006C6D44" w:rsidP="00A979E1">
      <w:pPr>
        <w:pStyle w:val="21"/>
      </w:pPr>
      <w:sdt>
        <w:sdtPr>
          <w:alias w:val="안건 2, 할당된 시간:"/>
          <w:tag w:val="안건 2, 할당된 시간:"/>
          <w:id w:val="1191029867"/>
          <w:placeholder>
            <w:docPart w:val="0437B55F1C10457A8FA3AA5EFE0C71F7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2, 시간 입력:"/>
          <w:tag w:val="안건 2, 시간 입력:"/>
          <w:id w:val="-191309234"/>
          <w:placeholder>
            <w:docPart w:val="95E77810725A4E5F8B8D46163573A9A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FC7555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2, 안건 주제:"/>
          <w:tag w:val="안건 2, 안건 주제:"/>
          <w:id w:val="1539396324"/>
          <w:placeholder>
            <w:docPart w:val="570DDF75F1854084BB0E14177FC0F865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 w:rsidR="00FC7555">
        <w:rPr>
          <w:rStyle w:val="afffa"/>
          <w:rFonts w:hint="eastAsia"/>
          <w:lang w:eastAsia="ko-KR"/>
        </w:rPr>
        <w:t>사용기술</w:t>
      </w:r>
      <w:r w:rsidR="00FC7555">
        <w:rPr>
          <w:rStyle w:val="afffa"/>
          <w:rFonts w:hint="eastAsia"/>
          <w:lang w:eastAsia="ko-KR"/>
        </w:rPr>
        <w:t>,</w:t>
      </w:r>
      <w:r w:rsidR="00FC7555">
        <w:rPr>
          <w:rStyle w:val="afffa"/>
          <w:lang w:eastAsia="ko-KR"/>
        </w:rPr>
        <w:t xml:space="preserve"> </w:t>
      </w:r>
      <w:r w:rsidR="00FC7555">
        <w:rPr>
          <w:rStyle w:val="afffa"/>
          <w:rFonts w:hint="eastAsia"/>
          <w:lang w:eastAsia="ko-KR"/>
        </w:rPr>
        <w:t>A</w:t>
      </w:r>
      <w:r w:rsidR="00FC7555">
        <w:rPr>
          <w:rStyle w:val="afffa"/>
          <w:lang w:eastAsia="ko-KR"/>
        </w:rPr>
        <w:t>PI</w:t>
      </w:r>
      <w:r w:rsidR="00A979E1">
        <w:rPr>
          <w:lang w:val="ko-KR" w:eastAsia="ko-KR" w:bidi="ko-KR"/>
        </w:rPr>
        <w:t xml:space="preserve"> | </w:t>
      </w:r>
      <w:sdt>
        <w:sdtPr>
          <w:alias w:val="안건 2, 발표자:"/>
          <w:tag w:val="안건 2, 발표자:"/>
          <w:id w:val="-132489110"/>
          <w:placeholder>
            <w:docPart w:val="71DC8123CBF84F16BBCAED5EB2356329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r w:rsidR="00FC7555">
        <w:rPr>
          <w:rStyle w:val="afffa"/>
          <w:rFonts w:hint="eastAsia"/>
          <w:lang w:eastAsia="ko-KR"/>
        </w:rPr>
        <w:t>자유</w:t>
      </w:r>
    </w:p>
    <w:p w14:paraId="1676D4C4" w14:textId="02389388" w:rsidR="003713C7" w:rsidRDefault="003713C7" w:rsidP="003713C7">
      <w:pPr>
        <w:pStyle w:val="affe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금요일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발표준비</w:t>
      </w:r>
      <w:r w:rsidR="00FC7555">
        <w:t xml:space="preserve"> </w:t>
      </w:r>
      <w:r>
        <w:rPr>
          <w:rFonts w:hint="eastAsia"/>
        </w:rPr>
        <w:t xml:space="preserve"> PPT</w:t>
      </w:r>
      <w:r>
        <w:rPr>
          <w:rFonts w:hint="eastAsia"/>
        </w:rPr>
        <w:t>작성</w:t>
      </w:r>
      <w:proofErr w:type="gramEnd"/>
    </w:p>
    <w:p w14:paraId="64C9E21C" w14:textId="455320E8" w:rsidR="003713C7" w:rsidRDefault="003713C7" w:rsidP="003713C7">
      <w:pPr>
        <w:pStyle w:val="affe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OCR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종합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PPT</w:t>
      </w:r>
      <w:r>
        <w:rPr>
          <w:rFonts w:hint="eastAsia"/>
        </w:rPr>
        <w:t>작성</w:t>
      </w:r>
    </w:p>
    <w:p w14:paraId="21222CBD" w14:textId="4F80E9E8" w:rsidR="003713C7" w:rsidRDefault="003713C7" w:rsidP="003713C7">
      <w:pPr>
        <w:ind w:left="760"/>
        <w:rPr>
          <w:rFonts w:hint="eastAsia"/>
        </w:rPr>
      </w:pPr>
      <w:r>
        <w:rPr>
          <w:rFonts w:hint="eastAsia"/>
        </w:rPr>
        <w:t>히스토그램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coutour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구현도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,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히스토그램을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/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03183382" w14:textId="5BC2470F" w:rsidR="003713C7" w:rsidRDefault="003713C7" w:rsidP="003713C7">
      <w:pPr>
        <w:ind w:left="760"/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 xml:space="preserve">,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,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문제해결법</w:t>
      </w:r>
      <w:r>
        <w:rPr>
          <w:rFonts w:hint="eastAsia"/>
        </w:rPr>
        <w:t xml:space="preserve">, </w:t>
      </w:r>
      <w:r>
        <w:rPr>
          <w:rFonts w:hint="eastAsia"/>
        </w:rPr>
        <w:t>과제</w:t>
      </w:r>
      <w:r>
        <w:rPr>
          <w:rFonts w:hint="eastAsia"/>
        </w:rPr>
        <w:t xml:space="preserve">,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예정사항</w:t>
      </w:r>
      <w:r>
        <w:rPr>
          <w:rFonts w:hint="eastAsia"/>
        </w:rPr>
        <w:t xml:space="preserve">, </w:t>
      </w:r>
      <w:r>
        <w:rPr>
          <w:rFonts w:hint="eastAsia"/>
        </w:rPr>
        <w:t>참고문헌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</w:p>
    <w:p w14:paraId="1F9A4A3E" w14:textId="30ECAF92" w:rsidR="003713C7" w:rsidRDefault="003713C7" w:rsidP="003713C7">
      <w:pPr>
        <w:ind w:left="760"/>
        <w:rPr>
          <w:rFonts w:hint="eastAsia"/>
        </w:rPr>
      </w:pPr>
      <w:r>
        <w:rPr>
          <w:rFonts w:hint="eastAsia"/>
        </w:rPr>
        <w:t>개요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부분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동화책</w:t>
      </w:r>
      <w:r>
        <w:rPr>
          <w:rFonts w:hint="eastAsia"/>
        </w:rPr>
        <w:t xml:space="preserve"> -&gt; </w:t>
      </w:r>
      <w:r>
        <w:rPr>
          <w:rFonts w:hint="eastAsia"/>
        </w:rP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인식으로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: </w:t>
      </w: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A65771C" w14:textId="77777777" w:rsidR="003713C7" w:rsidRPr="003713C7" w:rsidRDefault="003713C7" w:rsidP="003713C7">
      <w:pPr>
        <w:ind w:left="760"/>
        <w:rPr>
          <w:rFonts w:hint="eastAsia"/>
        </w:rPr>
      </w:pPr>
    </w:p>
    <w:p w14:paraId="7ED5296D" w14:textId="58C3A626" w:rsidR="003713C7" w:rsidRDefault="003713C7" w:rsidP="003713C7">
      <w:pPr>
        <w:pStyle w:val="affe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방향성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14:paraId="224B2F66" w14:textId="5A1B6A64" w:rsidR="003713C7" w:rsidRDefault="003713C7" w:rsidP="003713C7">
      <w:pPr>
        <w:pStyle w:val="affe"/>
        <w:ind w:left="7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월까지</w:t>
      </w:r>
      <w:r>
        <w:rPr>
          <w:rFonts w:hint="eastAsia"/>
        </w:rPr>
        <w:t xml:space="preserve"> OCR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후처리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선택과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  <w:r>
        <w:t>’</w:t>
      </w:r>
      <w:r>
        <w:rPr>
          <w:rFonts w:hint="eastAsia"/>
        </w:rPr>
        <w:t xml:space="preserve"> TTS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68CD52EC" w14:textId="1A3EBA4B" w:rsidR="003713C7" w:rsidRDefault="003713C7" w:rsidP="003713C7">
      <w:pPr>
        <w:pStyle w:val="affe"/>
        <w:ind w:left="760"/>
        <w:rPr>
          <w:rFonts w:hint="eastAsia"/>
        </w:rPr>
      </w:pPr>
      <w:r>
        <w:rPr>
          <w:rFonts w:hint="eastAsia"/>
        </w:rPr>
        <w:t>TTS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hyperlink r:id="rId10" w:history="1">
        <w:r w:rsidRPr="00343733">
          <w:rPr>
            <w:rStyle w:val="aff3"/>
          </w:rPr>
          <w:t>https://youtube.com/playlist?list=PL-wATfeyAMNqIee7cH3q1bh4QJFAaeNv0</w:t>
        </w:r>
      </w:hyperlink>
    </w:p>
    <w:p w14:paraId="6717D433" w14:textId="153E4D80" w:rsidR="003713C7" w:rsidRDefault="003713C7" w:rsidP="003713C7">
      <w:pPr>
        <w:pStyle w:val="affe"/>
        <w:ind w:left="760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확인가능</w:t>
      </w:r>
      <w:r>
        <w:rPr>
          <w:rFonts w:hint="eastAsia"/>
        </w:rPr>
        <w:t xml:space="preserve"> /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</w:p>
    <w:p w14:paraId="52C50569" w14:textId="2EB120B4" w:rsidR="003713C7" w:rsidRDefault="003713C7" w:rsidP="003713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14:paraId="68340503" w14:textId="0BDF3ACF" w:rsidR="003713C7" w:rsidRPr="00E444ED" w:rsidRDefault="003713C7" w:rsidP="003713C7">
      <w:pPr>
        <w:pStyle w:val="affe"/>
        <w:numPr>
          <w:ilvl w:val="0"/>
          <w:numId w:val="11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단순화</w:t>
      </w:r>
      <w:r>
        <w:rPr>
          <w:rFonts w:hint="eastAsia"/>
        </w:rPr>
        <w:t xml:space="preserve"> OCR &amp; TTS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잡기</w:t>
      </w:r>
      <w:r>
        <w:rPr>
          <w:rFonts w:hint="eastAsia"/>
        </w:rPr>
        <w:t>.</w:t>
      </w:r>
    </w:p>
    <w:sectPr w:rsidR="003713C7" w:rsidRPr="00E444ED" w:rsidSect="007A6805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6B07E" w14:textId="77777777" w:rsidR="006C6D44" w:rsidRDefault="006C6D44">
      <w:pPr>
        <w:spacing w:after="0"/>
      </w:pPr>
      <w:r>
        <w:separator/>
      </w:r>
    </w:p>
  </w:endnote>
  <w:endnote w:type="continuationSeparator" w:id="0">
    <w:p w14:paraId="38EBD0E9" w14:textId="77777777" w:rsidR="006C6D44" w:rsidRDefault="006C6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D21F4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3713C7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C9745" w14:textId="77777777" w:rsidR="006C6D44" w:rsidRDefault="006C6D44">
      <w:pPr>
        <w:spacing w:after="0"/>
      </w:pPr>
      <w:r>
        <w:separator/>
      </w:r>
    </w:p>
  </w:footnote>
  <w:footnote w:type="continuationSeparator" w:id="0">
    <w:p w14:paraId="1574EAD4" w14:textId="77777777" w:rsidR="006C6D44" w:rsidRDefault="006C6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7F0DC7"/>
    <w:multiLevelType w:val="hybridMultilevel"/>
    <w:tmpl w:val="09600AA8"/>
    <w:lvl w:ilvl="0" w:tplc="01FC6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404A13"/>
    <w:multiLevelType w:val="hybridMultilevel"/>
    <w:tmpl w:val="E98C3056"/>
    <w:lvl w:ilvl="0" w:tplc="8F4CFD74">
      <w:start w:val="1"/>
      <w:numFmt w:val="bullet"/>
      <w:lvlText w:val="-"/>
      <w:lvlJc w:val="left"/>
      <w:pPr>
        <w:ind w:left="11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44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713C7"/>
    <w:rsid w:val="003B1BCE"/>
    <w:rsid w:val="003C1B81"/>
    <w:rsid w:val="003C6B6C"/>
    <w:rsid w:val="0041439B"/>
    <w:rsid w:val="00425877"/>
    <w:rsid w:val="00444D8F"/>
    <w:rsid w:val="004F5BAD"/>
    <w:rsid w:val="0052642B"/>
    <w:rsid w:val="00557792"/>
    <w:rsid w:val="005E6CF6"/>
    <w:rsid w:val="005E7D19"/>
    <w:rsid w:val="0066086F"/>
    <w:rsid w:val="00672A6F"/>
    <w:rsid w:val="006928B4"/>
    <w:rsid w:val="006C6D44"/>
    <w:rsid w:val="006D571F"/>
    <w:rsid w:val="006F5A3F"/>
    <w:rsid w:val="00714174"/>
    <w:rsid w:val="007253CC"/>
    <w:rsid w:val="007A6805"/>
    <w:rsid w:val="008431CB"/>
    <w:rsid w:val="008E2FAF"/>
    <w:rsid w:val="0093449B"/>
    <w:rsid w:val="009916AE"/>
    <w:rsid w:val="009B4D6A"/>
    <w:rsid w:val="00A84154"/>
    <w:rsid w:val="00A979E1"/>
    <w:rsid w:val="00B2616E"/>
    <w:rsid w:val="00B45E12"/>
    <w:rsid w:val="00B93200"/>
    <w:rsid w:val="00C9013A"/>
    <w:rsid w:val="00CB50F2"/>
    <w:rsid w:val="00CF5C61"/>
    <w:rsid w:val="00D6466C"/>
    <w:rsid w:val="00D90A37"/>
    <w:rsid w:val="00DC2307"/>
    <w:rsid w:val="00E444ED"/>
    <w:rsid w:val="00E52810"/>
    <w:rsid w:val="00E67B44"/>
    <w:rsid w:val="00E70F21"/>
    <w:rsid w:val="00EB43FE"/>
    <w:rsid w:val="00F45ED3"/>
    <w:rsid w:val="00F560A1"/>
    <w:rsid w:val="00FC130B"/>
    <w:rsid w:val="00F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3B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s://youtube.com/playlist?list=PL-wATfeyAMNqIee7cH3q1bh4QJFAaeNv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ls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2B44C59C449C08C8610214D67F1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FE9AFD-7D8F-4C7A-B64A-F424B86FBDE5}"/>
      </w:docPartPr>
      <w:docPartBody>
        <w:p w:rsidR="00790095" w:rsidRDefault="009E4E35">
          <w:pPr>
            <w:pStyle w:val="A742B44C59C449C08C8610214D67F14D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326B80995B004CB285CD382B822928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C6D5DD-B8D0-4DD8-A51C-856AF86775A5}"/>
      </w:docPartPr>
      <w:docPartBody>
        <w:p w:rsidR="00790095" w:rsidRDefault="009E4E35">
          <w:pPr>
            <w:pStyle w:val="326B80995B004CB285CD382B82292874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CAFA7B9E75E840FA98BB5127D0E5AB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A4934F-6A27-4592-AF2C-F9C873994B81}"/>
      </w:docPartPr>
      <w:docPartBody>
        <w:p w:rsidR="00790095" w:rsidRDefault="009E4E35">
          <w:pPr>
            <w:pStyle w:val="CAFA7B9E75E840FA98BB5127D0E5AB7D"/>
          </w:pPr>
          <w:r>
            <w:rPr>
              <w:lang w:val="ko-KR" w:bidi="ko-KR"/>
            </w:rPr>
            <w:t>회의 날짜 | 시간</w:t>
          </w:r>
        </w:p>
      </w:docPartBody>
    </w:docPart>
    <w:docPart>
      <w:docPartPr>
        <w:name w:val="C7C33B8E418042E1A684DC81208733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A38528-72BB-44B5-B40D-BB16EE9833B8}"/>
      </w:docPartPr>
      <w:docPartBody>
        <w:p w:rsidR="00790095" w:rsidRDefault="009E4E35">
          <w:pPr>
            <w:pStyle w:val="C7C33B8E418042E1A684DC81208733AA"/>
          </w:pPr>
          <w:r>
            <w:rPr>
              <w:lang w:val="ko-KR" w:bidi="ko-KR"/>
            </w:rPr>
            <w:t>회의 장소</w:t>
          </w:r>
        </w:p>
      </w:docPartBody>
    </w:docPart>
    <w:docPart>
      <w:docPartPr>
        <w:name w:val="A9347D8317744B698F7CA119C03EFD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6F903F-A532-4068-A579-B9A300AC08FD}"/>
      </w:docPartPr>
      <w:docPartBody>
        <w:p w:rsidR="00790095" w:rsidRDefault="009E4E35">
          <w:pPr>
            <w:pStyle w:val="A9347D8317744B698F7CA119C03EFD11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7BB6A6BF9B984F3B933D2998364AAF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F86821-9875-41B3-99FB-BCB091A5DEE2}"/>
      </w:docPartPr>
      <w:docPartBody>
        <w:p w:rsidR="00790095" w:rsidRDefault="009E4E35">
          <w:pPr>
            <w:pStyle w:val="7BB6A6BF9B984F3B933D2998364AAFBB"/>
          </w:pPr>
          <w:r w:rsidRPr="00A979E1">
            <w:rPr>
              <w:lang w:val="ko-KR" w:bidi="ko-KR"/>
            </w:rPr>
            <w:t>회의 주최자:</w:t>
          </w:r>
        </w:p>
      </w:docPartBody>
    </w:docPart>
    <w:docPart>
      <w:docPartPr>
        <w:name w:val="39246949363442B1B2E8C84622225B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9025EE-9F35-4FE5-B255-1205A45FF1AA}"/>
      </w:docPartPr>
      <w:docPartBody>
        <w:p w:rsidR="00790095" w:rsidRDefault="009E4E35">
          <w:pPr>
            <w:pStyle w:val="39246949363442B1B2E8C84622225BAB"/>
          </w:pPr>
          <w:r w:rsidRPr="00A979E1">
            <w:rPr>
              <w:lang w:val="ko-KR" w:bidi="ko-KR"/>
            </w:rPr>
            <w:t>회의 유형:</w:t>
          </w:r>
        </w:p>
      </w:docPartBody>
    </w:docPart>
    <w:docPart>
      <w:docPartPr>
        <w:name w:val="C35B1B5AC6514E638A906A10337135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675A40-C876-48EC-A6F1-8EB35F31CCA6}"/>
      </w:docPartPr>
      <w:docPartBody>
        <w:p w:rsidR="00790095" w:rsidRDefault="009E4E35">
          <w:pPr>
            <w:pStyle w:val="C35B1B5AC6514E638A906A10337135C0"/>
          </w:pPr>
          <w:r w:rsidRPr="00A979E1">
            <w:rPr>
              <w:lang w:val="ko-KR" w:bidi="ko-KR"/>
            </w:rPr>
            <w:t>진행자:</w:t>
          </w:r>
        </w:p>
      </w:docPartBody>
    </w:docPart>
    <w:docPart>
      <w:docPartPr>
        <w:name w:val="CFAB99BFAF2242C2B6CD6386A46B1A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C9B5B7-77D7-40CC-B5DD-338220FB24E0}"/>
      </w:docPartPr>
      <w:docPartBody>
        <w:p w:rsidR="00790095" w:rsidRDefault="009E4E35">
          <w:pPr>
            <w:pStyle w:val="CFAB99BFAF2242C2B6CD6386A46B1AC6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21B9DDAD4F154B99977D04CAEF9294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4543E9-7566-4B1F-B113-8758E5C6730B}"/>
      </w:docPartPr>
      <w:docPartBody>
        <w:p w:rsidR="00790095" w:rsidRDefault="009E4E35">
          <w:pPr>
            <w:pStyle w:val="21B9DDAD4F154B99977D04CAEF929481"/>
          </w:pPr>
          <w:r w:rsidRPr="00A979E1">
            <w:rPr>
              <w:lang w:val="ko-KR" w:bidi="ko-KR"/>
            </w:rPr>
            <w:t>시간 관리 담당</w:t>
          </w:r>
        </w:p>
      </w:docPartBody>
    </w:docPart>
    <w:docPart>
      <w:docPartPr>
        <w:name w:val="A722736C24F147DE8A434CF9C1B5A0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FD8A70-2847-4BBE-BA96-16856C3AD476}"/>
      </w:docPartPr>
      <w:docPartBody>
        <w:p w:rsidR="00790095" w:rsidRDefault="009E4E35">
          <w:pPr>
            <w:pStyle w:val="A722736C24F147DE8A434CF9C1B5A0AF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3C30CEA8058548119475CF3431DF69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514AC0-5FD5-4382-83D0-785F19AEE06D}"/>
      </w:docPartPr>
      <w:docPartBody>
        <w:p w:rsidR="00790095" w:rsidRDefault="009E4E35">
          <w:pPr>
            <w:pStyle w:val="3C30CEA8058548119475CF3431DF692A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BE342F61A7354AA593CBD4E05DD0EB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B329DD-E0AE-4220-9D8F-96CB2FF6D238}"/>
      </w:docPartPr>
      <w:docPartBody>
        <w:p w:rsidR="00790095" w:rsidRDefault="009E4E35">
          <w:pPr>
            <w:pStyle w:val="BE342F61A7354AA593CBD4E05DD0EBE9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6896965CC15D4BEF94FF1F66FE8681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427B2E-735A-4F65-8943-F9B2A4AF33AD}"/>
      </w:docPartPr>
      <w:docPartBody>
        <w:p w:rsidR="00790095" w:rsidRDefault="009E4E35">
          <w:pPr>
            <w:pStyle w:val="6896965CC15D4BEF94FF1F66FE868146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AE3458D674C947EB94DD82A880655F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0CB69B-3C52-4F13-BCCF-23EDAD0483C5}"/>
      </w:docPartPr>
      <w:docPartBody>
        <w:p w:rsidR="00790095" w:rsidRDefault="009E4E35">
          <w:pPr>
            <w:pStyle w:val="AE3458D674C947EB94DD82A880655FCF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047BD49E248D4283BA70C874EB05AC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132F04-CE73-4CD8-8DE3-B93DFA71C881}"/>
      </w:docPartPr>
      <w:docPartBody>
        <w:p w:rsidR="00790095" w:rsidRDefault="009E4E35">
          <w:pPr>
            <w:pStyle w:val="047BD49E248D4283BA70C874EB05AC71"/>
          </w:pPr>
          <w:r w:rsidRPr="00E52810">
            <w:rPr>
              <w:lang w:val="ko-KR" w:bidi="ko-KR"/>
            </w:rPr>
            <w:t>작업 항목</w:t>
          </w:r>
        </w:p>
      </w:docPartBody>
    </w:docPart>
    <w:docPart>
      <w:docPartPr>
        <w:name w:val="21459FE7CD6A4216BE7689AFCBAA8B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FCD98E-8F1B-46EB-A2C0-DF8034FDE68C}"/>
      </w:docPartPr>
      <w:docPartBody>
        <w:p w:rsidR="00790095" w:rsidRDefault="009E4E35">
          <w:pPr>
            <w:pStyle w:val="21459FE7CD6A4216BE7689AFCBAA8BC8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59EACB01507542BDB63429F84AEC92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CED21B-959E-48FE-A73F-6C8F142032EC}"/>
      </w:docPartPr>
      <w:docPartBody>
        <w:p w:rsidR="00790095" w:rsidRDefault="009E4E35">
          <w:pPr>
            <w:pStyle w:val="59EACB01507542BDB63429F84AEC928A"/>
          </w:pPr>
          <w:r w:rsidRPr="00E52810">
            <w:rPr>
              <w:lang w:val="ko-KR" w:bidi="ko-KR"/>
            </w:rPr>
            <w:t>마감 날짜</w:t>
          </w:r>
        </w:p>
      </w:docPartBody>
    </w:docPart>
    <w:docPart>
      <w:docPartPr>
        <w:name w:val="0437B55F1C10457A8FA3AA5EFE0C71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EE2C07-FCE0-475E-876A-DF59ED5A5F94}"/>
      </w:docPartPr>
      <w:docPartBody>
        <w:p w:rsidR="00790095" w:rsidRDefault="009E4E35">
          <w:pPr>
            <w:pStyle w:val="0437B55F1C10457A8FA3AA5EFE0C71F7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95E77810725A4E5F8B8D46163573A9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5EBD87-B810-4532-B498-BBE683496289}"/>
      </w:docPartPr>
      <w:docPartBody>
        <w:p w:rsidR="00790095" w:rsidRDefault="009E4E35">
          <w:pPr>
            <w:pStyle w:val="95E77810725A4E5F8B8D46163573A9AF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570DDF75F1854084BB0E14177FC0F8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2D16F6-0698-4D0A-A1E5-3C395E68A3F2}"/>
      </w:docPartPr>
      <w:docPartBody>
        <w:p w:rsidR="00790095" w:rsidRDefault="009E4E35">
          <w:pPr>
            <w:pStyle w:val="570DDF75F1854084BB0E14177FC0F865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71DC8123CBF84F16BBCAED5EB23563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9AFCCC-0CC8-498F-AC10-6ED8EE83B7F7}"/>
      </w:docPartPr>
      <w:docPartBody>
        <w:p w:rsidR="00790095" w:rsidRDefault="009E4E35">
          <w:pPr>
            <w:pStyle w:val="71DC8123CBF84F16BBCAED5EB2356329"/>
          </w:pPr>
          <w:r>
            <w:rPr>
              <w:lang w:val="ko-KR" w:bidi="ko-KR"/>
            </w:rPr>
            <w:t>발표자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35"/>
    <w:rsid w:val="00790095"/>
    <w:rsid w:val="009E4E35"/>
    <w:rsid w:val="00B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C622551A64480987D1A45E2C3EB54">
    <w:name w:val="1E1C622551A64480987D1A45E2C3EB54"/>
    <w:pPr>
      <w:widowControl w:val="0"/>
      <w:wordWrap w:val="0"/>
      <w:autoSpaceDE w:val="0"/>
      <w:autoSpaceDN w:val="0"/>
    </w:pPr>
  </w:style>
  <w:style w:type="paragraph" w:customStyle="1" w:styleId="A742B44C59C449C08C8610214D67F14D">
    <w:name w:val="A742B44C59C449C08C8610214D67F14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326B80995B004CB285CD382B82292874">
    <w:name w:val="326B80995B004CB285CD382B82292874"/>
    <w:pPr>
      <w:widowControl w:val="0"/>
      <w:wordWrap w:val="0"/>
      <w:autoSpaceDE w:val="0"/>
      <w:autoSpaceDN w:val="0"/>
    </w:pPr>
  </w:style>
  <w:style w:type="paragraph" w:customStyle="1" w:styleId="CAFA7B9E75E840FA98BB5127D0E5AB7D">
    <w:name w:val="CAFA7B9E75E840FA98BB5127D0E5AB7D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E90EBB21CF34F3B89ABFBAB1863EB87">
    <w:name w:val="CE90EBB21CF34F3B89ABFBAB1863EB87"/>
    <w:pPr>
      <w:widowControl w:val="0"/>
      <w:wordWrap w:val="0"/>
      <w:autoSpaceDE w:val="0"/>
      <w:autoSpaceDN w:val="0"/>
    </w:pPr>
  </w:style>
  <w:style w:type="paragraph" w:customStyle="1" w:styleId="4AFDA71BECD041E790CC725B7F61F1D4">
    <w:name w:val="4AFDA71BECD041E790CC725B7F61F1D4"/>
    <w:pPr>
      <w:widowControl w:val="0"/>
      <w:wordWrap w:val="0"/>
      <w:autoSpaceDE w:val="0"/>
      <w:autoSpaceDN w:val="0"/>
    </w:pPr>
  </w:style>
  <w:style w:type="paragraph" w:customStyle="1" w:styleId="C7C33B8E418042E1A684DC81208733AA">
    <w:name w:val="C7C33B8E418042E1A684DC81208733AA"/>
    <w:pPr>
      <w:widowControl w:val="0"/>
      <w:wordWrap w:val="0"/>
      <w:autoSpaceDE w:val="0"/>
      <w:autoSpaceDN w:val="0"/>
    </w:pPr>
  </w:style>
  <w:style w:type="paragraph" w:customStyle="1" w:styleId="A9347D8317744B698F7CA119C03EFD11">
    <w:name w:val="A9347D8317744B698F7CA119C03EFD11"/>
    <w:pPr>
      <w:widowControl w:val="0"/>
      <w:wordWrap w:val="0"/>
      <w:autoSpaceDE w:val="0"/>
      <w:autoSpaceDN w:val="0"/>
    </w:pPr>
  </w:style>
  <w:style w:type="paragraph" w:customStyle="1" w:styleId="7BB6A6BF9B984F3B933D2998364AAFBB">
    <w:name w:val="7BB6A6BF9B984F3B933D2998364AAFBB"/>
    <w:pPr>
      <w:widowControl w:val="0"/>
      <w:wordWrap w:val="0"/>
      <w:autoSpaceDE w:val="0"/>
      <w:autoSpaceDN w:val="0"/>
    </w:pPr>
  </w:style>
  <w:style w:type="paragraph" w:customStyle="1" w:styleId="6EE4ABED5D0249BFAB5CA9DC1136B856">
    <w:name w:val="6EE4ABED5D0249BFAB5CA9DC1136B856"/>
    <w:pPr>
      <w:widowControl w:val="0"/>
      <w:wordWrap w:val="0"/>
      <w:autoSpaceDE w:val="0"/>
      <w:autoSpaceDN w:val="0"/>
    </w:pPr>
  </w:style>
  <w:style w:type="paragraph" w:customStyle="1" w:styleId="39246949363442B1B2E8C84622225BAB">
    <w:name w:val="39246949363442B1B2E8C84622225BAB"/>
    <w:pPr>
      <w:widowControl w:val="0"/>
      <w:wordWrap w:val="0"/>
      <w:autoSpaceDE w:val="0"/>
      <w:autoSpaceDN w:val="0"/>
    </w:pPr>
  </w:style>
  <w:style w:type="paragraph" w:customStyle="1" w:styleId="16AA43A2B14E45A2BE512EA180AF3857">
    <w:name w:val="16AA43A2B14E45A2BE512EA180AF3857"/>
    <w:pPr>
      <w:widowControl w:val="0"/>
      <w:wordWrap w:val="0"/>
      <w:autoSpaceDE w:val="0"/>
      <w:autoSpaceDN w:val="0"/>
    </w:pPr>
  </w:style>
  <w:style w:type="paragraph" w:customStyle="1" w:styleId="C35B1B5AC6514E638A906A10337135C0">
    <w:name w:val="C35B1B5AC6514E638A906A10337135C0"/>
    <w:pPr>
      <w:widowControl w:val="0"/>
      <w:wordWrap w:val="0"/>
      <w:autoSpaceDE w:val="0"/>
      <w:autoSpaceDN w:val="0"/>
    </w:pPr>
  </w:style>
  <w:style w:type="paragraph" w:customStyle="1" w:styleId="CFAB99BFAF2242C2B6CD6386A46B1AC6">
    <w:name w:val="CFAB99BFAF2242C2B6CD6386A46B1AC6"/>
    <w:pPr>
      <w:widowControl w:val="0"/>
      <w:wordWrap w:val="0"/>
      <w:autoSpaceDE w:val="0"/>
      <w:autoSpaceDN w:val="0"/>
    </w:pPr>
  </w:style>
  <w:style w:type="paragraph" w:customStyle="1" w:styleId="21B9DDAD4F154B99977D04CAEF929481">
    <w:name w:val="21B9DDAD4F154B99977D04CAEF929481"/>
    <w:pPr>
      <w:widowControl w:val="0"/>
      <w:wordWrap w:val="0"/>
      <w:autoSpaceDE w:val="0"/>
      <w:autoSpaceDN w:val="0"/>
    </w:pPr>
  </w:style>
  <w:style w:type="paragraph" w:customStyle="1" w:styleId="AE38C01E82004AF2A3A149D17E9451D8">
    <w:name w:val="AE38C01E82004AF2A3A149D17E9451D8"/>
    <w:pPr>
      <w:widowControl w:val="0"/>
      <w:wordWrap w:val="0"/>
      <w:autoSpaceDE w:val="0"/>
      <w:autoSpaceDN w:val="0"/>
    </w:pPr>
  </w:style>
  <w:style w:type="paragraph" w:customStyle="1" w:styleId="60D5132A4380430E8088ACA4F0D19FA4">
    <w:name w:val="60D5132A4380430E8088ACA4F0D19FA4"/>
    <w:pPr>
      <w:widowControl w:val="0"/>
      <w:wordWrap w:val="0"/>
      <w:autoSpaceDE w:val="0"/>
      <w:autoSpaceDN w:val="0"/>
    </w:pPr>
  </w:style>
  <w:style w:type="paragraph" w:customStyle="1" w:styleId="A722736C24F147DE8A434CF9C1B5A0AF">
    <w:name w:val="A722736C24F147DE8A434CF9C1B5A0AF"/>
    <w:pPr>
      <w:widowControl w:val="0"/>
      <w:wordWrap w:val="0"/>
      <w:autoSpaceDE w:val="0"/>
      <w:autoSpaceDN w:val="0"/>
    </w:pPr>
  </w:style>
  <w:style w:type="paragraph" w:customStyle="1" w:styleId="3C30CEA8058548119475CF3431DF692A">
    <w:name w:val="3C30CEA8058548119475CF3431DF692A"/>
    <w:pPr>
      <w:widowControl w:val="0"/>
      <w:wordWrap w:val="0"/>
      <w:autoSpaceDE w:val="0"/>
      <w:autoSpaceDN w:val="0"/>
    </w:pPr>
  </w:style>
  <w:style w:type="paragraph" w:customStyle="1" w:styleId="BE342F61A7354AA593CBD4E05DD0EBE9">
    <w:name w:val="BE342F61A7354AA593CBD4E05DD0EBE9"/>
    <w:pPr>
      <w:widowControl w:val="0"/>
      <w:wordWrap w:val="0"/>
      <w:autoSpaceDE w:val="0"/>
      <w:autoSpaceDN w:val="0"/>
    </w:pPr>
  </w:style>
  <w:style w:type="paragraph" w:customStyle="1" w:styleId="6896965CC15D4BEF94FF1F66FE868146">
    <w:name w:val="6896965CC15D4BEF94FF1F66FE868146"/>
    <w:pPr>
      <w:widowControl w:val="0"/>
      <w:wordWrap w:val="0"/>
      <w:autoSpaceDE w:val="0"/>
      <w:autoSpaceDN w:val="0"/>
    </w:pPr>
  </w:style>
  <w:style w:type="paragraph" w:customStyle="1" w:styleId="B9C8A74F022844ACBE88B1211A25C709">
    <w:name w:val="B9C8A74F022844ACBE88B1211A25C709"/>
    <w:pPr>
      <w:widowControl w:val="0"/>
      <w:wordWrap w:val="0"/>
      <w:autoSpaceDE w:val="0"/>
      <w:autoSpaceDN w:val="0"/>
    </w:pPr>
  </w:style>
  <w:style w:type="paragraph" w:customStyle="1" w:styleId="AE3458D674C947EB94DD82A880655FCF">
    <w:name w:val="AE3458D674C947EB94DD82A880655FCF"/>
    <w:pPr>
      <w:widowControl w:val="0"/>
      <w:wordWrap w:val="0"/>
      <w:autoSpaceDE w:val="0"/>
      <w:autoSpaceDN w:val="0"/>
    </w:pPr>
  </w:style>
  <w:style w:type="paragraph" w:customStyle="1" w:styleId="C9F9B0AFA0CD42418B66F386A7BEE0CF">
    <w:name w:val="C9F9B0AFA0CD42418B66F386A7BEE0CF"/>
    <w:pPr>
      <w:widowControl w:val="0"/>
      <w:wordWrap w:val="0"/>
      <w:autoSpaceDE w:val="0"/>
      <w:autoSpaceDN w:val="0"/>
    </w:pPr>
  </w:style>
  <w:style w:type="paragraph" w:customStyle="1" w:styleId="CC4C4CB30CFE4D05B3703A3D7D82BEF7">
    <w:name w:val="CC4C4CB30CFE4D05B3703A3D7D82BEF7"/>
    <w:pPr>
      <w:widowControl w:val="0"/>
      <w:wordWrap w:val="0"/>
      <w:autoSpaceDE w:val="0"/>
      <w:autoSpaceDN w:val="0"/>
    </w:pPr>
  </w:style>
  <w:style w:type="paragraph" w:customStyle="1" w:styleId="3866DD44208A4216960794B87728B037">
    <w:name w:val="3866DD44208A4216960794B87728B037"/>
    <w:pPr>
      <w:widowControl w:val="0"/>
      <w:wordWrap w:val="0"/>
      <w:autoSpaceDE w:val="0"/>
      <w:autoSpaceDN w:val="0"/>
    </w:pPr>
  </w:style>
  <w:style w:type="paragraph" w:customStyle="1" w:styleId="9768B228F5C94A7AA0699EA2BD524561">
    <w:name w:val="9768B228F5C94A7AA0699EA2BD524561"/>
    <w:pPr>
      <w:widowControl w:val="0"/>
      <w:wordWrap w:val="0"/>
      <w:autoSpaceDE w:val="0"/>
      <w:autoSpaceDN w:val="0"/>
    </w:pPr>
  </w:style>
  <w:style w:type="paragraph" w:customStyle="1" w:styleId="F0B1106EB5324743867E1BF64F58999D">
    <w:name w:val="F0B1106EB5324743867E1BF64F58999D"/>
    <w:pPr>
      <w:widowControl w:val="0"/>
      <w:wordWrap w:val="0"/>
      <w:autoSpaceDE w:val="0"/>
      <w:autoSpaceDN w:val="0"/>
    </w:pPr>
  </w:style>
  <w:style w:type="paragraph" w:customStyle="1" w:styleId="047BD49E248D4283BA70C874EB05AC71">
    <w:name w:val="047BD49E248D4283BA70C874EB05AC71"/>
    <w:pPr>
      <w:widowControl w:val="0"/>
      <w:wordWrap w:val="0"/>
      <w:autoSpaceDE w:val="0"/>
      <w:autoSpaceDN w:val="0"/>
    </w:pPr>
  </w:style>
  <w:style w:type="paragraph" w:customStyle="1" w:styleId="21459FE7CD6A4216BE7689AFCBAA8BC8">
    <w:name w:val="21459FE7CD6A4216BE7689AFCBAA8BC8"/>
    <w:pPr>
      <w:widowControl w:val="0"/>
      <w:wordWrap w:val="0"/>
      <w:autoSpaceDE w:val="0"/>
      <w:autoSpaceDN w:val="0"/>
    </w:pPr>
  </w:style>
  <w:style w:type="paragraph" w:customStyle="1" w:styleId="59EACB01507542BDB63429F84AEC928A">
    <w:name w:val="59EACB01507542BDB63429F84AEC928A"/>
    <w:pPr>
      <w:widowControl w:val="0"/>
      <w:wordWrap w:val="0"/>
      <w:autoSpaceDE w:val="0"/>
      <w:autoSpaceDN w:val="0"/>
    </w:pPr>
  </w:style>
  <w:style w:type="paragraph" w:customStyle="1" w:styleId="35DAE46F436D46E680E978653074FEA7">
    <w:name w:val="35DAE46F436D46E680E978653074FEA7"/>
    <w:pPr>
      <w:widowControl w:val="0"/>
      <w:wordWrap w:val="0"/>
      <w:autoSpaceDE w:val="0"/>
      <w:autoSpaceDN w:val="0"/>
    </w:pPr>
  </w:style>
  <w:style w:type="paragraph" w:customStyle="1" w:styleId="D76001999CD54AAD8921BBC71408D63F">
    <w:name w:val="D76001999CD54AAD8921BBC71408D63F"/>
    <w:pPr>
      <w:widowControl w:val="0"/>
      <w:wordWrap w:val="0"/>
      <w:autoSpaceDE w:val="0"/>
      <w:autoSpaceDN w:val="0"/>
    </w:pPr>
  </w:style>
  <w:style w:type="paragraph" w:customStyle="1" w:styleId="B5B8B596D2E24C06AC66D415D9DF86C9">
    <w:name w:val="B5B8B596D2E24C06AC66D415D9DF86C9"/>
    <w:pPr>
      <w:widowControl w:val="0"/>
      <w:wordWrap w:val="0"/>
      <w:autoSpaceDE w:val="0"/>
      <w:autoSpaceDN w:val="0"/>
    </w:pPr>
  </w:style>
  <w:style w:type="paragraph" w:customStyle="1" w:styleId="8DFCB0EB7DC149F3900D531F9CD33D05">
    <w:name w:val="8DFCB0EB7DC149F3900D531F9CD33D05"/>
    <w:pPr>
      <w:widowControl w:val="0"/>
      <w:wordWrap w:val="0"/>
      <w:autoSpaceDE w:val="0"/>
      <w:autoSpaceDN w:val="0"/>
    </w:pPr>
  </w:style>
  <w:style w:type="paragraph" w:customStyle="1" w:styleId="E93A085BE75A41418CF46E56FD25E172">
    <w:name w:val="E93A085BE75A41418CF46E56FD25E172"/>
    <w:pPr>
      <w:widowControl w:val="0"/>
      <w:wordWrap w:val="0"/>
      <w:autoSpaceDE w:val="0"/>
      <w:autoSpaceDN w:val="0"/>
    </w:pPr>
  </w:style>
  <w:style w:type="paragraph" w:customStyle="1" w:styleId="8448E8A37AFF45608150CD4C1873D27B">
    <w:name w:val="8448E8A37AFF45608150CD4C1873D27B"/>
    <w:pPr>
      <w:widowControl w:val="0"/>
      <w:wordWrap w:val="0"/>
      <w:autoSpaceDE w:val="0"/>
      <w:autoSpaceDN w:val="0"/>
    </w:pPr>
  </w:style>
  <w:style w:type="paragraph" w:customStyle="1" w:styleId="0437B55F1C10457A8FA3AA5EFE0C71F7">
    <w:name w:val="0437B55F1C10457A8FA3AA5EFE0C71F7"/>
    <w:pPr>
      <w:widowControl w:val="0"/>
      <w:wordWrap w:val="0"/>
      <w:autoSpaceDE w:val="0"/>
      <w:autoSpaceDN w:val="0"/>
    </w:pPr>
  </w:style>
  <w:style w:type="paragraph" w:customStyle="1" w:styleId="95E77810725A4E5F8B8D46163573A9AF">
    <w:name w:val="95E77810725A4E5F8B8D46163573A9AF"/>
    <w:pPr>
      <w:widowControl w:val="0"/>
      <w:wordWrap w:val="0"/>
      <w:autoSpaceDE w:val="0"/>
      <w:autoSpaceDN w:val="0"/>
    </w:pPr>
  </w:style>
  <w:style w:type="paragraph" w:customStyle="1" w:styleId="570DDF75F1854084BB0E14177FC0F865">
    <w:name w:val="570DDF75F1854084BB0E14177FC0F865"/>
    <w:pPr>
      <w:widowControl w:val="0"/>
      <w:wordWrap w:val="0"/>
      <w:autoSpaceDE w:val="0"/>
      <w:autoSpaceDN w:val="0"/>
    </w:pPr>
  </w:style>
  <w:style w:type="paragraph" w:customStyle="1" w:styleId="06056328A87B4522974FEAEE35ABE0C7">
    <w:name w:val="06056328A87B4522974FEAEE35ABE0C7"/>
    <w:pPr>
      <w:widowControl w:val="0"/>
      <w:wordWrap w:val="0"/>
      <w:autoSpaceDE w:val="0"/>
      <w:autoSpaceDN w:val="0"/>
    </w:pPr>
  </w:style>
  <w:style w:type="paragraph" w:customStyle="1" w:styleId="71DC8123CBF84F16BBCAED5EB2356329">
    <w:name w:val="71DC8123CBF84F16BBCAED5EB2356329"/>
    <w:pPr>
      <w:widowControl w:val="0"/>
      <w:wordWrap w:val="0"/>
      <w:autoSpaceDE w:val="0"/>
      <w:autoSpaceDN w:val="0"/>
    </w:pPr>
  </w:style>
  <w:style w:type="paragraph" w:customStyle="1" w:styleId="208A556929BD4F29B7DE574E92D1B81D">
    <w:name w:val="208A556929BD4F29B7DE574E92D1B81D"/>
    <w:pPr>
      <w:widowControl w:val="0"/>
      <w:wordWrap w:val="0"/>
      <w:autoSpaceDE w:val="0"/>
      <w:autoSpaceDN w:val="0"/>
    </w:pPr>
  </w:style>
  <w:style w:type="paragraph" w:customStyle="1" w:styleId="00D68CF70F3445F5A39069DF757E8077">
    <w:name w:val="00D68CF70F3445F5A39069DF757E8077"/>
    <w:pPr>
      <w:widowControl w:val="0"/>
      <w:wordWrap w:val="0"/>
      <w:autoSpaceDE w:val="0"/>
      <w:autoSpaceDN w:val="0"/>
    </w:pPr>
  </w:style>
  <w:style w:type="paragraph" w:customStyle="1" w:styleId="AD60F9306C4C40D69D394D352E462002">
    <w:name w:val="AD60F9306C4C40D69D394D352E462002"/>
    <w:pPr>
      <w:widowControl w:val="0"/>
      <w:wordWrap w:val="0"/>
      <w:autoSpaceDE w:val="0"/>
      <w:autoSpaceDN w:val="0"/>
    </w:pPr>
  </w:style>
  <w:style w:type="paragraph" w:customStyle="1" w:styleId="0A17B0BC93E645F8AF47DDA07A70B69D">
    <w:name w:val="0A17B0BC93E645F8AF47DDA07A70B69D"/>
    <w:pPr>
      <w:widowControl w:val="0"/>
      <w:wordWrap w:val="0"/>
      <w:autoSpaceDE w:val="0"/>
      <w:autoSpaceDN w:val="0"/>
    </w:pPr>
  </w:style>
  <w:style w:type="paragraph" w:customStyle="1" w:styleId="9BAE5199577E4EEB8A23161061C471ED">
    <w:name w:val="9BAE5199577E4EEB8A23161061C471ED"/>
    <w:pPr>
      <w:widowControl w:val="0"/>
      <w:wordWrap w:val="0"/>
      <w:autoSpaceDE w:val="0"/>
      <w:autoSpaceDN w:val="0"/>
    </w:pPr>
  </w:style>
  <w:style w:type="paragraph" w:customStyle="1" w:styleId="7BDDD178769C4A16A0C91D5D0F409FFF">
    <w:name w:val="7BDDD178769C4A16A0C91D5D0F409FFF"/>
    <w:pPr>
      <w:widowControl w:val="0"/>
      <w:wordWrap w:val="0"/>
      <w:autoSpaceDE w:val="0"/>
      <w:autoSpaceDN w:val="0"/>
    </w:pPr>
  </w:style>
  <w:style w:type="paragraph" w:customStyle="1" w:styleId="686B30217E50453C9A26128E8B9DC500">
    <w:name w:val="686B30217E50453C9A26128E8B9DC500"/>
    <w:pPr>
      <w:widowControl w:val="0"/>
      <w:wordWrap w:val="0"/>
      <w:autoSpaceDE w:val="0"/>
      <w:autoSpaceDN w:val="0"/>
    </w:pPr>
  </w:style>
  <w:style w:type="paragraph" w:customStyle="1" w:styleId="A91A83411E4F41439C166F4B8FEE1270">
    <w:name w:val="A91A83411E4F41439C166F4B8FEE1270"/>
    <w:pPr>
      <w:widowControl w:val="0"/>
      <w:wordWrap w:val="0"/>
      <w:autoSpaceDE w:val="0"/>
      <w:autoSpaceDN w:val="0"/>
    </w:pPr>
  </w:style>
  <w:style w:type="paragraph" w:customStyle="1" w:styleId="C3345EDB99974514ADB616A0898E3734">
    <w:name w:val="C3345EDB99974514ADB616A0898E3734"/>
    <w:pPr>
      <w:widowControl w:val="0"/>
      <w:wordWrap w:val="0"/>
      <w:autoSpaceDE w:val="0"/>
      <w:autoSpaceDN w:val="0"/>
    </w:pPr>
  </w:style>
  <w:style w:type="paragraph" w:customStyle="1" w:styleId="40DE52B7EF5344BE8DE3966D11F06339">
    <w:name w:val="40DE52B7EF5344BE8DE3966D11F06339"/>
    <w:pPr>
      <w:widowControl w:val="0"/>
      <w:wordWrap w:val="0"/>
      <w:autoSpaceDE w:val="0"/>
      <w:autoSpaceDN w:val="0"/>
    </w:pPr>
  </w:style>
  <w:style w:type="paragraph" w:customStyle="1" w:styleId="59A6658C657444529D3E2A2CE543D588">
    <w:name w:val="59A6658C657444529D3E2A2CE543D588"/>
    <w:pPr>
      <w:widowControl w:val="0"/>
      <w:wordWrap w:val="0"/>
      <w:autoSpaceDE w:val="0"/>
      <w:autoSpaceDN w:val="0"/>
    </w:pPr>
  </w:style>
  <w:style w:type="paragraph" w:customStyle="1" w:styleId="B1F88FE19029493A99D96133D9227340">
    <w:name w:val="B1F88FE19029493A99D96133D9227340"/>
    <w:pPr>
      <w:widowControl w:val="0"/>
      <w:wordWrap w:val="0"/>
      <w:autoSpaceDE w:val="0"/>
      <w:autoSpaceDN w:val="0"/>
    </w:pPr>
  </w:style>
  <w:style w:type="paragraph" w:customStyle="1" w:styleId="5F07E29A2BF548508B3A148FA447C8B7">
    <w:name w:val="5F07E29A2BF548508B3A148FA447C8B7"/>
    <w:pPr>
      <w:widowControl w:val="0"/>
      <w:wordWrap w:val="0"/>
      <w:autoSpaceDE w:val="0"/>
      <w:autoSpaceDN w:val="0"/>
    </w:pPr>
  </w:style>
  <w:style w:type="paragraph" w:customStyle="1" w:styleId="E31BB629E25D49529644018861D1F7A7">
    <w:name w:val="E31BB629E25D49529644018861D1F7A7"/>
    <w:pPr>
      <w:widowControl w:val="0"/>
      <w:wordWrap w:val="0"/>
      <w:autoSpaceDE w:val="0"/>
      <w:autoSpaceDN w:val="0"/>
    </w:pPr>
  </w:style>
  <w:style w:type="paragraph" w:customStyle="1" w:styleId="E796E7DEEC6B422E83CB88EA10A75CA2">
    <w:name w:val="E796E7DEEC6B422E83CB88EA10A75CA2"/>
    <w:pPr>
      <w:widowControl w:val="0"/>
      <w:wordWrap w:val="0"/>
      <w:autoSpaceDE w:val="0"/>
      <w:autoSpaceDN w:val="0"/>
    </w:pPr>
  </w:style>
  <w:style w:type="paragraph" w:customStyle="1" w:styleId="FD5A5ECD037C475A9F860ABCCA3F95F3">
    <w:name w:val="FD5A5ECD037C475A9F860ABCCA3F95F3"/>
    <w:pPr>
      <w:widowControl w:val="0"/>
      <w:wordWrap w:val="0"/>
      <w:autoSpaceDE w:val="0"/>
      <w:autoSpaceDN w:val="0"/>
    </w:pPr>
  </w:style>
  <w:style w:type="paragraph" w:customStyle="1" w:styleId="078716964A6244C7A7AE6A20270CEBE8">
    <w:name w:val="078716964A6244C7A7AE6A20270CEBE8"/>
    <w:pPr>
      <w:widowControl w:val="0"/>
      <w:wordWrap w:val="0"/>
      <w:autoSpaceDE w:val="0"/>
      <w:autoSpaceDN w:val="0"/>
    </w:pPr>
  </w:style>
  <w:style w:type="paragraph" w:customStyle="1" w:styleId="8BF313F53AB042F5B7F1822D32508779">
    <w:name w:val="8BF313F53AB042F5B7F1822D32508779"/>
    <w:pPr>
      <w:widowControl w:val="0"/>
      <w:wordWrap w:val="0"/>
      <w:autoSpaceDE w:val="0"/>
      <w:autoSpaceDN w:val="0"/>
    </w:pPr>
  </w:style>
  <w:style w:type="paragraph" w:customStyle="1" w:styleId="EC61206AFDA04F1D8CE89FA6AA3C104E">
    <w:name w:val="EC61206AFDA04F1D8CE89FA6AA3C104E"/>
    <w:pPr>
      <w:widowControl w:val="0"/>
      <w:wordWrap w:val="0"/>
      <w:autoSpaceDE w:val="0"/>
      <w:autoSpaceDN w:val="0"/>
    </w:pPr>
  </w:style>
  <w:style w:type="paragraph" w:customStyle="1" w:styleId="96765C9F26E3413B9977F2D706D3448D">
    <w:name w:val="96765C9F26E3413B9977F2D706D3448D"/>
    <w:pPr>
      <w:widowControl w:val="0"/>
      <w:wordWrap w:val="0"/>
      <w:autoSpaceDE w:val="0"/>
      <w:autoSpaceDN w:val="0"/>
    </w:pPr>
  </w:style>
  <w:style w:type="paragraph" w:customStyle="1" w:styleId="23CB7042B5C34971BDD0668B9BA81491">
    <w:name w:val="23CB7042B5C34971BDD0668B9BA81491"/>
    <w:pPr>
      <w:widowControl w:val="0"/>
      <w:wordWrap w:val="0"/>
      <w:autoSpaceDE w:val="0"/>
      <w:autoSpaceDN w:val="0"/>
    </w:pPr>
  </w:style>
  <w:style w:type="paragraph" w:customStyle="1" w:styleId="9D19AD63E43A42D280113939BE4961DF">
    <w:name w:val="9D19AD63E43A42D280113939BE4961DF"/>
    <w:pPr>
      <w:widowControl w:val="0"/>
      <w:wordWrap w:val="0"/>
      <w:autoSpaceDE w:val="0"/>
      <w:autoSpaceDN w:val="0"/>
    </w:pPr>
  </w:style>
  <w:style w:type="paragraph" w:customStyle="1" w:styleId="EB38714D668E4FE7A4F93F736EB12740">
    <w:name w:val="EB38714D668E4FE7A4F93F736EB12740"/>
    <w:pPr>
      <w:widowControl w:val="0"/>
      <w:wordWrap w:val="0"/>
      <w:autoSpaceDE w:val="0"/>
      <w:autoSpaceDN w:val="0"/>
    </w:pPr>
  </w:style>
  <w:style w:type="paragraph" w:customStyle="1" w:styleId="73162E6309B34053A19B31F667B0BBC9">
    <w:name w:val="73162E6309B34053A19B31F667B0BBC9"/>
    <w:pPr>
      <w:widowControl w:val="0"/>
      <w:wordWrap w:val="0"/>
      <w:autoSpaceDE w:val="0"/>
      <w:autoSpaceDN w:val="0"/>
    </w:pPr>
  </w:style>
  <w:style w:type="paragraph" w:customStyle="1" w:styleId="929B4B638B8B4855B27E1ACA29915B61">
    <w:name w:val="929B4B638B8B4855B27E1ACA29915B61"/>
    <w:pPr>
      <w:widowControl w:val="0"/>
      <w:wordWrap w:val="0"/>
      <w:autoSpaceDE w:val="0"/>
      <w:autoSpaceDN w:val="0"/>
    </w:pPr>
  </w:style>
  <w:style w:type="paragraph" w:customStyle="1" w:styleId="9937F44A3BC1492EA6D1684821C819B1">
    <w:name w:val="9937F44A3BC1492EA6D1684821C819B1"/>
    <w:pPr>
      <w:widowControl w:val="0"/>
      <w:wordWrap w:val="0"/>
      <w:autoSpaceDE w:val="0"/>
      <w:autoSpaceDN w:val="0"/>
    </w:pPr>
  </w:style>
  <w:style w:type="paragraph" w:customStyle="1" w:styleId="15D815793C4948BCAA4A087CD7A56D42">
    <w:name w:val="15D815793C4948BCAA4A087CD7A56D42"/>
    <w:pPr>
      <w:widowControl w:val="0"/>
      <w:wordWrap w:val="0"/>
      <w:autoSpaceDE w:val="0"/>
      <w:autoSpaceDN w:val="0"/>
    </w:pPr>
  </w:style>
  <w:style w:type="paragraph" w:customStyle="1" w:styleId="B6F2708873204D6AB2EA429895C7ED51">
    <w:name w:val="B6F2708873204D6AB2EA429895C7ED51"/>
    <w:pPr>
      <w:widowControl w:val="0"/>
      <w:wordWrap w:val="0"/>
      <w:autoSpaceDE w:val="0"/>
      <w:autoSpaceDN w:val="0"/>
    </w:pPr>
  </w:style>
  <w:style w:type="paragraph" w:customStyle="1" w:styleId="7E13CA80355F4BA59B56968E78D9A86F">
    <w:name w:val="7E13CA80355F4BA59B56968E78D9A86F"/>
    <w:pPr>
      <w:widowControl w:val="0"/>
      <w:wordWrap w:val="0"/>
      <w:autoSpaceDE w:val="0"/>
      <w:autoSpaceDN w:val="0"/>
    </w:pPr>
  </w:style>
  <w:style w:type="paragraph" w:customStyle="1" w:styleId="C3059077792E4949BE88101B6A8C9BC7">
    <w:name w:val="C3059077792E4949BE88101B6A8C9BC7"/>
    <w:pPr>
      <w:widowControl w:val="0"/>
      <w:wordWrap w:val="0"/>
      <w:autoSpaceDE w:val="0"/>
      <w:autoSpaceDN w:val="0"/>
    </w:pPr>
  </w:style>
  <w:style w:type="paragraph" w:customStyle="1" w:styleId="1D3F6EB934EA46289B2A286AD7182870">
    <w:name w:val="1D3F6EB934EA46289B2A286AD7182870"/>
    <w:pPr>
      <w:widowControl w:val="0"/>
      <w:wordWrap w:val="0"/>
      <w:autoSpaceDE w:val="0"/>
      <w:autoSpaceDN w:val="0"/>
    </w:pPr>
  </w:style>
  <w:style w:type="paragraph" w:customStyle="1" w:styleId="69AD93AFDE144CABB8BF5646A0309862">
    <w:name w:val="69AD93AFDE144CABB8BF5646A0309862"/>
    <w:pPr>
      <w:widowControl w:val="0"/>
      <w:wordWrap w:val="0"/>
      <w:autoSpaceDE w:val="0"/>
      <w:autoSpaceDN w:val="0"/>
    </w:pPr>
  </w:style>
  <w:style w:type="paragraph" w:customStyle="1" w:styleId="BF6331B9CB214CE1A8CB1D1E5E6607BC">
    <w:name w:val="BF6331B9CB214CE1A8CB1D1E5E6607BC"/>
    <w:pPr>
      <w:widowControl w:val="0"/>
      <w:wordWrap w:val="0"/>
      <w:autoSpaceDE w:val="0"/>
      <w:autoSpaceDN w:val="0"/>
    </w:pPr>
  </w:style>
  <w:style w:type="paragraph" w:customStyle="1" w:styleId="29667DCE30BB4804823536C95AADB0BE">
    <w:name w:val="29667DCE30BB4804823536C95AADB0BE"/>
    <w:pPr>
      <w:widowControl w:val="0"/>
      <w:wordWrap w:val="0"/>
      <w:autoSpaceDE w:val="0"/>
      <w:autoSpaceDN w:val="0"/>
    </w:pPr>
  </w:style>
  <w:style w:type="paragraph" w:customStyle="1" w:styleId="F3DFEED92FF74A62A8EDA2433FBFE5BA">
    <w:name w:val="F3DFEED92FF74A62A8EDA2433FBFE5BA"/>
    <w:pPr>
      <w:widowControl w:val="0"/>
      <w:wordWrap w:val="0"/>
      <w:autoSpaceDE w:val="0"/>
      <w:autoSpaceDN w:val="0"/>
    </w:pPr>
  </w:style>
  <w:style w:type="paragraph" w:customStyle="1" w:styleId="2E27C0F1DF8047FB9D25BD1BF568FEF6">
    <w:name w:val="2E27C0F1DF8047FB9D25BD1BF568FEF6"/>
    <w:pPr>
      <w:widowControl w:val="0"/>
      <w:wordWrap w:val="0"/>
      <w:autoSpaceDE w:val="0"/>
      <w:autoSpaceDN w:val="0"/>
    </w:pPr>
  </w:style>
  <w:style w:type="paragraph" w:customStyle="1" w:styleId="FB86918D32D9449E8062F1B6EFFF2823">
    <w:name w:val="FB86918D32D9449E8062F1B6EFFF2823"/>
    <w:pPr>
      <w:widowControl w:val="0"/>
      <w:wordWrap w:val="0"/>
      <w:autoSpaceDE w:val="0"/>
      <w:autoSpaceDN w:val="0"/>
    </w:pPr>
  </w:style>
  <w:style w:type="paragraph" w:customStyle="1" w:styleId="F502A6BC1BA7438D9A43393C30427C61">
    <w:name w:val="F502A6BC1BA7438D9A43393C30427C61"/>
    <w:pPr>
      <w:widowControl w:val="0"/>
      <w:wordWrap w:val="0"/>
      <w:autoSpaceDE w:val="0"/>
      <w:autoSpaceDN w:val="0"/>
    </w:pPr>
  </w:style>
  <w:style w:type="paragraph" w:customStyle="1" w:styleId="38645DEE39BA4FF99BB9CC9F2242104B">
    <w:name w:val="38645DEE39BA4FF99BB9CC9F2242104B"/>
    <w:pPr>
      <w:widowControl w:val="0"/>
      <w:wordWrap w:val="0"/>
      <w:autoSpaceDE w:val="0"/>
      <w:autoSpaceDN w:val="0"/>
    </w:pPr>
  </w:style>
  <w:style w:type="paragraph" w:customStyle="1" w:styleId="6D2CED4216814554A05D2A43F2188665">
    <w:name w:val="6D2CED4216814554A05D2A43F2188665"/>
    <w:pPr>
      <w:widowControl w:val="0"/>
      <w:wordWrap w:val="0"/>
      <w:autoSpaceDE w:val="0"/>
      <w:autoSpaceDN w:val="0"/>
    </w:pPr>
  </w:style>
  <w:style w:type="paragraph" w:customStyle="1" w:styleId="23DBAC6CA7DE481598C866A7B4E1091F">
    <w:name w:val="23DBAC6CA7DE481598C866A7B4E1091F"/>
    <w:pPr>
      <w:widowControl w:val="0"/>
      <w:wordWrap w:val="0"/>
      <w:autoSpaceDE w:val="0"/>
      <w:autoSpaceDN w:val="0"/>
    </w:pPr>
  </w:style>
  <w:style w:type="paragraph" w:customStyle="1" w:styleId="CFDFD49D771640A1B49399AA83B47B39">
    <w:name w:val="CFDFD49D771640A1B49399AA83B47B39"/>
    <w:pPr>
      <w:widowControl w:val="0"/>
      <w:wordWrap w:val="0"/>
      <w:autoSpaceDE w:val="0"/>
      <w:autoSpaceDN w:val="0"/>
    </w:pPr>
  </w:style>
  <w:style w:type="paragraph" w:customStyle="1" w:styleId="1B2CEE5E73AF42DD827ADAAD3B497F85">
    <w:name w:val="1B2CEE5E73AF42DD827ADAAD3B497F85"/>
    <w:pPr>
      <w:widowControl w:val="0"/>
      <w:wordWrap w:val="0"/>
      <w:autoSpaceDE w:val="0"/>
      <w:autoSpaceDN w:val="0"/>
    </w:pPr>
  </w:style>
  <w:style w:type="paragraph" w:customStyle="1" w:styleId="7C0285B8629748CDB04FC83A213785EF">
    <w:name w:val="7C0285B8629748CDB04FC83A213785EF"/>
    <w:pPr>
      <w:widowControl w:val="0"/>
      <w:wordWrap w:val="0"/>
      <w:autoSpaceDE w:val="0"/>
      <w:autoSpaceDN w:val="0"/>
    </w:pPr>
  </w:style>
  <w:style w:type="paragraph" w:customStyle="1" w:styleId="44334B35BE0A4E14B11C307D7610070B">
    <w:name w:val="44334B35BE0A4E14B11C307D7610070B"/>
    <w:pPr>
      <w:widowControl w:val="0"/>
      <w:wordWrap w:val="0"/>
      <w:autoSpaceDE w:val="0"/>
      <w:autoSpaceDN w:val="0"/>
    </w:pPr>
  </w:style>
  <w:style w:type="paragraph" w:customStyle="1" w:styleId="4D7BB3E018CD4A34B928B23F8F455947">
    <w:name w:val="4D7BB3E018CD4A34B928B23F8F455947"/>
    <w:pPr>
      <w:widowControl w:val="0"/>
      <w:wordWrap w:val="0"/>
      <w:autoSpaceDE w:val="0"/>
      <w:autoSpaceDN w:val="0"/>
    </w:pPr>
  </w:style>
  <w:style w:type="paragraph" w:customStyle="1" w:styleId="951524192AF045B0BBCC4ED0817026A4">
    <w:name w:val="951524192AF045B0BBCC4ED0817026A4"/>
    <w:pPr>
      <w:widowControl w:val="0"/>
      <w:wordWrap w:val="0"/>
      <w:autoSpaceDE w:val="0"/>
      <w:autoSpaceDN w:val="0"/>
    </w:pPr>
  </w:style>
  <w:style w:type="paragraph" w:customStyle="1" w:styleId="11211A983AE844AE9DB5751574A846B0">
    <w:name w:val="11211A983AE844AE9DB5751574A846B0"/>
    <w:pPr>
      <w:widowControl w:val="0"/>
      <w:wordWrap w:val="0"/>
      <w:autoSpaceDE w:val="0"/>
      <w:autoSpaceDN w:val="0"/>
    </w:pPr>
  </w:style>
  <w:style w:type="paragraph" w:customStyle="1" w:styleId="7EBF3B82EC0E4CC6819824CBD4FAB9F6">
    <w:name w:val="7EBF3B82EC0E4CC6819824CBD4FAB9F6"/>
    <w:pPr>
      <w:widowControl w:val="0"/>
      <w:wordWrap w:val="0"/>
      <w:autoSpaceDE w:val="0"/>
      <w:autoSpaceDN w:val="0"/>
    </w:pPr>
  </w:style>
  <w:style w:type="paragraph" w:customStyle="1" w:styleId="844F93A81D5E4C86A505D12C903C8322">
    <w:name w:val="844F93A81D5E4C86A505D12C903C8322"/>
    <w:pPr>
      <w:widowControl w:val="0"/>
      <w:wordWrap w:val="0"/>
      <w:autoSpaceDE w:val="0"/>
      <w:autoSpaceDN w:val="0"/>
    </w:pPr>
  </w:style>
  <w:style w:type="paragraph" w:customStyle="1" w:styleId="677DCD4888BC4E16BECBDFED504D190C">
    <w:name w:val="677DCD4888BC4E16BECBDFED504D190C"/>
    <w:pPr>
      <w:widowControl w:val="0"/>
      <w:wordWrap w:val="0"/>
      <w:autoSpaceDE w:val="0"/>
      <w:autoSpaceDN w:val="0"/>
    </w:pPr>
  </w:style>
  <w:style w:type="paragraph" w:customStyle="1" w:styleId="6EDBE29CE5524E848206898F100BD0FA">
    <w:name w:val="6EDBE29CE5524E848206898F100BD0FA"/>
    <w:pPr>
      <w:widowControl w:val="0"/>
      <w:wordWrap w:val="0"/>
      <w:autoSpaceDE w:val="0"/>
      <w:autoSpaceDN w:val="0"/>
    </w:pPr>
  </w:style>
  <w:style w:type="paragraph" w:customStyle="1" w:styleId="DBAC53C2B84F41758244D83CEA77D593">
    <w:name w:val="DBAC53C2B84F41758244D83CEA77D593"/>
    <w:pPr>
      <w:widowControl w:val="0"/>
      <w:wordWrap w:val="0"/>
      <w:autoSpaceDE w:val="0"/>
      <w:autoSpaceDN w:val="0"/>
    </w:pPr>
  </w:style>
  <w:style w:type="paragraph" w:customStyle="1" w:styleId="9639781B944A4211AD8B779D88BD2319">
    <w:name w:val="9639781B944A4211AD8B779D88BD2319"/>
    <w:pPr>
      <w:widowControl w:val="0"/>
      <w:wordWrap w:val="0"/>
      <w:autoSpaceDE w:val="0"/>
      <w:autoSpaceDN w:val="0"/>
    </w:pPr>
  </w:style>
  <w:style w:type="paragraph" w:customStyle="1" w:styleId="57D8F7EB062441B4A32BAFB34853B857">
    <w:name w:val="57D8F7EB062441B4A32BAFB34853B857"/>
    <w:pPr>
      <w:widowControl w:val="0"/>
      <w:wordWrap w:val="0"/>
      <w:autoSpaceDE w:val="0"/>
      <w:autoSpaceDN w:val="0"/>
    </w:pPr>
  </w:style>
  <w:style w:type="paragraph" w:customStyle="1" w:styleId="A7F64C66321446CF9D06CE1732BD5978">
    <w:name w:val="A7F64C66321446CF9D06CE1732BD5978"/>
    <w:pPr>
      <w:widowControl w:val="0"/>
      <w:wordWrap w:val="0"/>
      <w:autoSpaceDE w:val="0"/>
      <w:autoSpaceDN w:val="0"/>
    </w:pPr>
  </w:style>
  <w:style w:type="paragraph" w:customStyle="1" w:styleId="BBA150AFC25542519FA9700BC9A5E487">
    <w:name w:val="BBA150AFC25542519FA9700BC9A5E48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C622551A64480987D1A45E2C3EB54">
    <w:name w:val="1E1C622551A64480987D1A45E2C3EB54"/>
    <w:pPr>
      <w:widowControl w:val="0"/>
      <w:wordWrap w:val="0"/>
      <w:autoSpaceDE w:val="0"/>
      <w:autoSpaceDN w:val="0"/>
    </w:pPr>
  </w:style>
  <w:style w:type="paragraph" w:customStyle="1" w:styleId="A742B44C59C449C08C8610214D67F14D">
    <w:name w:val="A742B44C59C449C08C8610214D67F14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326B80995B004CB285CD382B82292874">
    <w:name w:val="326B80995B004CB285CD382B82292874"/>
    <w:pPr>
      <w:widowControl w:val="0"/>
      <w:wordWrap w:val="0"/>
      <w:autoSpaceDE w:val="0"/>
      <w:autoSpaceDN w:val="0"/>
    </w:pPr>
  </w:style>
  <w:style w:type="paragraph" w:customStyle="1" w:styleId="CAFA7B9E75E840FA98BB5127D0E5AB7D">
    <w:name w:val="CAFA7B9E75E840FA98BB5127D0E5AB7D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E90EBB21CF34F3B89ABFBAB1863EB87">
    <w:name w:val="CE90EBB21CF34F3B89ABFBAB1863EB87"/>
    <w:pPr>
      <w:widowControl w:val="0"/>
      <w:wordWrap w:val="0"/>
      <w:autoSpaceDE w:val="0"/>
      <w:autoSpaceDN w:val="0"/>
    </w:pPr>
  </w:style>
  <w:style w:type="paragraph" w:customStyle="1" w:styleId="4AFDA71BECD041E790CC725B7F61F1D4">
    <w:name w:val="4AFDA71BECD041E790CC725B7F61F1D4"/>
    <w:pPr>
      <w:widowControl w:val="0"/>
      <w:wordWrap w:val="0"/>
      <w:autoSpaceDE w:val="0"/>
      <w:autoSpaceDN w:val="0"/>
    </w:pPr>
  </w:style>
  <w:style w:type="paragraph" w:customStyle="1" w:styleId="C7C33B8E418042E1A684DC81208733AA">
    <w:name w:val="C7C33B8E418042E1A684DC81208733AA"/>
    <w:pPr>
      <w:widowControl w:val="0"/>
      <w:wordWrap w:val="0"/>
      <w:autoSpaceDE w:val="0"/>
      <w:autoSpaceDN w:val="0"/>
    </w:pPr>
  </w:style>
  <w:style w:type="paragraph" w:customStyle="1" w:styleId="A9347D8317744B698F7CA119C03EFD11">
    <w:name w:val="A9347D8317744B698F7CA119C03EFD11"/>
    <w:pPr>
      <w:widowControl w:val="0"/>
      <w:wordWrap w:val="0"/>
      <w:autoSpaceDE w:val="0"/>
      <w:autoSpaceDN w:val="0"/>
    </w:pPr>
  </w:style>
  <w:style w:type="paragraph" w:customStyle="1" w:styleId="7BB6A6BF9B984F3B933D2998364AAFBB">
    <w:name w:val="7BB6A6BF9B984F3B933D2998364AAFBB"/>
    <w:pPr>
      <w:widowControl w:val="0"/>
      <w:wordWrap w:val="0"/>
      <w:autoSpaceDE w:val="0"/>
      <w:autoSpaceDN w:val="0"/>
    </w:pPr>
  </w:style>
  <w:style w:type="paragraph" w:customStyle="1" w:styleId="6EE4ABED5D0249BFAB5CA9DC1136B856">
    <w:name w:val="6EE4ABED5D0249BFAB5CA9DC1136B856"/>
    <w:pPr>
      <w:widowControl w:val="0"/>
      <w:wordWrap w:val="0"/>
      <w:autoSpaceDE w:val="0"/>
      <w:autoSpaceDN w:val="0"/>
    </w:pPr>
  </w:style>
  <w:style w:type="paragraph" w:customStyle="1" w:styleId="39246949363442B1B2E8C84622225BAB">
    <w:name w:val="39246949363442B1B2E8C84622225BAB"/>
    <w:pPr>
      <w:widowControl w:val="0"/>
      <w:wordWrap w:val="0"/>
      <w:autoSpaceDE w:val="0"/>
      <w:autoSpaceDN w:val="0"/>
    </w:pPr>
  </w:style>
  <w:style w:type="paragraph" w:customStyle="1" w:styleId="16AA43A2B14E45A2BE512EA180AF3857">
    <w:name w:val="16AA43A2B14E45A2BE512EA180AF3857"/>
    <w:pPr>
      <w:widowControl w:val="0"/>
      <w:wordWrap w:val="0"/>
      <w:autoSpaceDE w:val="0"/>
      <w:autoSpaceDN w:val="0"/>
    </w:pPr>
  </w:style>
  <w:style w:type="paragraph" w:customStyle="1" w:styleId="C35B1B5AC6514E638A906A10337135C0">
    <w:name w:val="C35B1B5AC6514E638A906A10337135C0"/>
    <w:pPr>
      <w:widowControl w:val="0"/>
      <w:wordWrap w:val="0"/>
      <w:autoSpaceDE w:val="0"/>
      <w:autoSpaceDN w:val="0"/>
    </w:pPr>
  </w:style>
  <w:style w:type="paragraph" w:customStyle="1" w:styleId="CFAB99BFAF2242C2B6CD6386A46B1AC6">
    <w:name w:val="CFAB99BFAF2242C2B6CD6386A46B1AC6"/>
    <w:pPr>
      <w:widowControl w:val="0"/>
      <w:wordWrap w:val="0"/>
      <w:autoSpaceDE w:val="0"/>
      <w:autoSpaceDN w:val="0"/>
    </w:pPr>
  </w:style>
  <w:style w:type="paragraph" w:customStyle="1" w:styleId="21B9DDAD4F154B99977D04CAEF929481">
    <w:name w:val="21B9DDAD4F154B99977D04CAEF929481"/>
    <w:pPr>
      <w:widowControl w:val="0"/>
      <w:wordWrap w:val="0"/>
      <w:autoSpaceDE w:val="0"/>
      <w:autoSpaceDN w:val="0"/>
    </w:pPr>
  </w:style>
  <w:style w:type="paragraph" w:customStyle="1" w:styleId="AE38C01E82004AF2A3A149D17E9451D8">
    <w:name w:val="AE38C01E82004AF2A3A149D17E9451D8"/>
    <w:pPr>
      <w:widowControl w:val="0"/>
      <w:wordWrap w:val="0"/>
      <w:autoSpaceDE w:val="0"/>
      <w:autoSpaceDN w:val="0"/>
    </w:pPr>
  </w:style>
  <w:style w:type="paragraph" w:customStyle="1" w:styleId="60D5132A4380430E8088ACA4F0D19FA4">
    <w:name w:val="60D5132A4380430E8088ACA4F0D19FA4"/>
    <w:pPr>
      <w:widowControl w:val="0"/>
      <w:wordWrap w:val="0"/>
      <w:autoSpaceDE w:val="0"/>
      <w:autoSpaceDN w:val="0"/>
    </w:pPr>
  </w:style>
  <w:style w:type="paragraph" w:customStyle="1" w:styleId="A722736C24F147DE8A434CF9C1B5A0AF">
    <w:name w:val="A722736C24F147DE8A434CF9C1B5A0AF"/>
    <w:pPr>
      <w:widowControl w:val="0"/>
      <w:wordWrap w:val="0"/>
      <w:autoSpaceDE w:val="0"/>
      <w:autoSpaceDN w:val="0"/>
    </w:pPr>
  </w:style>
  <w:style w:type="paragraph" w:customStyle="1" w:styleId="3C30CEA8058548119475CF3431DF692A">
    <w:name w:val="3C30CEA8058548119475CF3431DF692A"/>
    <w:pPr>
      <w:widowControl w:val="0"/>
      <w:wordWrap w:val="0"/>
      <w:autoSpaceDE w:val="0"/>
      <w:autoSpaceDN w:val="0"/>
    </w:pPr>
  </w:style>
  <w:style w:type="paragraph" w:customStyle="1" w:styleId="BE342F61A7354AA593CBD4E05DD0EBE9">
    <w:name w:val="BE342F61A7354AA593CBD4E05DD0EBE9"/>
    <w:pPr>
      <w:widowControl w:val="0"/>
      <w:wordWrap w:val="0"/>
      <w:autoSpaceDE w:val="0"/>
      <w:autoSpaceDN w:val="0"/>
    </w:pPr>
  </w:style>
  <w:style w:type="paragraph" w:customStyle="1" w:styleId="6896965CC15D4BEF94FF1F66FE868146">
    <w:name w:val="6896965CC15D4BEF94FF1F66FE868146"/>
    <w:pPr>
      <w:widowControl w:val="0"/>
      <w:wordWrap w:val="0"/>
      <w:autoSpaceDE w:val="0"/>
      <w:autoSpaceDN w:val="0"/>
    </w:pPr>
  </w:style>
  <w:style w:type="paragraph" w:customStyle="1" w:styleId="B9C8A74F022844ACBE88B1211A25C709">
    <w:name w:val="B9C8A74F022844ACBE88B1211A25C709"/>
    <w:pPr>
      <w:widowControl w:val="0"/>
      <w:wordWrap w:val="0"/>
      <w:autoSpaceDE w:val="0"/>
      <w:autoSpaceDN w:val="0"/>
    </w:pPr>
  </w:style>
  <w:style w:type="paragraph" w:customStyle="1" w:styleId="AE3458D674C947EB94DD82A880655FCF">
    <w:name w:val="AE3458D674C947EB94DD82A880655FCF"/>
    <w:pPr>
      <w:widowControl w:val="0"/>
      <w:wordWrap w:val="0"/>
      <w:autoSpaceDE w:val="0"/>
      <w:autoSpaceDN w:val="0"/>
    </w:pPr>
  </w:style>
  <w:style w:type="paragraph" w:customStyle="1" w:styleId="C9F9B0AFA0CD42418B66F386A7BEE0CF">
    <w:name w:val="C9F9B0AFA0CD42418B66F386A7BEE0CF"/>
    <w:pPr>
      <w:widowControl w:val="0"/>
      <w:wordWrap w:val="0"/>
      <w:autoSpaceDE w:val="0"/>
      <w:autoSpaceDN w:val="0"/>
    </w:pPr>
  </w:style>
  <w:style w:type="paragraph" w:customStyle="1" w:styleId="CC4C4CB30CFE4D05B3703A3D7D82BEF7">
    <w:name w:val="CC4C4CB30CFE4D05B3703A3D7D82BEF7"/>
    <w:pPr>
      <w:widowControl w:val="0"/>
      <w:wordWrap w:val="0"/>
      <w:autoSpaceDE w:val="0"/>
      <w:autoSpaceDN w:val="0"/>
    </w:pPr>
  </w:style>
  <w:style w:type="paragraph" w:customStyle="1" w:styleId="3866DD44208A4216960794B87728B037">
    <w:name w:val="3866DD44208A4216960794B87728B037"/>
    <w:pPr>
      <w:widowControl w:val="0"/>
      <w:wordWrap w:val="0"/>
      <w:autoSpaceDE w:val="0"/>
      <w:autoSpaceDN w:val="0"/>
    </w:pPr>
  </w:style>
  <w:style w:type="paragraph" w:customStyle="1" w:styleId="9768B228F5C94A7AA0699EA2BD524561">
    <w:name w:val="9768B228F5C94A7AA0699EA2BD524561"/>
    <w:pPr>
      <w:widowControl w:val="0"/>
      <w:wordWrap w:val="0"/>
      <w:autoSpaceDE w:val="0"/>
      <w:autoSpaceDN w:val="0"/>
    </w:pPr>
  </w:style>
  <w:style w:type="paragraph" w:customStyle="1" w:styleId="F0B1106EB5324743867E1BF64F58999D">
    <w:name w:val="F0B1106EB5324743867E1BF64F58999D"/>
    <w:pPr>
      <w:widowControl w:val="0"/>
      <w:wordWrap w:val="0"/>
      <w:autoSpaceDE w:val="0"/>
      <w:autoSpaceDN w:val="0"/>
    </w:pPr>
  </w:style>
  <w:style w:type="paragraph" w:customStyle="1" w:styleId="047BD49E248D4283BA70C874EB05AC71">
    <w:name w:val="047BD49E248D4283BA70C874EB05AC71"/>
    <w:pPr>
      <w:widowControl w:val="0"/>
      <w:wordWrap w:val="0"/>
      <w:autoSpaceDE w:val="0"/>
      <w:autoSpaceDN w:val="0"/>
    </w:pPr>
  </w:style>
  <w:style w:type="paragraph" w:customStyle="1" w:styleId="21459FE7CD6A4216BE7689AFCBAA8BC8">
    <w:name w:val="21459FE7CD6A4216BE7689AFCBAA8BC8"/>
    <w:pPr>
      <w:widowControl w:val="0"/>
      <w:wordWrap w:val="0"/>
      <w:autoSpaceDE w:val="0"/>
      <w:autoSpaceDN w:val="0"/>
    </w:pPr>
  </w:style>
  <w:style w:type="paragraph" w:customStyle="1" w:styleId="59EACB01507542BDB63429F84AEC928A">
    <w:name w:val="59EACB01507542BDB63429F84AEC928A"/>
    <w:pPr>
      <w:widowControl w:val="0"/>
      <w:wordWrap w:val="0"/>
      <w:autoSpaceDE w:val="0"/>
      <w:autoSpaceDN w:val="0"/>
    </w:pPr>
  </w:style>
  <w:style w:type="paragraph" w:customStyle="1" w:styleId="35DAE46F436D46E680E978653074FEA7">
    <w:name w:val="35DAE46F436D46E680E978653074FEA7"/>
    <w:pPr>
      <w:widowControl w:val="0"/>
      <w:wordWrap w:val="0"/>
      <w:autoSpaceDE w:val="0"/>
      <w:autoSpaceDN w:val="0"/>
    </w:pPr>
  </w:style>
  <w:style w:type="paragraph" w:customStyle="1" w:styleId="D76001999CD54AAD8921BBC71408D63F">
    <w:name w:val="D76001999CD54AAD8921BBC71408D63F"/>
    <w:pPr>
      <w:widowControl w:val="0"/>
      <w:wordWrap w:val="0"/>
      <w:autoSpaceDE w:val="0"/>
      <w:autoSpaceDN w:val="0"/>
    </w:pPr>
  </w:style>
  <w:style w:type="paragraph" w:customStyle="1" w:styleId="B5B8B596D2E24C06AC66D415D9DF86C9">
    <w:name w:val="B5B8B596D2E24C06AC66D415D9DF86C9"/>
    <w:pPr>
      <w:widowControl w:val="0"/>
      <w:wordWrap w:val="0"/>
      <w:autoSpaceDE w:val="0"/>
      <w:autoSpaceDN w:val="0"/>
    </w:pPr>
  </w:style>
  <w:style w:type="paragraph" w:customStyle="1" w:styleId="8DFCB0EB7DC149F3900D531F9CD33D05">
    <w:name w:val="8DFCB0EB7DC149F3900D531F9CD33D05"/>
    <w:pPr>
      <w:widowControl w:val="0"/>
      <w:wordWrap w:val="0"/>
      <w:autoSpaceDE w:val="0"/>
      <w:autoSpaceDN w:val="0"/>
    </w:pPr>
  </w:style>
  <w:style w:type="paragraph" w:customStyle="1" w:styleId="E93A085BE75A41418CF46E56FD25E172">
    <w:name w:val="E93A085BE75A41418CF46E56FD25E172"/>
    <w:pPr>
      <w:widowControl w:val="0"/>
      <w:wordWrap w:val="0"/>
      <w:autoSpaceDE w:val="0"/>
      <w:autoSpaceDN w:val="0"/>
    </w:pPr>
  </w:style>
  <w:style w:type="paragraph" w:customStyle="1" w:styleId="8448E8A37AFF45608150CD4C1873D27B">
    <w:name w:val="8448E8A37AFF45608150CD4C1873D27B"/>
    <w:pPr>
      <w:widowControl w:val="0"/>
      <w:wordWrap w:val="0"/>
      <w:autoSpaceDE w:val="0"/>
      <w:autoSpaceDN w:val="0"/>
    </w:pPr>
  </w:style>
  <w:style w:type="paragraph" w:customStyle="1" w:styleId="0437B55F1C10457A8FA3AA5EFE0C71F7">
    <w:name w:val="0437B55F1C10457A8FA3AA5EFE0C71F7"/>
    <w:pPr>
      <w:widowControl w:val="0"/>
      <w:wordWrap w:val="0"/>
      <w:autoSpaceDE w:val="0"/>
      <w:autoSpaceDN w:val="0"/>
    </w:pPr>
  </w:style>
  <w:style w:type="paragraph" w:customStyle="1" w:styleId="95E77810725A4E5F8B8D46163573A9AF">
    <w:name w:val="95E77810725A4E5F8B8D46163573A9AF"/>
    <w:pPr>
      <w:widowControl w:val="0"/>
      <w:wordWrap w:val="0"/>
      <w:autoSpaceDE w:val="0"/>
      <w:autoSpaceDN w:val="0"/>
    </w:pPr>
  </w:style>
  <w:style w:type="paragraph" w:customStyle="1" w:styleId="570DDF75F1854084BB0E14177FC0F865">
    <w:name w:val="570DDF75F1854084BB0E14177FC0F865"/>
    <w:pPr>
      <w:widowControl w:val="0"/>
      <w:wordWrap w:val="0"/>
      <w:autoSpaceDE w:val="0"/>
      <w:autoSpaceDN w:val="0"/>
    </w:pPr>
  </w:style>
  <w:style w:type="paragraph" w:customStyle="1" w:styleId="06056328A87B4522974FEAEE35ABE0C7">
    <w:name w:val="06056328A87B4522974FEAEE35ABE0C7"/>
    <w:pPr>
      <w:widowControl w:val="0"/>
      <w:wordWrap w:val="0"/>
      <w:autoSpaceDE w:val="0"/>
      <w:autoSpaceDN w:val="0"/>
    </w:pPr>
  </w:style>
  <w:style w:type="paragraph" w:customStyle="1" w:styleId="71DC8123CBF84F16BBCAED5EB2356329">
    <w:name w:val="71DC8123CBF84F16BBCAED5EB2356329"/>
    <w:pPr>
      <w:widowControl w:val="0"/>
      <w:wordWrap w:val="0"/>
      <w:autoSpaceDE w:val="0"/>
      <w:autoSpaceDN w:val="0"/>
    </w:pPr>
  </w:style>
  <w:style w:type="paragraph" w:customStyle="1" w:styleId="208A556929BD4F29B7DE574E92D1B81D">
    <w:name w:val="208A556929BD4F29B7DE574E92D1B81D"/>
    <w:pPr>
      <w:widowControl w:val="0"/>
      <w:wordWrap w:val="0"/>
      <w:autoSpaceDE w:val="0"/>
      <w:autoSpaceDN w:val="0"/>
    </w:pPr>
  </w:style>
  <w:style w:type="paragraph" w:customStyle="1" w:styleId="00D68CF70F3445F5A39069DF757E8077">
    <w:name w:val="00D68CF70F3445F5A39069DF757E8077"/>
    <w:pPr>
      <w:widowControl w:val="0"/>
      <w:wordWrap w:val="0"/>
      <w:autoSpaceDE w:val="0"/>
      <w:autoSpaceDN w:val="0"/>
    </w:pPr>
  </w:style>
  <w:style w:type="paragraph" w:customStyle="1" w:styleId="AD60F9306C4C40D69D394D352E462002">
    <w:name w:val="AD60F9306C4C40D69D394D352E462002"/>
    <w:pPr>
      <w:widowControl w:val="0"/>
      <w:wordWrap w:val="0"/>
      <w:autoSpaceDE w:val="0"/>
      <w:autoSpaceDN w:val="0"/>
    </w:pPr>
  </w:style>
  <w:style w:type="paragraph" w:customStyle="1" w:styleId="0A17B0BC93E645F8AF47DDA07A70B69D">
    <w:name w:val="0A17B0BC93E645F8AF47DDA07A70B69D"/>
    <w:pPr>
      <w:widowControl w:val="0"/>
      <w:wordWrap w:val="0"/>
      <w:autoSpaceDE w:val="0"/>
      <w:autoSpaceDN w:val="0"/>
    </w:pPr>
  </w:style>
  <w:style w:type="paragraph" w:customStyle="1" w:styleId="9BAE5199577E4EEB8A23161061C471ED">
    <w:name w:val="9BAE5199577E4EEB8A23161061C471ED"/>
    <w:pPr>
      <w:widowControl w:val="0"/>
      <w:wordWrap w:val="0"/>
      <w:autoSpaceDE w:val="0"/>
      <w:autoSpaceDN w:val="0"/>
    </w:pPr>
  </w:style>
  <w:style w:type="paragraph" w:customStyle="1" w:styleId="7BDDD178769C4A16A0C91D5D0F409FFF">
    <w:name w:val="7BDDD178769C4A16A0C91D5D0F409FFF"/>
    <w:pPr>
      <w:widowControl w:val="0"/>
      <w:wordWrap w:val="0"/>
      <w:autoSpaceDE w:val="0"/>
      <w:autoSpaceDN w:val="0"/>
    </w:pPr>
  </w:style>
  <w:style w:type="paragraph" w:customStyle="1" w:styleId="686B30217E50453C9A26128E8B9DC500">
    <w:name w:val="686B30217E50453C9A26128E8B9DC500"/>
    <w:pPr>
      <w:widowControl w:val="0"/>
      <w:wordWrap w:val="0"/>
      <w:autoSpaceDE w:val="0"/>
      <w:autoSpaceDN w:val="0"/>
    </w:pPr>
  </w:style>
  <w:style w:type="paragraph" w:customStyle="1" w:styleId="A91A83411E4F41439C166F4B8FEE1270">
    <w:name w:val="A91A83411E4F41439C166F4B8FEE1270"/>
    <w:pPr>
      <w:widowControl w:val="0"/>
      <w:wordWrap w:val="0"/>
      <w:autoSpaceDE w:val="0"/>
      <w:autoSpaceDN w:val="0"/>
    </w:pPr>
  </w:style>
  <w:style w:type="paragraph" w:customStyle="1" w:styleId="C3345EDB99974514ADB616A0898E3734">
    <w:name w:val="C3345EDB99974514ADB616A0898E3734"/>
    <w:pPr>
      <w:widowControl w:val="0"/>
      <w:wordWrap w:val="0"/>
      <w:autoSpaceDE w:val="0"/>
      <w:autoSpaceDN w:val="0"/>
    </w:pPr>
  </w:style>
  <w:style w:type="paragraph" w:customStyle="1" w:styleId="40DE52B7EF5344BE8DE3966D11F06339">
    <w:name w:val="40DE52B7EF5344BE8DE3966D11F06339"/>
    <w:pPr>
      <w:widowControl w:val="0"/>
      <w:wordWrap w:val="0"/>
      <w:autoSpaceDE w:val="0"/>
      <w:autoSpaceDN w:val="0"/>
    </w:pPr>
  </w:style>
  <w:style w:type="paragraph" w:customStyle="1" w:styleId="59A6658C657444529D3E2A2CE543D588">
    <w:name w:val="59A6658C657444529D3E2A2CE543D588"/>
    <w:pPr>
      <w:widowControl w:val="0"/>
      <w:wordWrap w:val="0"/>
      <w:autoSpaceDE w:val="0"/>
      <w:autoSpaceDN w:val="0"/>
    </w:pPr>
  </w:style>
  <w:style w:type="paragraph" w:customStyle="1" w:styleId="B1F88FE19029493A99D96133D9227340">
    <w:name w:val="B1F88FE19029493A99D96133D9227340"/>
    <w:pPr>
      <w:widowControl w:val="0"/>
      <w:wordWrap w:val="0"/>
      <w:autoSpaceDE w:val="0"/>
      <w:autoSpaceDN w:val="0"/>
    </w:pPr>
  </w:style>
  <w:style w:type="paragraph" w:customStyle="1" w:styleId="5F07E29A2BF548508B3A148FA447C8B7">
    <w:name w:val="5F07E29A2BF548508B3A148FA447C8B7"/>
    <w:pPr>
      <w:widowControl w:val="0"/>
      <w:wordWrap w:val="0"/>
      <w:autoSpaceDE w:val="0"/>
      <w:autoSpaceDN w:val="0"/>
    </w:pPr>
  </w:style>
  <w:style w:type="paragraph" w:customStyle="1" w:styleId="E31BB629E25D49529644018861D1F7A7">
    <w:name w:val="E31BB629E25D49529644018861D1F7A7"/>
    <w:pPr>
      <w:widowControl w:val="0"/>
      <w:wordWrap w:val="0"/>
      <w:autoSpaceDE w:val="0"/>
      <w:autoSpaceDN w:val="0"/>
    </w:pPr>
  </w:style>
  <w:style w:type="paragraph" w:customStyle="1" w:styleId="E796E7DEEC6B422E83CB88EA10A75CA2">
    <w:name w:val="E796E7DEEC6B422E83CB88EA10A75CA2"/>
    <w:pPr>
      <w:widowControl w:val="0"/>
      <w:wordWrap w:val="0"/>
      <w:autoSpaceDE w:val="0"/>
      <w:autoSpaceDN w:val="0"/>
    </w:pPr>
  </w:style>
  <w:style w:type="paragraph" w:customStyle="1" w:styleId="FD5A5ECD037C475A9F860ABCCA3F95F3">
    <w:name w:val="FD5A5ECD037C475A9F860ABCCA3F95F3"/>
    <w:pPr>
      <w:widowControl w:val="0"/>
      <w:wordWrap w:val="0"/>
      <w:autoSpaceDE w:val="0"/>
      <w:autoSpaceDN w:val="0"/>
    </w:pPr>
  </w:style>
  <w:style w:type="paragraph" w:customStyle="1" w:styleId="078716964A6244C7A7AE6A20270CEBE8">
    <w:name w:val="078716964A6244C7A7AE6A20270CEBE8"/>
    <w:pPr>
      <w:widowControl w:val="0"/>
      <w:wordWrap w:val="0"/>
      <w:autoSpaceDE w:val="0"/>
      <w:autoSpaceDN w:val="0"/>
    </w:pPr>
  </w:style>
  <w:style w:type="paragraph" w:customStyle="1" w:styleId="8BF313F53AB042F5B7F1822D32508779">
    <w:name w:val="8BF313F53AB042F5B7F1822D32508779"/>
    <w:pPr>
      <w:widowControl w:val="0"/>
      <w:wordWrap w:val="0"/>
      <w:autoSpaceDE w:val="0"/>
      <w:autoSpaceDN w:val="0"/>
    </w:pPr>
  </w:style>
  <w:style w:type="paragraph" w:customStyle="1" w:styleId="EC61206AFDA04F1D8CE89FA6AA3C104E">
    <w:name w:val="EC61206AFDA04F1D8CE89FA6AA3C104E"/>
    <w:pPr>
      <w:widowControl w:val="0"/>
      <w:wordWrap w:val="0"/>
      <w:autoSpaceDE w:val="0"/>
      <w:autoSpaceDN w:val="0"/>
    </w:pPr>
  </w:style>
  <w:style w:type="paragraph" w:customStyle="1" w:styleId="96765C9F26E3413B9977F2D706D3448D">
    <w:name w:val="96765C9F26E3413B9977F2D706D3448D"/>
    <w:pPr>
      <w:widowControl w:val="0"/>
      <w:wordWrap w:val="0"/>
      <w:autoSpaceDE w:val="0"/>
      <w:autoSpaceDN w:val="0"/>
    </w:pPr>
  </w:style>
  <w:style w:type="paragraph" w:customStyle="1" w:styleId="23CB7042B5C34971BDD0668B9BA81491">
    <w:name w:val="23CB7042B5C34971BDD0668B9BA81491"/>
    <w:pPr>
      <w:widowControl w:val="0"/>
      <w:wordWrap w:val="0"/>
      <w:autoSpaceDE w:val="0"/>
      <w:autoSpaceDN w:val="0"/>
    </w:pPr>
  </w:style>
  <w:style w:type="paragraph" w:customStyle="1" w:styleId="9D19AD63E43A42D280113939BE4961DF">
    <w:name w:val="9D19AD63E43A42D280113939BE4961DF"/>
    <w:pPr>
      <w:widowControl w:val="0"/>
      <w:wordWrap w:val="0"/>
      <w:autoSpaceDE w:val="0"/>
      <w:autoSpaceDN w:val="0"/>
    </w:pPr>
  </w:style>
  <w:style w:type="paragraph" w:customStyle="1" w:styleId="EB38714D668E4FE7A4F93F736EB12740">
    <w:name w:val="EB38714D668E4FE7A4F93F736EB12740"/>
    <w:pPr>
      <w:widowControl w:val="0"/>
      <w:wordWrap w:val="0"/>
      <w:autoSpaceDE w:val="0"/>
      <w:autoSpaceDN w:val="0"/>
    </w:pPr>
  </w:style>
  <w:style w:type="paragraph" w:customStyle="1" w:styleId="73162E6309B34053A19B31F667B0BBC9">
    <w:name w:val="73162E6309B34053A19B31F667B0BBC9"/>
    <w:pPr>
      <w:widowControl w:val="0"/>
      <w:wordWrap w:val="0"/>
      <w:autoSpaceDE w:val="0"/>
      <w:autoSpaceDN w:val="0"/>
    </w:pPr>
  </w:style>
  <w:style w:type="paragraph" w:customStyle="1" w:styleId="929B4B638B8B4855B27E1ACA29915B61">
    <w:name w:val="929B4B638B8B4855B27E1ACA29915B61"/>
    <w:pPr>
      <w:widowControl w:val="0"/>
      <w:wordWrap w:val="0"/>
      <w:autoSpaceDE w:val="0"/>
      <w:autoSpaceDN w:val="0"/>
    </w:pPr>
  </w:style>
  <w:style w:type="paragraph" w:customStyle="1" w:styleId="9937F44A3BC1492EA6D1684821C819B1">
    <w:name w:val="9937F44A3BC1492EA6D1684821C819B1"/>
    <w:pPr>
      <w:widowControl w:val="0"/>
      <w:wordWrap w:val="0"/>
      <w:autoSpaceDE w:val="0"/>
      <w:autoSpaceDN w:val="0"/>
    </w:pPr>
  </w:style>
  <w:style w:type="paragraph" w:customStyle="1" w:styleId="15D815793C4948BCAA4A087CD7A56D42">
    <w:name w:val="15D815793C4948BCAA4A087CD7A56D42"/>
    <w:pPr>
      <w:widowControl w:val="0"/>
      <w:wordWrap w:val="0"/>
      <w:autoSpaceDE w:val="0"/>
      <w:autoSpaceDN w:val="0"/>
    </w:pPr>
  </w:style>
  <w:style w:type="paragraph" w:customStyle="1" w:styleId="B6F2708873204D6AB2EA429895C7ED51">
    <w:name w:val="B6F2708873204D6AB2EA429895C7ED51"/>
    <w:pPr>
      <w:widowControl w:val="0"/>
      <w:wordWrap w:val="0"/>
      <w:autoSpaceDE w:val="0"/>
      <w:autoSpaceDN w:val="0"/>
    </w:pPr>
  </w:style>
  <w:style w:type="paragraph" w:customStyle="1" w:styleId="7E13CA80355F4BA59B56968E78D9A86F">
    <w:name w:val="7E13CA80355F4BA59B56968E78D9A86F"/>
    <w:pPr>
      <w:widowControl w:val="0"/>
      <w:wordWrap w:val="0"/>
      <w:autoSpaceDE w:val="0"/>
      <w:autoSpaceDN w:val="0"/>
    </w:pPr>
  </w:style>
  <w:style w:type="paragraph" w:customStyle="1" w:styleId="C3059077792E4949BE88101B6A8C9BC7">
    <w:name w:val="C3059077792E4949BE88101B6A8C9BC7"/>
    <w:pPr>
      <w:widowControl w:val="0"/>
      <w:wordWrap w:val="0"/>
      <w:autoSpaceDE w:val="0"/>
      <w:autoSpaceDN w:val="0"/>
    </w:pPr>
  </w:style>
  <w:style w:type="paragraph" w:customStyle="1" w:styleId="1D3F6EB934EA46289B2A286AD7182870">
    <w:name w:val="1D3F6EB934EA46289B2A286AD7182870"/>
    <w:pPr>
      <w:widowControl w:val="0"/>
      <w:wordWrap w:val="0"/>
      <w:autoSpaceDE w:val="0"/>
      <w:autoSpaceDN w:val="0"/>
    </w:pPr>
  </w:style>
  <w:style w:type="paragraph" w:customStyle="1" w:styleId="69AD93AFDE144CABB8BF5646A0309862">
    <w:name w:val="69AD93AFDE144CABB8BF5646A0309862"/>
    <w:pPr>
      <w:widowControl w:val="0"/>
      <w:wordWrap w:val="0"/>
      <w:autoSpaceDE w:val="0"/>
      <w:autoSpaceDN w:val="0"/>
    </w:pPr>
  </w:style>
  <w:style w:type="paragraph" w:customStyle="1" w:styleId="BF6331B9CB214CE1A8CB1D1E5E6607BC">
    <w:name w:val="BF6331B9CB214CE1A8CB1D1E5E6607BC"/>
    <w:pPr>
      <w:widowControl w:val="0"/>
      <w:wordWrap w:val="0"/>
      <w:autoSpaceDE w:val="0"/>
      <w:autoSpaceDN w:val="0"/>
    </w:pPr>
  </w:style>
  <w:style w:type="paragraph" w:customStyle="1" w:styleId="29667DCE30BB4804823536C95AADB0BE">
    <w:name w:val="29667DCE30BB4804823536C95AADB0BE"/>
    <w:pPr>
      <w:widowControl w:val="0"/>
      <w:wordWrap w:val="0"/>
      <w:autoSpaceDE w:val="0"/>
      <w:autoSpaceDN w:val="0"/>
    </w:pPr>
  </w:style>
  <w:style w:type="paragraph" w:customStyle="1" w:styleId="F3DFEED92FF74A62A8EDA2433FBFE5BA">
    <w:name w:val="F3DFEED92FF74A62A8EDA2433FBFE5BA"/>
    <w:pPr>
      <w:widowControl w:val="0"/>
      <w:wordWrap w:val="0"/>
      <w:autoSpaceDE w:val="0"/>
      <w:autoSpaceDN w:val="0"/>
    </w:pPr>
  </w:style>
  <w:style w:type="paragraph" w:customStyle="1" w:styleId="2E27C0F1DF8047FB9D25BD1BF568FEF6">
    <w:name w:val="2E27C0F1DF8047FB9D25BD1BF568FEF6"/>
    <w:pPr>
      <w:widowControl w:val="0"/>
      <w:wordWrap w:val="0"/>
      <w:autoSpaceDE w:val="0"/>
      <w:autoSpaceDN w:val="0"/>
    </w:pPr>
  </w:style>
  <w:style w:type="paragraph" w:customStyle="1" w:styleId="FB86918D32D9449E8062F1B6EFFF2823">
    <w:name w:val="FB86918D32D9449E8062F1B6EFFF2823"/>
    <w:pPr>
      <w:widowControl w:val="0"/>
      <w:wordWrap w:val="0"/>
      <w:autoSpaceDE w:val="0"/>
      <w:autoSpaceDN w:val="0"/>
    </w:pPr>
  </w:style>
  <w:style w:type="paragraph" w:customStyle="1" w:styleId="F502A6BC1BA7438D9A43393C30427C61">
    <w:name w:val="F502A6BC1BA7438D9A43393C30427C61"/>
    <w:pPr>
      <w:widowControl w:val="0"/>
      <w:wordWrap w:val="0"/>
      <w:autoSpaceDE w:val="0"/>
      <w:autoSpaceDN w:val="0"/>
    </w:pPr>
  </w:style>
  <w:style w:type="paragraph" w:customStyle="1" w:styleId="38645DEE39BA4FF99BB9CC9F2242104B">
    <w:name w:val="38645DEE39BA4FF99BB9CC9F2242104B"/>
    <w:pPr>
      <w:widowControl w:val="0"/>
      <w:wordWrap w:val="0"/>
      <w:autoSpaceDE w:val="0"/>
      <w:autoSpaceDN w:val="0"/>
    </w:pPr>
  </w:style>
  <w:style w:type="paragraph" w:customStyle="1" w:styleId="6D2CED4216814554A05D2A43F2188665">
    <w:name w:val="6D2CED4216814554A05D2A43F2188665"/>
    <w:pPr>
      <w:widowControl w:val="0"/>
      <w:wordWrap w:val="0"/>
      <w:autoSpaceDE w:val="0"/>
      <w:autoSpaceDN w:val="0"/>
    </w:pPr>
  </w:style>
  <w:style w:type="paragraph" w:customStyle="1" w:styleId="23DBAC6CA7DE481598C866A7B4E1091F">
    <w:name w:val="23DBAC6CA7DE481598C866A7B4E1091F"/>
    <w:pPr>
      <w:widowControl w:val="0"/>
      <w:wordWrap w:val="0"/>
      <w:autoSpaceDE w:val="0"/>
      <w:autoSpaceDN w:val="0"/>
    </w:pPr>
  </w:style>
  <w:style w:type="paragraph" w:customStyle="1" w:styleId="CFDFD49D771640A1B49399AA83B47B39">
    <w:name w:val="CFDFD49D771640A1B49399AA83B47B39"/>
    <w:pPr>
      <w:widowControl w:val="0"/>
      <w:wordWrap w:val="0"/>
      <w:autoSpaceDE w:val="0"/>
      <w:autoSpaceDN w:val="0"/>
    </w:pPr>
  </w:style>
  <w:style w:type="paragraph" w:customStyle="1" w:styleId="1B2CEE5E73AF42DD827ADAAD3B497F85">
    <w:name w:val="1B2CEE5E73AF42DD827ADAAD3B497F85"/>
    <w:pPr>
      <w:widowControl w:val="0"/>
      <w:wordWrap w:val="0"/>
      <w:autoSpaceDE w:val="0"/>
      <w:autoSpaceDN w:val="0"/>
    </w:pPr>
  </w:style>
  <w:style w:type="paragraph" w:customStyle="1" w:styleId="7C0285B8629748CDB04FC83A213785EF">
    <w:name w:val="7C0285B8629748CDB04FC83A213785EF"/>
    <w:pPr>
      <w:widowControl w:val="0"/>
      <w:wordWrap w:val="0"/>
      <w:autoSpaceDE w:val="0"/>
      <w:autoSpaceDN w:val="0"/>
    </w:pPr>
  </w:style>
  <w:style w:type="paragraph" w:customStyle="1" w:styleId="44334B35BE0A4E14B11C307D7610070B">
    <w:name w:val="44334B35BE0A4E14B11C307D7610070B"/>
    <w:pPr>
      <w:widowControl w:val="0"/>
      <w:wordWrap w:val="0"/>
      <w:autoSpaceDE w:val="0"/>
      <w:autoSpaceDN w:val="0"/>
    </w:pPr>
  </w:style>
  <w:style w:type="paragraph" w:customStyle="1" w:styleId="4D7BB3E018CD4A34B928B23F8F455947">
    <w:name w:val="4D7BB3E018CD4A34B928B23F8F455947"/>
    <w:pPr>
      <w:widowControl w:val="0"/>
      <w:wordWrap w:val="0"/>
      <w:autoSpaceDE w:val="0"/>
      <w:autoSpaceDN w:val="0"/>
    </w:pPr>
  </w:style>
  <w:style w:type="paragraph" w:customStyle="1" w:styleId="951524192AF045B0BBCC4ED0817026A4">
    <w:name w:val="951524192AF045B0BBCC4ED0817026A4"/>
    <w:pPr>
      <w:widowControl w:val="0"/>
      <w:wordWrap w:val="0"/>
      <w:autoSpaceDE w:val="0"/>
      <w:autoSpaceDN w:val="0"/>
    </w:pPr>
  </w:style>
  <w:style w:type="paragraph" w:customStyle="1" w:styleId="11211A983AE844AE9DB5751574A846B0">
    <w:name w:val="11211A983AE844AE9DB5751574A846B0"/>
    <w:pPr>
      <w:widowControl w:val="0"/>
      <w:wordWrap w:val="0"/>
      <w:autoSpaceDE w:val="0"/>
      <w:autoSpaceDN w:val="0"/>
    </w:pPr>
  </w:style>
  <w:style w:type="paragraph" w:customStyle="1" w:styleId="7EBF3B82EC0E4CC6819824CBD4FAB9F6">
    <w:name w:val="7EBF3B82EC0E4CC6819824CBD4FAB9F6"/>
    <w:pPr>
      <w:widowControl w:val="0"/>
      <w:wordWrap w:val="0"/>
      <w:autoSpaceDE w:val="0"/>
      <w:autoSpaceDN w:val="0"/>
    </w:pPr>
  </w:style>
  <w:style w:type="paragraph" w:customStyle="1" w:styleId="844F93A81D5E4C86A505D12C903C8322">
    <w:name w:val="844F93A81D5E4C86A505D12C903C8322"/>
    <w:pPr>
      <w:widowControl w:val="0"/>
      <w:wordWrap w:val="0"/>
      <w:autoSpaceDE w:val="0"/>
      <w:autoSpaceDN w:val="0"/>
    </w:pPr>
  </w:style>
  <w:style w:type="paragraph" w:customStyle="1" w:styleId="677DCD4888BC4E16BECBDFED504D190C">
    <w:name w:val="677DCD4888BC4E16BECBDFED504D190C"/>
    <w:pPr>
      <w:widowControl w:val="0"/>
      <w:wordWrap w:val="0"/>
      <w:autoSpaceDE w:val="0"/>
      <w:autoSpaceDN w:val="0"/>
    </w:pPr>
  </w:style>
  <w:style w:type="paragraph" w:customStyle="1" w:styleId="6EDBE29CE5524E848206898F100BD0FA">
    <w:name w:val="6EDBE29CE5524E848206898F100BD0FA"/>
    <w:pPr>
      <w:widowControl w:val="0"/>
      <w:wordWrap w:val="0"/>
      <w:autoSpaceDE w:val="0"/>
      <w:autoSpaceDN w:val="0"/>
    </w:pPr>
  </w:style>
  <w:style w:type="paragraph" w:customStyle="1" w:styleId="DBAC53C2B84F41758244D83CEA77D593">
    <w:name w:val="DBAC53C2B84F41758244D83CEA77D593"/>
    <w:pPr>
      <w:widowControl w:val="0"/>
      <w:wordWrap w:val="0"/>
      <w:autoSpaceDE w:val="0"/>
      <w:autoSpaceDN w:val="0"/>
    </w:pPr>
  </w:style>
  <w:style w:type="paragraph" w:customStyle="1" w:styleId="9639781B944A4211AD8B779D88BD2319">
    <w:name w:val="9639781B944A4211AD8B779D88BD2319"/>
    <w:pPr>
      <w:widowControl w:val="0"/>
      <w:wordWrap w:val="0"/>
      <w:autoSpaceDE w:val="0"/>
      <w:autoSpaceDN w:val="0"/>
    </w:pPr>
  </w:style>
  <w:style w:type="paragraph" w:customStyle="1" w:styleId="57D8F7EB062441B4A32BAFB34853B857">
    <w:name w:val="57D8F7EB062441B4A32BAFB34853B857"/>
    <w:pPr>
      <w:widowControl w:val="0"/>
      <w:wordWrap w:val="0"/>
      <w:autoSpaceDE w:val="0"/>
      <w:autoSpaceDN w:val="0"/>
    </w:pPr>
  </w:style>
  <w:style w:type="paragraph" w:customStyle="1" w:styleId="A7F64C66321446CF9D06CE1732BD5978">
    <w:name w:val="A7F64C66321446CF9D06CE1732BD5978"/>
    <w:pPr>
      <w:widowControl w:val="0"/>
      <w:wordWrap w:val="0"/>
      <w:autoSpaceDE w:val="0"/>
      <w:autoSpaceDN w:val="0"/>
    </w:pPr>
  </w:style>
  <w:style w:type="paragraph" w:customStyle="1" w:styleId="BBA150AFC25542519FA9700BC9A5E487">
    <w:name w:val="BBA150AFC25542519FA9700BC9A5E48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9D3EE-DE00-4A98-AE4D-202AB8F8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회의록.dotx</Template>
  <TotalTime>62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moo jin</dc:creator>
  <cp:lastModifiedBy>tykim</cp:lastModifiedBy>
  <cp:revision>3</cp:revision>
  <dcterms:created xsi:type="dcterms:W3CDTF">2021-03-27T01:38:00Z</dcterms:created>
  <dcterms:modified xsi:type="dcterms:W3CDTF">2021-04-07T05:24:00Z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