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4CE3" w14:textId="5A84430B" w:rsidR="00A979E1" w:rsidRDefault="00E67B44" w:rsidP="00A979E1">
      <w:pPr>
        <w:pStyle w:val="affff3"/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 w:rsidR="00A979E1">
        <w:rPr>
          <w:lang w:val="ko-KR" w:eastAsia="ko-KR" w:bidi="ko-KR"/>
        </w:rPr>
        <w:t xml:space="preserve"> </w:t>
      </w:r>
      <w:sdt>
        <w:sdtPr>
          <w:alias w:val="세로줄 구분 기호:"/>
          <w:tag w:val="세로줄 구분 기호:"/>
          <w:id w:val="1874568466"/>
          <w:placeholder>
            <w:docPart w:val="A742B44C59C449C08C8610214D67F14D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|</w:t>
          </w:r>
        </w:sdtContent>
      </w:sdt>
      <w:r w:rsidR="007A6805">
        <w:t xml:space="preserve"> </w:t>
      </w:r>
      <w:sdt>
        <w:sdtPr>
          <w:rPr>
            <w:rStyle w:val="a6"/>
          </w:rPr>
          <w:alias w:val="회의록:"/>
          <w:tag w:val="회의록:"/>
          <w:id w:val="324875599"/>
          <w:placeholder>
            <w:docPart w:val="326B80995B004CB285CD382B82292874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="00CB50F2" w:rsidRPr="00CB50F2">
            <w:rPr>
              <w:rStyle w:val="a6"/>
              <w:lang w:val="ko-KR" w:eastAsia="ko-KR" w:bidi="ko-KR"/>
            </w:rPr>
            <w:t>회의록</w:t>
          </w:r>
        </w:sdtContent>
      </w:sdt>
    </w:p>
    <w:p w14:paraId="225099C7" w14:textId="6C802185" w:rsidR="00A979E1" w:rsidRDefault="005E6CF6" w:rsidP="00A979E1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CAFA7B9E75E840FA98BB5127D0E5AB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날짜</w:t>
          </w:r>
          <w:r w:rsidR="00A979E1">
            <w:rPr>
              <w:lang w:val="ko-KR" w:eastAsia="ko-KR" w:bidi="ko-KR"/>
            </w:rPr>
            <w:t xml:space="preserve"> |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</w:t>
      </w:r>
      <w:r w:rsidR="00E67B44">
        <w:rPr>
          <w:lang w:val="ko-KR" w:eastAsia="ko-KR" w:bidi="ko-KR"/>
        </w:rPr>
        <w:t>21/3/15</w:t>
      </w:r>
      <w:r w:rsidR="00A979E1" w:rsidRPr="003665F5">
        <w:rPr>
          <w:rStyle w:val="afffa"/>
          <w:lang w:val="ko-KR" w:eastAsia="ko-KR" w:bidi="ko-KR"/>
        </w:rPr>
        <w:t xml:space="preserve"> | </w:t>
      </w:r>
      <w:r w:rsidR="00E67B44">
        <w:rPr>
          <w:rStyle w:val="afffa"/>
        </w:rPr>
        <w:t>9:30~11:30</w:t>
      </w:r>
      <w:r w:rsidR="00A979E1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C7C33B8E418042E1A684DC81208733AA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장소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위치 입력:"/>
          <w:tag w:val="위치 입력:"/>
          <w:id w:val="465398058"/>
          <w:placeholder>
            <w:docPart w:val="A9347D8317744B698F7CA119C03EFD11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장소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A979E1" w14:paraId="6A9D9AD2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A979E1" w14:paraId="2F108E2D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09281DC5" w14:textId="77777777" w:rsidR="00A979E1" w:rsidRPr="00A979E1" w:rsidRDefault="005E6CF6" w:rsidP="00A979E1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7BB6A6BF9B984F3B933D2998364AAF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주최자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630AC410" w14:textId="62248A70" w:rsidR="00A979E1" w:rsidRDefault="00E67B44" w:rsidP="00D578F4">
                  <w:pPr>
                    <w:spacing w:after="0"/>
                  </w:pPr>
                  <w:r>
                    <w:rPr>
                      <w:rFonts w:hint="eastAsia"/>
                    </w:rPr>
                    <w:t>김태연</w:t>
                  </w:r>
                </w:p>
              </w:tc>
            </w:tr>
            <w:tr w:rsidR="00A979E1" w14:paraId="5205DDA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292B318F" w14:textId="77777777" w:rsidR="00A979E1" w:rsidRPr="00A979E1" w:rsidRDefault="005E6CF6" w:rsidP="00A979E1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39246949363442B1B2E8C84622225B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유형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191349" w14:textId="2C530DF6" w:rsidR="00A979E1" w:rsidRDefault="00E67B44" w:rsidP="00D578F4">
                  <w:pPr>
                    <w:spacing w:after="0"/>
                  </w:pPr>
                  <w:r>
                    <w:rPr>
                      <w:rFonts w:hint="eastAsia"/>
                    </w:rPr>
                    <w:t>기획</w:t>
                  </w:r>
                </w:p>
              </w:tc>
            </w:tr>
            <w:tr w:rsidR="00A979E1" w14:paraId="5B678E03" w14:textId="77777777" w:rsidTr="00D578F4">
              <w:sdt>
                <w:sdtPr>
                  <w:alias w:val="진행자:"/>
                  <w:tag w:val="진행자:"/>
                  <w:id w:val="-1618515975"/>
                  <w:placeholder>
                    <w:docPart w:val="C35B1B5AC6514E638A906A10337135C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614BBD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진행자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475EF3C" w14:textId="3C8BF7D6" w:rsidR="00A979E1" w:rsidRDefault="00E67B44" w:rsidP="00D578F4">
                  <w:pPr>
                    <w:spacing w:after="0"/>
                  </w:pPr>
                  <w:r>
                    <w:rPr>
                      <w:rFonts w:hint="eastAsia"/>
                    </w:rPr>
                    <w:t>김태연</w:t>
                  </w:r>
                </w:p>
              </w:tc>
            </w:tr>
            <w:tr w:rsidR="00A979E1" w14:paraId="78FC3B53" w14:textId="77777777" w:rsidTr="00D578F4">
              <w:sdt>
                <w:sdtPr>
                  <w:alias w:val="서기:"/>
                  <w:tag w:val="서기:"/>
                  <w:id w:val="-1961940283"/>
                  <w:placeholder>
                    <w:docPart w:val="CFAB99BFAF2242C2B6CD6386A46B1AC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EBFF24A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4BEDBA0" w14:textId="6473A80F" w:rsidR="00A979E1" w:rsidRDefault="00E67B44" w:rsidP="00D578F4">
                  <w:pPr>
                    <w:spacing w:after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최예찬</w:t>
                  </w:r>
                  <w:proofErr w:type="spellEnd"/>
                </w:p>
              </w:tc>
            </w:tr>
            <w:tr w:rsidR="00A979E1" w14:paraId="3552471C" w14:textId="77777777" w:rsidTr="00D578F4">
              <w:sdt>
                <w:sdtPr>
                  <w:alias w:val="시간 관리 담당:"/>
                  <w:tag w:val="시간 관리 담당:"/>
                  <w:id w:val="2113625791"/>
                  <w:placeholder>
                    <w:docPart w:val="21B9DDAD4F154B99977D04CAEF929481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F7CD3D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시간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관리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담당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2D6CBB8" w14:textId="3D07D4DD" w:rsidR="00A979E1" w:rsidRDefault="00E67B44" w:rsidP="00D578F4">
                  <w:pPr>
                    <w:spacing w:after="0"/>
                  </w:pPr>
                  <w:r>
                    <w:t>--</w:t>
                  </w:r>
                </w:p>
              </w:tc>
            </w:tr>
          </w:tbl>
          <w:p w14:paraId="307EBAFD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08D85022" w14:textId="129220C9" w:rsidR="00A979E1" w:rsidRPr="00137619" w:rsidRDefault="00E67B44" w:rsidP="00D578F4">
            <w:pPr>
              <w:spacing w:after="0"/>
            </w:pPr>
            <w:proofErr w:type="spellStart"/>
            <w:r>
              <w:rPr>
                <w:rFonts w:hint="eastAsia"/>
              </w:rPr>
              <w:t>황인우</w:t>
            </w:r>
            <w:proofErr w:type="spellEnd"/>
          </w:p>
          <w:p w14:paraId="5A1B7619" w14:textId="77777777" w:rsidR="00A979E1" w:rsidRDefault="00E67B44" w:rsidP="00D578F4">
            <w:pPr>
              <w:spacing w:after="0"/>
            </w:pPr>
            <w:proofErr w:type="spellStart"/>
            <w:r>
              <w:rPr>
                <w:rFonts w:hint="eastAsia"/>
              </w:rPr>
              <w:t>최예찬</w:t>
            </w:r>
            <w:proofErr w:type="spellEnd"/>
          </w:p>
          <w:p w14:paraId="6D86E21E" w14:textId="62427660" w:rsidR="00E67B44" w:rsidRDefault="00E67B44" w:rsidP="00D578F4">
            <w:pPr>
              <w:spacing w:after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김무진</w:t>
            </w:r>
            <w:proofErr w:type="spellEnd"/>
          </w:p>
        </w:tc>
      </w:tr>
    </w:tbl>
    <w:p w14:paraId="3B49694B" w14:textId="77777777" w:rsidR="00A979E1" w:rsidRDefault="005E6CF6" w:rsidP="00A979E1">
      <w:pPr>
        <w:pStyle w:val="1"/>
      </w:pPr>
      <w:sdt>
        <w:sdtPr>
          <w:alias w:val="안건 주제:"/>
          <w:tag w:val="안건 주제:"/>
          <w:id w:val="-877550984"/>
          <w:placeholder>
            <w:docPart w:val="A722736C24F147DE8A434CF9C1B5A0AF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</w:p>
    <w:p w14:paraId="0A593785" w14:textId="281E02BE" w:rsidR="00A979E1" w:rsidRDefault="005E6CF6" w:rsidP="00A979E1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3C30CEA8058548119475CF3431DF69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1, 시간 입력:"/>
          <w:tag w:val="안건 1, 시간 입력:"/>
          <w:id w:val="252406536"/>
          <w:placeholder>
            <w:docPart w:val="BE342F61A7354AA593CBD4E05DD0EBE9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67B44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6896965CC15D4BEF94FF1F66FE868146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 w:rsidR="00E67B44">
        <w:rPr>
          <w:rStyle w:val="afffa"/>
          <w:rFonts w:hint="eastAsia"/>
          <w:lang w:eastAsia="ko-KR"/>
        </w:rPr>
        <w:t>프로젝트</w:t>
      </w:r>
      <w:r w:rsidR="00E67B44">
        <w:rPr>
          <w:rStyle w:val="afffa"/>
          <w:rFonts w:hint="eastAsia"/>
          <w:lang w:eastAsia="ko-KR"/>
        </w:rPr>
        <w:t xml:space="preserve"> </w:t>
      </w:r>
      <w:r w:rsidR="00E67B44">
        <w:rPr>
          <w:rStyle w:val="afffa"/>
          <w:rFonts w:hint="eastAsia"/>
          <w:lang w:eastAsia="ko-KR"/>
        </w:rPr>
        <w:t>계획</w:t>
      </w:r>
      <w:r w:rsidR="00A979E1">
        <w:rPr>
          <w:lang w:val="ko-KR" w:eastAsia="ko-KR" w:bidi="ko-KR"/>
        </w:rPr>
        <w:t xml:space="preserve"> | </w:t>
      </w:r>
      <w:sdt>
        <w:sdtPr>
          <w:alias w:val="안건 1, 발표자:"/>
          <w:tag w:val="안건 1, 발표자:"/>
          <w:id w:val="-1972813609"/>
          <w:placeholder>
            <w:docPart w:val="AE3458D674C947EB94DD82A880655FCF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r w:rsidR="00E67B44">
        <w:rPr>
          <w:rStyle w:val="afffa"/>
          <w:rFonts w:hint="eastAsia"/>
          <w:lang w:eastAsia="ko-KR"/>
        </w:rPr>
        <w:t>자유</w:t>
      </w:r>
    </w:p>
    <w:p w14:paraId="1BB3918E" w14:textId="0C2459D9" w:rsidR="00A979E1" w:rsidRDefault="00A979E1" w:rsidP="00A979E1"/>
    <w:p w14:paraId="699784EA" w14:textId="425F6506" w:rsidR="00E67B44" w:rsidRDefault="00E67B44" w:rsidP="00A979E1">
      <w:pPr>
        <w:rPr>
          <w:rFonts w:hint="eastAsia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</w:p>
    <w:p w14:paraId="52E3BCD1" w14:textId="596FB973" w:rsidR="00A979E1" w:rsidRDefault="00A979E1" w:rsidP="00A979E1"/>
    <w:p w14:paraId="2E2A4C91" w14:textId="088ADC9B" w:rsidR="00E67B44" w:rsidRDefault="00E67B44" w:rsidP="00A979E1">
      <w:pPr>
        <w:rPr>
          <w:rFonts w:hint="eastAsia"/>
        </w:rPr>
      </w:pPr>
      <w:r>
        <w:rPr>
          <w:rFonts w:hint="eastAsia"/>
        </w:rPr>
        <w:t>동화책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음성으로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1의 작업 항목 정보 표"/>
      </w:tblPr>
      <w:tblGrid>
        <w:gridCol w:w="6102"/>
        <w:gridCol w:w="2182"/>
        <w:gridCol w:w="2182"/>
      </w:tblGrid>
      <w:tr w:rsidR="00A979E1" w:rsidRPr="00E52810" w14:paraId="1AD7FCFA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05CF7BAA" w14:textId="77777777" w:rsidR="00CB50F2" w:rsidRPr="00E52810" w:rsidRDefault="005E6CF6" w:rsidP="00E52810">
            <w:sdt>
              <w:sdtPr>
                <w:alias w:val="안건 1, 작업 항목:"/>
                <w:tag w:val="안건 1, 작업 항목:"/>
                <w:id w:val="810443476"/>
                <w:placeholder>
                  <w:docPart w:val="047BD49E248D4283BA70C874EB05AC71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1, 담당자:"/>
            <w:tag w:val="안건 1, 담당자:"/>
            <w:id w:val="352783267"/>
            <w:placeholder>
              <w:docPart w:val="21459FE7CD6A4216BE7689AFCBAA8B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3C7E527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1, 마감 날짜:"/>
            <w:tag w:val="안건 1, 마감 날짜:"/>
            <w:id w:val="1450979630"/>
            <w:placeholder>
              <w:docPart w:val="59EACB01507542BDB63429F84AEC92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6AECC15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5F1F5C4D" w14:textId="77777777" w:rsidTr="00557792">
        <w:tc>
          <w:tcPr>
            <w:tcW w:w="6300" w:type="dxa"/>
          </w:tcPr>
          <w:p w14:paraId="6B10B0E6" w14:textId="0C837A2A" w:rsidR="00A979E1" w:rsidRPr="00E52810" w:rsidRDefault="00E67B44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기획</w:t>
            </w:r>
            <w:r w:rsidR="004F5BAD">
              <w:rPr>
                <w:rFonts w:hint="eastAsia"/>
              </w:rPr>
              <w:t xml:space="preserve"> </w:t>
            </w:r>
            <w:r w:rsidR="004F5BAD">
              <w:rPr>
                <w:rFonts w:hint="eastAsia"/>
              </w:rPr>
              <w:t>회의</w:t>
            </w:r>
          </w:p>
        </w:tc>
        <w:tc>
          <w:tcPr>
            <w:tcW w:w="2250" w:type="dxa"/>
          </w:tcPr>
          <w:p w14:paraId="7A5F5C97" w14:textId="20A7EF0A" w:rsidR="00A979E1" w:rsidRPr="00E52810" w:rsidRDefault="00E67B44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37700292" w14:textId="4FD0B575" w:rsidR="00A979E1" w:rsidRPr="00E52810" w:rsidRDefault="00E67B44" w:rsidP="00E52810">
            <w:pPr>
              <w:ind w:left="0"/>
            </w:pPr>
            <w:r>
              <w:rPr>
                <w:rFonts w:hint="eastAsia"/>
              </w:rPr>
              <w:t>3</w:t>
            </w:r>
            <w:r>
              <w:t>/</w:t>
            </w:r>
            <w:r w:rsidR="004F5BAD">
              <w:t>29</w:t>
            </w:r>
            <w:r w:rsidR="00FC7555">
              <w:t xml:space="preserve"> 9:00</w:t>
            </w:r>
            <w:r>
              <w:t xml:space="preserve"> </w:t>
            </w:r>
          </w:p>
        </w:tc>
      </w:tr>
      <w:tr w:rsidR="00A979E1" w:rsidRPr="00E52810" w14:paraId="1795505D" w14:textId="77777777" w:rsidTr="00557792">
        <w:tc>
          <w:tcPr>
            <w:tcW w:w="6300" w:type="dxa"/>
          </w:tcPr>
          <w:p w14:paraId="5124D7D4" w14:textId="136A1AE1" w:rsidR="00A979E1" w:rsidRPr="00E52810" w:rsidRDefault="00E444ED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문제해결을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 w:rsidR="00E67B44">
              <w:rPr>
                <w:rFonts w:hint="eastAsia"/>
              </w:rPr>
              <w:t>기술탐색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>.</w:t>
            </w:r>
          </w:p>
        </w:tc>
        <w:tc>
          <w:tcPr>
            <w:tcW w:w="2250" w:type="dxa"/>
          </w:tcPr>
          <w:p w14:paraId="0D78C266" w14:textId="29E87C82" w:rsidR="00A979E1" w:rsidRPr="00E52810" w:rsidRDefault="00E67B44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6CC6897C" w14:textId="46208C2F" w:rsidR="00A979E1" w:rsidRPr="00E52810" w:rsidRDefault="00FC7555" w:rsidP="00E52810">
            <w:pPr>
              <w:ind w:left="0"/>
            </w:pPr>
            <w:r>
              <w:t>6</w:t>
            </w:r>
            <w:r>
              <w:rPr>
                <w:rFonts w:hint="eastAsia"/>
              </w:rPr>
              <w:t>월까지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</w:tr>
    </w:tbl>
    <w:p w14:paraId="5638AC11" w14:textId="33DD7720" w:rsidR="00A979E1" w:rsidRDefault="005E6CF6" w:rsidP="00A979E1">
      <w:pPr>
        <w:pStyle w:val="21"/>
      </w:pPr>
      <w:sdt>
        <w:sdtPr>
          <w:alias w:val="안건 2, 할당된 시간:"/>
          <w:tag w:val="안건 2, 할당된 시간:"/>
          <w:id w:val="1191029867"/>
          <w:placeholder>
            <w:docPart w:val="0437B55F1C10457A8FA3AA5EFE0C71F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2, 시간 입력:"/>
          <w:tag w:val="안건 2, 시간 입력:"/>
          <w:id w:val="-191309234"/>
          <w:placeholder>
            <w:docPart w:val="95E77810725A4E5F8B8D46163573A9AF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FC7555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2, 안건 주제:"/>
          <w:tag w:val="안건 2, 안건 주제:"/>
          <w:id w:val="1539396324"/>
          <w:placeholder>
            <w:docPart w:val="570DDF75F1854084BB0E14177FC0F86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 w:rsidR="00FC7555">
        <w:rPr>
          <w:rStyle w:val="afffa"/>
          <w:rFonts w:hint="eastAsia"/>
          <w:lang w:eastAsia="ko-KR"/>
        </w:rPr>
        <w:t>사용기술</w:t>
      </w:r>
      <w:r w:rsidR="00FC7555">
        <w:rPr>
          <w:rStyle w:val="afffa"/>
          <w:rFonts w:hint="eastAsia"/>
          <w:lang w:eastAsia="ko-KR"/>
        </w:rPr>
        <w:t>,</w:t>
      </w:r>
      <w:r w:rsidR="00FC7555">
        <w:rPr>
          <w:rStyle w:val="afffa"/>
          <w:lang w:eastAsia="ko-KR"/>
        </w:rPr>
        <w:t xml:space="preserve"> </w:t>
      </w:r>
      <w:r w:rsidR="00FC7555">
        <w:rPr>
          <w:rStyle w:val="afffa"/>
          <w:rFonts w:hint="eastAsia"/>
          <w:lang w:eastAsia="ko-KR"/>
        </w:rPr>
        <w:t>A</w:t>
      </w:r>
      <w:r w:rsidR="00FC7555">
        <w:rPr>
          <w:rStyle w:val="afffa"/>
          <w:lang w:eastAsia="ko-KR"/>
        </w:rPr>
        <w:t>PI</w:t>
      </w:r>
      <w:r w:rsidR="00A979E1">
        <w:rPr>
          <w:lang w:val="ko-KR" w:eastAsia="ko-KR" w:bidi="ko-KR"/>
        </w:rPr>
        <w:t xml:space="preserve"> | </w:t>
      </w:r>
      <w:sdt>
        <w:sdtPr>
          <w:alias w:val="안건 2, 발표자:"/>
          <w:tag w:val="안건 2, 발표자:"/>
          <w:id w:val="-132489110"/>
          <w:placeholder>
            <w:docPart w:val="71DC8123CBF84F16BBCAED5EB2356329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r w:rsidR="00FC7555">
        <w:rPr>
          <w:rStyle w:val="afffa"/>
          <w:rFonts w:hint="eastAsia"/>
          <w:lang w:eastAsia="ko-KR"/>
        </w:rPr>
        <w:t>자유</w:t>
      </w:r>
    </w:p>
    <w:p w14:paraId="2952FE00" w14:textId="343FDC4E" w:rsidR="004F5BAD" w:rsidRDefault="00FC7555" w:rsidP="004F5BAD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당기고</w:t>
      </w:r>
      <w:r>
        <w:rPr>
          <w:rFonts w:hint="eastAsia"/>
        </w:rPr>
        <w:t xml:space="preserve"> </w:t>
      </w:r>
      <w:r>
        <w:rPr>
          <w:rFonts w:hint="eastAsia"/>
        </w:rPr>
        <w:t>완성도를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r w:rsidR="004F5BAD">
        <w:rPr>
          <w:rFonts w:hint="eastAsia"/>
        </w:rPr>
        <w:t>.</w:t>
      </w:r>
    </w:p>
    <w:p w14:paraId="7E172158" w14:textId="756AFE71" w:rsidR="00FC7555" w:rsidRDefault="004F5BAD" w:rsidP="004F5BAD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 w:rsidR="00FC7555">
        <w:rPr>
          <w:rFonts w:hint="eastAsia"/>
        </w:rPr>
        <w:t>오픈</w:t>
      </w:r>
      <w:r w:rsidR="00FC7555">
        <w:rPr>
          <w:rFonts w:hint="eastAsia"/>
        </w:rPr>
        <w:t xml:space="preserve"> </w:t>
      </w:r>
      <w:r w:rsidR="00FC7555">
        <w:t xml:space="preserve">API </w:t>
      </w:r>
      <w:r w:rsidR="00FC7555">
        <w:rPr>
          <w:rFonts w:hint="eastAsia"/>
        </w:rPr>
        <w:t>컴포넌트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>.</w:t>
      </w:r>
      <w:r>
        <w:t xml:space="preserve"> </w:t>
      </w:r>
    </w:p>
    <w:p w14:paraId="35D224B7" w14:textId="040B4F8E" w:rsidR="004F5BAD" w:rsidRDefault="004F5BAD" w:rsidP="00E444ED">
      <w:pPr>
        <w:ind w:left="0"/>
      </w:pPr>
    </w:p>
    <w:p w14:paraId="7264D466" w14:textId="12BF874C" w:rsidR="00E444ED" w:rsidRPr="00E444ED" w:rsidRDefault="00E444ED" w:rsidP="00E444ED">
      <w:pPr>
        <w:ind w:left="0"/>
      </w:pP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조잡한</w:t>
      </w:r>
      <w:r>
        <w:rPr>
          <w:rFonts w:hint="eastAsia"/>
        </w:rPr>
        <w:t xml:space="preserve"> </w:t>
      </w:r>
      <w:r>
        <w:rPr>
          <w:rFonts w:hint="eastAsia"/>
        </w:rPr>
        <w:t>프로토타입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완성도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.</w:t>
      </w:r>
    </w:p>
    <w:p w14:paraId="401A67AD" w14:textId="77777777" w:rsidR="00E444ED" w:rsidRDefault="00E444ED" w:rsidP="00E444ED">
      <w:r>
        <w:t>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A</w:t>
      </w:r>
      <w:r>
        <w:t xml:space="preserve">PI </w:t>
      </w:r>
      <w:r>
        <w:rPr>
          <w:rFonts w:hint="eastAsia"/>
        </w:rPr>
        <w:t>테스트</w:t>
      </w:r>
      <w:r>
        <w:t xml:space="preserve"> =&gt; </w:t>
      </w:r>
      <w:r>
        <w:rPr>
          <w:rFonts w:hint="eastAsia"/>
        </w:rPr>
        <w:t>컴포넌트간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t>=&gt;</w:t>
      </w:r>
      <w:r>
        <w:t xml:space="preserve"> </w:t>
      </w:r>
      <w:r>
        <w:rPr>
          <w:rFonts w:hint="eastAsia"/>
        </w:rPr>
        <w:t>기능구현</w:t>
      </w:r>
      <w:r>
        <w:rPr>
          <w:rFonts w:hint="eastAsia"/>
        </w:rPr>
        <w:t xml:space="preserve"> </w:t>
      </w:r>
      <w:r>
        <w:t>=</w:t>
      </w:r>
      <w:proofErr w:type="gramStart"/>
      <w:r>
        <w:t xml:space="preserve">&gt; </w:t>
      </w:r>
      <w:r>
        <w:t xml:space="preserve"> </w:t>
      </w:r>
      <w:r>
        <w:rPr>
          <w:rFonts w:hint="eastAsia"/>
        </w:rPr>
        <w:t>G</w:t>
      </w:r>
      <w:r>
        <w:t>UI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.</w:t>
      </w:r>
    </w:p>
    <w:p w14:paraId="3BD4E620" w14:textId="50061DDD" w:rsidR="00FC7555" w:rsidRDefault="00FC7555" w:rsidP="00E444ED">
      <w:pPr>
        <w:rPr>
          <w:rFonts w:hint="eastAsia"/>
        </w:rPr>
      </w:pPr>
      <w:proofErr w:type="spellStart"/>
      <w:r>
        <w:t>T</w:t>
      </w:r>
      <w:r>
        <w:t>ext_to_</w:t>
      </w:r>
      <w:proofErr w:type="gramStart"/>
      <w:r w:rsidR="004F5BAD">
        <w:t>voice</w:t>
      </w:r>
      <w:proofErr w:type="spellEnd"/>
      <w:r>
        <w:t xml:space="preserve"> :</w:t>
      </w:r>
      <w:proofErr w:type="gramEnd"/>
      <w:r>
        <w:t xml:space="preserve"> </w:t>
      </w:r>
      <w:r w:rsidR="004F5BAD">
        <w:t xml:space="preserve">TTS API </w:t>
      </w:r>
      <w:r w:rsidR="004F5BAD">
        <w:rPr>
          <w:rFonts w:hint="eastAsia"/>
        </w:rPr>
        <w:t>컴포넌트</w:t>
      </w:r>
      <w:r w:rsidR="004F5BAD">
        <w:rPr>
          <w:rFonts w:hint="eastAsia"/>
        </w:rPr>
        <w:t xml:space="preserve"> </w:t>
      </w:r>
      <w:r w:rsidR="004F5BAD">
        <w:rPr>
          <w:rFonts w:hint="eastAsia"/>
        </w:rPr>
        <w:t>확인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및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관련논문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확인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중</w:t>
      </w:r>
      <w:r w:rsidR="004F5BAD">
        <w:rPr>
          <w:rFonts w:hint="eastAsia"/>
        </w:rPr>
        <w:t xml:space="preserve"> </w:t>
      </w:r>
      <w:r w:rsidR="004F5BAD">
        <w:t xml:space="preserve">, </w:t>
      </w:r>
      <w:proofErr w:type="spellStart"/>
      <w:r w:rsidR="004F5BAD">
        <w:rPr>
          <w:rFonts w:hint="eastAsia"/>
        </w:rPr>
        <w:t>l</w:t>
      </w:r>
      <w:r w:rsidR="004F5BAD">
        <w:t>ibrosa</w:t>
      </w:r>
      <w:proofErr w:type="spellEnd"/>
      <w:r w:rsidR="004F5BAD">
        <w:t xml:space="preserve"> library</w:t>
      </w:r>
      <w:r w:rsidR="004F5BAD">
        <w:rPr>
          <w:rFonts w:hint="eastAsia"/>
        </w:rPr>
        <w:t>의</w:t>
      </w:r>
      <w:r w:rsidR="004F5BAD">
        <w:rPr>
          <w:rFonts w:hint="eastAsia"/>
        </w:rPr>
        <w:t xml:space="preserve"> A</w:t>
      </w:r>
      <w:r w:rsidR="004F5BAD">
        <w:t>PI</w:t>
      </w:r>
      <w:r w:rsidR="004F5BAD">
        <w:rPr>
          <w:rFonts w:hint="eastAsia"/>
        </w:rPr>
        <w:t>를</w:t>
      </w:r>
      <w:r w:rsidR="004F5BAD">
        <w:rPr>
          <w:rFonts w:hint="eastAsia"/>
        </w:rPr>
        <w:t xml:space="preserve"> </w:t>
      </w:r>
      <w:r w:rsidR="004F5BAD">
        <w:rPr>
          <w:rFonts w:hint="eastAsia"/>
        </w:rPr>
        <w:t>활용</w:t>
      </w:r>
      <w:r w:rsidR="00B93200">
        <w:t xml:space="preserve">, </w:t>
      </w:r>
      <w:r w:rsidR="00B93200">
        <w:rPr>
          <w:rFonts w:hint="eastAsia"/>
        </w:rPr>
        <w:t>프로젝트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참가자의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목소리를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출력시키는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새로운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모델을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작성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검토</w:t>
      </w:r>
      <w:r w:rsidR="00B93200">
        <w:rPr>
          <w:rFonts w:hint="eastAsia"/>
        </w:rPr>
        <w:t xml:space="preserve"> </w:t>
      </w:r>
      <w:r w:rsidR="00B93200">
        <w:rPr>
          <w:rFonts w:hint="eastAsia"/>
        </w:rPr>
        <w:t>중</w:t>
      </w:r>
      <w:r w:rsidR="00B93200">
        <w:rPr>
          <w:rFonts w:hint="eastAsia"/>
        </w:rPr>
        <w:t>.</w:t>
      </w:r>
    </w:p>
    <w:p w14:paraId="5FD7B275" w14:textId="77777777" w:rsidR="00FC7555" w:rsidRDefault="00FC7555" w:rsidP="00A979E1">
      <w:proofErr w:type="spellStart"/>
      <w:r>
        <w:t>I</w:t>
      </w:r>
      <w:r>
        <w:rPr>
          <w:rFonts w:hint="eastAsia"/>
        </w:rPr>
        <w:t>m</w:t>
      </w:r>
      <w:r>
        <w:t>age_to_</w:t>
      </w:r>
      <w:proofErr w:type="gramStart"/>
      <w:r>
        <w:t>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TesseractOCR</w:t>
      </w:r>
      <w:proofErr w:type="spellEnd"/>
      <w:r>
        <w:t xml:space="preserve">, </w:t>
      </w:r>
      <w:proofErr w:type="spellStart"/>
      <w:r>
        <w:t>EasyOCR</w:t>
      </w:r>
      <w:proofErr w:type="spellEnd"/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t xml:space="preserve"> </w:t>
      </w:r>
      <w:r>
        <w:rPr>
          <w:rFonts w:hint="eastAsia"/>
        </w:rPr>
        <w:t>이미지에서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proofErr w:type="spellStart"/>
      <w:r>
        <w:t>Easy</w:t>
      </w:r>
      <w:r>
        <w:rPr>
          <w:rFonts w:hint="eastAsia"/>
        </w:rPr>
        <w:t>O</w:t>
      </w:r>
      <w:r>
        <w:t>CR</w:t>
      </w:r>
      <w:proofErr w:type="spellEnd"/>
      <w:r>
        <w:rPr>
          <w:rFonts w:hint="eastAsia"/>
        </w:rPr>
        <w:t>이</w:t>
      </w:r>
      <w:r>
        <w:t xml:space="preserve"> </w:t>
      </w:r>
      <w:proofErr w:type="spellStart"/>
      <w:r>
        <w:rPr>
          <w:rFonts w:hint="eastAsia"/>
        </w:rPr>
        <w:t>T</w:t>
      </w:r>
      <w:r>
        <w:t>esseractOCR</w:t>
      </w:r>
      <w:proofErr w:type="spellEnd"/>
      <w: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출력에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있었음</w:t>
      </w:r>
      <w:r>
        <w:rPr>
          <w:rFonts w:hint="eastAsia"/>
        </w:rPr>
        <w:t>.</w:t>
      </w:r>
    </w:p>
    <w:p w14:paraId="27E4A31D" w14:textId="5A88E2D2" w:rsidR="00E444ED" w:rsidRPr="00E444ED" w:rsidRDefault="00E444ED" w:rsidP="00E444ED">
      <w:pPr>
        <w:rPr>
          <w:rFonts w:hint="eastAsia"/>
        </w:rPr>
      </w:pP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순서와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문맥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 w:rsidR="00FC7555">
        <w:t xml:space="preserve"> 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2의 작업 항목 정보 표"/>
      </w:tblPr>
      <w:tblGrid>
        <w:gridCol w:w="6102"/>
        <w:gridCol w:w="2182"/>
        <w:gridCol w:w="2182"/>
      </w:tblGrid>
      <w:tr w:rsidR="00A979E1" w:rsidRPr="00E52810" w14:paraId="070CCAD6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8F00071" w14:textId="57D0E7CB" w:rsidR="004F5BAD" w:rsidRPr="00E52810" w:rsidRDefault="004F5BAD" w:rsidP="00E52810">
            <w:pPr>
              <w:rPr>
                <w:rFonts w:hint="eastAsia"/>
              </w:rPr>
            </w:pPr>
          </w:p>
        </w:tc>
        <w:sdt>
          <w:sdtPr>
            <w:alias w:val="안건 2, 담당자:"/>
            <w:tag w:val="안건 2, 담당자:"/>
            <w:id w:val="-1512830054"/>
            <w:placeholder>
              <w:docPart w:val="686B30217E50453C9A26128E8B9DC5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A4DD9FA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2, 마감 날짜:"/>
            <w:tag w:val="안건 2, 마감 날짜:"/>
            <w:id w:val="1652096494"/>
            <w:placeholder>
              <w:docPart w:val="A91A83411E4F41439C166F4B8FEE12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7B00718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75FA4CA2" w14:textId="77777777" w:rsidTr="00557792">
        <w:tc>
          <w:tcPr>
            <w:tcW w:w="6300" w:type="dxa"/>
          </w:tcPr>
          <w:p w14:paraId="10CE202E" w14:textId="7AF28525" w:rsidR="00A979E1" w:rsidRPr="00E52810" w:rsidRDefault="00E444ED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  <w:r>
              <w:rPr>
                <w:rFonts w:hint="eastAsia"/>
              </w:rPr>
              <w:t xml:space="preserve"> </w:t>
            </w:r>
            <w:r>
              <w:t xml:space="preserve">PPT </w:t>
            </w:r>
            <w:r>
              <w:rPr>
                <w:rFonts w:hint="eastAsia"/>
              </w:rPr>
              <w:t>발표</w:t>
            </w:r>
            <w:r w:rsidR="009B4D6A">
              <w:rPr>
                <w:rFonts w:hint="eastAsia"/>
              </w:rPr>
              <w:t xml:space="preserve"> </w:t>
            </w:r>
            <w:r w:rsidR="009B4D6A">
              <w:rPr>
                <w:rFonts w:hint="eastAsia"/>
              </w:rPr>
              <w:t>자료</w:t>
            </w:r>
          </w:p>
        </w:tc>
        <w:tc>
          <w:tcPr>
            <w:tcW w:w="2250" w:type="dxa"/>
          </w:tcPr>
          <w:p w14:paraId="4EB52D2C" w14:textId="7D1BADB8" w:rsidR="00A979E1" w:rsidRPr="00E52810" w:rsidRDefault="009B4D6A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1792CE1F" w14:textId="25B3EBC3" w:rsidR="00A979E1" w:rsidRPr="00E52810" w:rsidRDefault="00E444ED" w:rsidP="00E52810">
            <w:pPr>
              <w:ind w:left="0"/>
            </w:pPr>
            <w:r>
              <w:t>21/03/27 9:00</w:t>
            </w:r>
          </w:p>
        </w:tc>
      </w:tr>
      <w:tr w:rsidR="00A979E1" w:rsidRPr="00E52810" w14:paraId="4B78981E" w14:textId="77777777" w:rsidTr="00557792">
        <w:tc>
          <w:tcPr>
            <w:tcW w:w="6300" w:type="dxa"/>
          </w:tcPr>
          <w:p w14:paraId="1E5AC6BC" w14:textId="5BB773E9" w:rsidR="00A979E1" w:rsidRPr="00E52810" w:rsidRDefault="00E444ED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문맥문제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해결방안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2250" w:type="dxa"/>
          </w:tcPr>
          <w:p w14:paraId="1B86D2B8" w14:textId="1706C9C8" w:rsidR="00A979E1" w:rsidRPr="00E52810" w:rsidRDefault="00E444ED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1E4EAE12" w14:textId="22ACC5F2" w:rsidR="00A979E1" w:rsidRPr="00E52810" w:rsidRDefault="00E444ED" w:rsidP="00E52810">
            <w:pPr>
              <w:ind w:left="0"/>
            </w:pPr>
            <w:r>
              <w:t>21/03/31 9:00</w:t>
            </w:r>
          </w:p>
        </w:tc>
      </w:tr>
    </w:tbl>
    <w:p w14:paraId="6C709DD9" w14:textId="3EB0EE65" w:rsidR="00A979E1" w:rsidRDefault="005E6CF6" w:rsidP="00A979E1">
      <w:pPr>
        <w:pStyle w:val="21"/>
      </w:pPr>
      <w:sdt>
        <w:sdtPr>
          <w:alias w:val="안건 3, 할당된 시간:"/>
          <w:tag w:val="안건 3, 할당된 시간:"/>
          <w:id w:val="503716952"/>
          <w:placeholder>
            <w:docPart w:val="E796E7DEEC6B422E83CB88EA10A75CA2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3, 시간 입력:"/>
          <w:tag w:val="안건 3, 시간 입력:"/>
          <w:id w:val="-1593082376"/>
          <w:placeholder>
            <w:docPart w:val="FD5A5ECD037C475A9F860ABCCA3F95F3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444ED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3, 안건 주제:"/>
          <w:tag w:val="안건 3, 안건 주제:"/>
          <w:id w:val="-65653485"/>
          <w:placeholder>
            <w:docPart w:val="078716964A6244C7A7AE6A20270CEBE8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 w:rsidR="00B93200">
        <w:rPr>
          <w:rStyle w:val="afffa"/>
          <w:rFonts w:hint="eastAsia"/>
          <w:lang w:eastAsia="ko-KR"/>
        </w:rPr>
        <w:t>데이터셋</w:t>
      </w:r>
      <w:r w:rsidR="00B93200">
        <w:rPr>
          <w:rStyle w:val="afffa"/>
          <w:lang w:eastAsia="ko-KR"/>
        </w:rPr>
        <w:t xml:space="preserve">, TTS </w:t>
      </w:r>
      <w:r w:rsidR="00B93200">
        <w:rPr>
          <w:rStyle w:val="afffa"/>
          <w:rFonts w:hint="eastAsia"/>
          <w:lang w:eastAsia="ko-KR"/>
        </w:rPr>
        <w:t>구현문제</w:t>
      </w:r>
      <w:r w:rsidR="00A979E1">
        <w:rPr>
          <w:lang w:val="ko-KR" w:eastAsia="ko-KR" w:bidi="ko-KR"/>
        </w:rPr>
        <w:t xml:space="preserve">| </w:t>
      </w:r>
      <w:sdt>
        <w:sdtPr>
          <w:alias w:val="안건 3, 발표자:"/>
          <w:tag w:val="안건 3, 발표자:"/>
          <w:id w:val="-1512596532"/>
          <w:placeholder>
            <w:docPart w:val="EC61206AFDA04F1D8CE89FA6AA3C104E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r w:rsidR="00E444ED">
        <w:rPr>
          <w:rStyle w:val="afffa"/>
          <w:rFonts w:hint="eastAsia"/>
          <w:lang w:eastAsia="ko-KR"/>
        </w:rPr>
        <w:t>모두</w:t>
      </w:r>
    </w:p>
    <w:p w14:paraId="04743F49" w14:textId="60C558F4" w:rsidR="00B93200" w:rsidRPr="00B93200" w:rsidRDefault="00B93200" w:rsidP="00B93200">
      <w:pPr>
        <w:ind w:left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동화책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컨셉에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데이터셋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>.</w:t>
      </w:r>
    </w:p>
    <w:p w14:paraId="25371D36" w14:textId="2C7BF77E" w:rsidR="00A979E1" w:rsidRPr="00B93200" w:rsidRDefault="00B93200" w:rsidP="00A979E1">
      <w:pPr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T</w:t>
      </w:r>
      <w:r>
        <w:t>EXT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동화책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O</w:t>
      </w:r>
      <w:r>
        <w:t xml:space="preserve">CR </w:t>
      </w:r>
      <w:r>
        <w:rPr>
          <w:rFonts w:hint="eastAsia"/>
        </w:rPr>
        <w:t>보완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 w:rsidR="00A84154">
        <w:t>.</w:t>
      </w:r>
    </w:p>
    <w:p w14:paraId="3C8FF39B" w14:textId="7DA4BF18" w:rsidR="00B93200" w:rsidRDefault="00B93200" w:rsidP="00B93200">
      <w:pPr>
        <w:rPr>
          <w:rFonts w:hint="eastAsia"/>
        </w:rPr>
      </w:pPr>
      <w:r>
        <w:rPr>
          <w:rFonts w:hint="eastAsia"/>
        </w:rPr>
        <w:t>T</w:t>
      </w:r>
      <w:r>
        <w:t xml:space="preserve">TS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음성데이터</w:t>
      </w:r>
      <w:r>
        <w:rPr>
          <w:rFonts w:hint="eastAsia"/>
        </w:rPr>
        <w:t xml:space="preserve"> </w:t>
      </w:r>
      <w:r w:rsidR="00A84154">
        <w:rPr>
          <w:rFonts w:hint="eastAsia"/>
        </w:rPr>
        <w:t>구성</w:t>
      </w:r>
      <w:r w:rsidR="00A84154">
        <w:rPr>
          <w:rFonts w:hint="eastAsia"/>
        </w:rPr>
        <w:t xml:space="preserve"> </w:t>
      </w:r>
      <w:r w:rsidR="00A84154">
        <w:rPr>
          <w:rFonts w:hint="eastAsia"/>
        </w:rPr>
        <w:t>방법</w:t>
      </w:r>
      <w:r w:rsidR="00A84154">
        <w:rPr>
          <w:rFonts w:hint="eastAsia"/>
        </w:rPr>
        <w:t xml:space="preserve"> </w:t>
      </w:r>
      <w:r w:rsidR="00A84154">
        <w:rPr>
          <w:rFonts w:hint="eastAsia"/>
        </w:rPr>
        <w:t>및</w:t>
      </w:r>
      <w:r w:rsidR="00A84154">
        <w:rPr>
          <w:rFonts w:hint="eastAsia"/>
        </w:rPr>
        <w:t xml:space="preserve"> </w:t>
      </w:r>
      <w:proofErr w:type="spellStart"/>
      <w:r w:rsidR="00A84154">
        <w:rPr>
          <w:rFonts w:hint="eastAsia"/>
        </w:rPr>
        <w:t>전처리</w:t>
      </w:r>
      <w:proofErr w:type="spellEnd"/>
      <w:r w:rsidR="00A84154">
        <w:t>.</w:t>
      </w:r>
    </w:p>
    <w:p w14:paraId="0613ACCD" w14:textId="01455913" w:rsidR="00B93200" w:rsidRDefault="00B93200" w:rsidP="00B93200">
      <w:pPr>
        <w:ind w:left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3의 작업 항목 정보 표"/>
      </w:tblPr>
      <w:tblGrid>
        <w:gridCol w:w="6102"/>
        <w:gridCol w:w="2182"/>
        <w:gridCol w:w="2182"/>
      </w:tblGrid>
      <w:tr w:rsidR="00A979E1" w:rsidRPr="00E52810" w14:paraId="306BED1A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E686AA5" w14:textId="77777777" w:rsidR="00A979E1" w:rsidRPr="00E52810" w:rsidRDefault="005E6CF6" w:rsidP="00E52810">
            <w:sdt>
              <w:sdtPr>
                <w:alias w:val="안건 3, 작업 항목:"/>
                <w:tag w:val="안건 3, 작업 항목:"/>
                <w:id w:val="978736441"/>
                <w:placeholder>
                  <w:docPart w:val="929B4B638B8B4855B27E1ACA29915B61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3, 담당자:"/>
            <w:tag w:val="안건 3, 담당자:"/>
            <w:id w:val="-1159301295"/>
            <w:placeholder>
              <w:docPart w:val="9937F44A3BC1492EA6D1684821C819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6D02777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3, 마감 날짜:"/>
            <w:tag w:val="안건 3, 마감 날짜:"/>
            <w:id w:val="-1382542015"/>
            <w:placeholder>
              <w:docPart w:val="15D815793C4948BCAA4A087CD7A56D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A86CCCF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1FE0CD61" w14:textId="77777777" w:rsidTr="00557792">
        <w:sdt>
          <w:sdtPr>
            <w:alias w:val="안건 3, 주제 1 입력:"/>
            <w:tag w:val="안건 3, 주제 1 입력:"/>
            <w:id w:val="-1682583300"/>
            <w:placeholder>
              <w:docPart w:val="B6F2708873204D6AB2EA429895C7ED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3773D85C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1</w:t>
                </w:r>
              </w:p>
            </w:tc>
          </w:sdtContent>
        </w:sdt>
        <w:sdt>
          <w:sdtPr>
            <w:alias w:val="안건 3, 발표자 이름 1 입력:"/>
            <w:tag w:val="안건 3, 발표자 이름 1 입력:"/>
            <w:id w:val="-886027447"/>
            <w:placeholder>
              <w:docPart w:val="7E13CA80355F4BA59B56968E78D9A8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2401A0F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3, 날짜 및 시간 1 입력:"/>
            <w:tag w:val="안건 3, 날짜 및 시간 1 입력:"/>
            <w:id w:val="1912813771"/>
            <w:placeholder>
              <w:docPart w:val="C3059077792E4949BE88101B6A8C9B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034AD15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  <w:tr w:rsidR="00A979E1" w:rsidRPr="00E52810" w14:paraId="5400CE0E" w14:textId="77777777" w:rsidTr="00557792">
        <w:sdt>
          <w:sdtPr>
            <w:alias w:val="안건 3, 주제 2 입력:"/>
            <w:tag w:val="안건 3, 주제 2 입력:"/>
            <w:id w:val="332350446"/>
            <w:placeholder>
              <w:docPart w:val="1D3F6EB934EA46289B2A286AD71828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0E33D869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2</w:t>
                </w:r>
              </w:p>
            </w:tc>
          </w:sdtContent>
        </w:sdt>
        <w:sdt>
          <w:sdtPr>
            <w:alias w:val="안건 3, 발표자 이름 2 입력:"/>
            <w:tag w:val="안건 3, 발표자 이름 2 입력:"/>
            <w:id w:val="1735201446"/>
            <w:placeholder>
              <w:docPart w:val="69AD93AFDE144CABB8BF5646A03098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601E345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3, 날짜 및 시간 2 입력:"/>
            <w:tag w:val="안건 3, 날짜 및 시간 2 입력:"/>
            <w:id w:val="-1380084053"/>
            <w:placeholder>
              <w:docPart w:val="BF6331B9CB214CE1A8CB1D1E5E6607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178D7EF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</w:tbl>
    <w:p w14:paraId="3DEDCDF2" w14:textId="77777777" w:rsidR="00A979E1" w:rsidRPr="00A979E1" w:rsidRDefault="005E6CF6" w:rsidP="00A979E1">
      <w:pPr>
        <w:pStyle w:val="21"/>
      </w:pPr>
      <w:sdt>
        <w:sdtPr>
          <w:alias w:val="안건 4, 할당된 시간:"/>
          <w:tag w:val="안건 4, 할당된 시간:"/>
          <w:id w:val="749239513"/>
          <w:placeholder>
            <w:docPart w:val="29667DCE30BB4804823536C95AADB0BE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할당된</w:t>
          </w:r>
          <w:r w:rsidR="00A979E1" w:rsidRPr="00A979E1">
            <w:rPr>
              <w:lang w:val="ko-KR" w:eastAsia="ko-KR" w:bidi="ko-KR"/>
            </w:rPr>
            <w:t xml:space="preserve"> </w:t>
          </w:r>
          <w:r w:rsidR="00A979E1" w:rsidRPr="00A979E1">
            <w:rPr>
              <w:lang w:val="ko-KR" w:eastAsia="ko-KR" w:bidi="ko-KR"/>
            </w:rPr>
            <w:t>시간</w:t>
          </w:r>
        </w:sdtContent>
      </w:sdt>
      <w:r w:rsidR="00A979E1" w:rsidRPr="00A979E1">
        <w:rPr>
          <w:lang w:val="ko-KR" w:eastAsia="ko-KR" w:bidi="ko-KR"/>
        </w:rPr>
        <w:t xml:space="preserve"> | </w:t>
      </w:r>
      <w:sdt>
        <w:sdtPr>
          <w:alias w:val="안건 4, 시간 입력:"/>
          <w:tag w:val="안건 4, 시간 입력:"/>
          <w:id w:val="-342160976"/>
          <w:placeholder>
            <w:docPart w:val="F3DFEED92FF74A62A8EDA2433FBFE5BA"/>
          </w:placeholder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시간</w:t>
          </w:r>
        </w:sdtContent>
      </w:sdt>
      <w:r w:rsidR="00A979E1" w:rsidRPr="00A979E1">
        <w:rPr>
          <w:lang w:val="ko-KR" w:eastAsia="ko-KR" w:bidi="ko-KR"/>
        </w:rPr>
        <w:t xml:space="preserve"> | </w:t>
      </w:r>
      <w:sdt>
        <w:sdtPr>
          <w:alias w:val="안건 4, 안건 주제:"/>
          <w:tag w:val="안건 4, 안건 주제:"/>
          <w:id w:val="-404913280"/>
          <w:placeholder>
            <w:docPart w:val="2E27C0F1DF8047FB9D25BD1BF568FEF6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안건</w:t>
          </w:r>
          <w:r w:rsidR="00A979E1" w:rsidRPr="00A979E1">
            <w:rPr>
              <w:lang w:val="ko-KR" w:eastAsia="ko-KR" w:bidi="ko-KR"/>
            </w:rPr>
            <w:t xml:space="preserve"> </w:t>
          </w:r>
          <w:r w:rsidR="00A979E1" w:rsidRPr="00A979E1">
            <w:rPr>
              <w:lang w:val="ko-KR" w:eastAsia="ko-KR" w:bidi="ko-KR"/>
            </w:rPr>
            <w:t>주제</w:t>
          </w:r>
        </w:sdtContent>
      </w:sdt>
      <w:r w:rsidR="00A979E1" w:rsidRPr="00A979E1">
        <w:rPr>
          <w:lang w:val="ko-KR" w:eastAsia="ko-KR" w:bidi="ko-KR"/>
        </w:rPr>
        <w:t xml:space="preserve"> </w:t>
      </w:r>
      <w:sdt>
        <w:sdtPr>
          <w:alias w:val="안건 4, 주제 입력:"/>
          <w:tag w:val="안건 4, 주제 입력:"/>
          <w:id w:val="388629730"/>
          <w:placeholder>
            <w:docPart w:val="FB86918D32D9449E8062F1B6EFFF2823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주제</w:t>
          </w:r>
        </w:sdtContent>
      </w:sdt>
      <w:r w:rsidR="00A979E1" w:rsidRPr="00A979E1">
        <w:rPr>
          <w:lang w:val="ko-KR" w:eastAsia="ko-KR" w:bidi="ko-KR"/>
        </w:rPr>
        <w:t xml:space="preserve"> | </w:t>
      </w:r>
      <w:sdt>
        <w:sdtPr>
          <w:alias w:val="안건 4, 발표자:"/>
          <w:tag w:val="안건 4, 발표자:"/>
          <w:id w:val="-1508136696"/>
          <w:placeholder>
            <w:docPart w:val="F502A6BC1BA7438D9A43393C30427C61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발표자</w:t>
          </w:r>
        </w:sdtContent>
      </w:sdt>
      <w:r w:rsidR="00A979E1" w:rsidRPr="00A979E1">
        <w:rPr>
          <w:lang w:val="ko-KR" w:eastAsia="ko-KR" w:bidi="ko-KR"/>
        </w:rPr>
        <w:t xml:space="preserve"> </w:t>
      </w:r>
      <w:sdt>
        <w:sdtPr>
          <w:alias w:val="안건 4, 이름 입력:"/>
          <w:tag w:val="안건 4, 이름 입력:"/>
          <w:id w:val="-130016704"/>
          <w:placeholder>
            <w:docPart w:val="38645DEE39BA4FF99BB9CC9F2242104B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이름</w:t>
          </w:r>
        </w:sdtContent>
      </w:sdt>
    </w:p>
    <w:p w14:paraId="6702951A" w14:textId="77777777" w:rsidR="00A979E1" w:rsidRDefault="005E6CF6" w:rsidP="00A979E1">
      <w:sdt>
        <w:sdtPr>
          <w:alias w:val="안건 4, 토론:"/>
          <w:tag w:val="안건 4, 토론:"/>
          <w:id w:val="1180246051"/>
          <w:placeholder>
            <w:docPart w:val="6D2CED4216814554A05D2A43F218866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토론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4, 대화 입력:"/>
          <w:tag w:val="안건 4, 대화 입력:"/>
          <w:id w:val="845978690"/>
          <w:placeholder>
            <w:docPart w:val="23DBAC6CA7DE481598C866A7B4E1091F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대화</w:t>
          </w:r>
        </w:sdtContent>
      </w:sdt>
    </w:p>
    <w:p w14:paraId="691EFEA1" w14:textId="77777777" w:rsidR="00A979E1" w:rsidRDefault="005E6CF6" w:rsidP="00A979E1">
      <w:sdt>
        <w:sdtPr>
          <w:alias w:val="안건 4, 결론"/>
          <w:tag w:val="안건 4, 결론"/>
          <w:id w:val="-118606399"/>
          <w:placeholder>
            <w:docPart w:val="CFDFD49D771640A1B49399AA83B47B39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결론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4, 마무리 입력:"/>
          <w:tag w:val="안건 4, 마무리 입력:"/>
          <w:id w:val="-2008976782"/>
          <w:placeholder>
            <w:docPart w:val="1B2CEE5E73AF42DD827ADAAD3B497F8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마무리</w:t>
          </w:r>
        </w:sdtContent>
      </w:sdt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4의 작업 항목 정보 표"/>
      </w:tblPr>
      <w:tblGrid>
        <w:gridCol w:w="6102"/>
        <w:gridCol w:w="2182"/>
        <w:gridCol w:w="2182"/>
      </w:tblGrid>
      <w:tr w:rsidR="00A979E1" w:rsidRPr="00E52810" w14:paraId="60DB81BD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651B4DD0" w14:textId="77777777" w:rsidR="00557792" w:rsidRPr="00E52810" w:rsidRDefault="005E6CF6" w:rsidP="00557792">
            <w:pPr>
              <w:ind w:left="72"/>
            </w:pPr>
            <w:sdt>
              <w:sdtPr>
                <w:alias w:val="안건 4, 작업 항목:"/>
                <w:tag w:val="안건 4, 작업 항목:"/>
                <w:id w:val="-403142128"/>
                <w:placeholder>
                  <w:docPart w:val="7C0285B8629748CDB04FC83A213785E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4, 담당자:"/>
            <w:tag w:val="안건 4, 담당자:"/>
            <w:id w:val="-502671691"/>
            <w:placeholder>
              <w:docPart w:val="44334B35BE0A4E14B11C307D761007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38510E8" w14:textId="77777777" w:rsidR="00A979E1" w:rsidRPr="00E52810" w:rsidRDefault="00A979E1" w:rsidP="00E52810">
                <w:pPr>
                  <w:ind w:left="72"/>
                </w:pPr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4, 마감 날짜:"/>
            <w:tag w:val="안건 4, 마감 날짜:"/>
            <w:id w:val="916989915"/>
            <w:placeholder>
              <w:docPart w:val="4D7BB3E018CD4A34B928B23F8F4559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2E68726" w14:textId="77777777" w:rsidR="00A979E1" w:rsidRPr="00E52810" w:rsidRDefault="00A979E1" w:rsidP="00E52810">
                <w:pPr>
                  <w:ind w:left="72"/>
                </w:pPr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317CF2E4" w14:textId="77777777" w:rsidTr="00557792">
        <w:sdt>
          <w:sdtPr>
            <w:alias w:val="안건 4, 주제 1 입력:"/>
            <w:tag w:val="안건 4, 주제 1 입력:"/>
            <w:id w:val="1230879415"/>
            <w:placeholder>
              <w:docPart w:val="951524192AF045B0BBCC4ED0817026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600D0DB2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1</w:t>
                </w:r>
              </w:p>
            </w:tc>
          </w:sdtContent>
        </w:sdt>
        <w:sdt>
          <w:sdtPr>
            <w:alias w:val="안건 4, 발표자 이름 1 입력:"/>
            <w:tag w:val="안건 4, 발표자 이름 1 입력:"/>
            <w:id w:val="1705135128"/>
            <w:placeholder>
              <w:docPart w:val="11211A983AE844AE9DB5751574A846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FD354EE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4, 날짜 및 시간 1 입력:"/>
            <w:tag w:val="안건 4, 날짜 및 시간 1 입력:"/>
            <w:id w:val="-1668543662"/>
            <w:placeholder>
              <w:docPart w:val="7EBF3B82EC0E4CC6819824CBD4FAB9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96E248D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  <w:tr w:rsidR="00A979E1" w:rsidRPr="00E52810" w14:paraId="0640B806" w14:textId="77777777" w:rsidTr="00557792">
        <w:sdt>
          <w:sdtPr>
            <w:alias w:val="안건 4, 주제 2 입력:"/>
            <w:tag w:val="안건 4, 주제 2 입력:"/>
            <w:id w:val="-1863892271"/>
            <w:placeholder>
              <w:docPart w:val="844F93A81D5E4C86A505D12C903C83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17EDB1D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2</w:t>
                </w:r>
              </w:p>
            </w:tc>
          </w:sdtContent>
        </w:sdt>
        <w:sdt>
          <w:sdtPr>
            <w:alias w:val="안건 4, 발표자 이름 2 입력:"/>
            <w:tag w:val="안건 4, 발표자 이름 2 입력:"/>
            <w:id w:val="-1453329718"/>
            <w:placeholder>
              <w:docPart w:val="677DCD4888BC4E16BECBDFED504D19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AA8A98D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4, 날짜 및 시간 2 입력:"/>
            <w:tag w:val="안건 4, 날짜 및 시간 2 입력:"/>
            <w:id w:val="-1930650128"/>
            <w:placeholder>
              <w:docPart w:val="6EDBE29CE5524E848206898F100BD0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537D3AAC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</w:tbl>
    <w:p w14:paraId="7BE061FE" w14:textId="77777777" w:rsidR="00A979E1" w:rsidRDefault="005E6CF6" w:rsidP="007A6805">
      <w:pPr>
        <w:ind w:left="142"/>
      </w:pPr>
      <w:sdt>
        <w:sdtPr>
          <w:alias w:val="참관자:"/>
          <w:tag w:val="참관자:"/>
          <w:id w:val="620197708"/>
          <w:placeholder>
            <w:docPart w:val="DBAC53C2B84F41758244D83CEA77D593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참관자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참관자 이름 입력:"/>
          <w:tag w:val="참관자 이름 입력:"/>
          <w:id w:val="-1956164916"/>
          <w:placeholder>
            <w:docPart w:val="6EE4ABED5D0249BFAB5CA9DC1136B856"/>
          </w:placeholder>
          <w:temporary/>
          <w:showingPlcHdr/>
          <w15:appearance w15:val="hidden"/>
        </w:sdtPr>
        <w:sdtEndPr/>
        <w:sdtContent>
          <w:r w:rsidR="00425877">
            <w:rPr>
              <w:lang w:val="ko-KR" w:bidi="ko-KR"/>
            </w:rPr>
            <w:t>이름</w:t>
          </w:r>
        </w:sdtContent>
      </w:sdt>
    </w:p>
    <w:p w14:paraId="6A1C46BB" w14:textId="77777777" w:rsidR="00A979E1" w:rsidRDefault="005E6CF6" w:rsidP="007A6805">
      <w:pPr>
        <w:ind w:left="142"/>
      </w:pPr>
      <w:sdt>
        <w:sdtPr>
          <w:alias w:val="리소스 인력:"/>
          <w:tag w:val="리소스 인력:"/>
          <w:id w:val="1871578218"/>
          <w:placeholder>
            <w:docPart w:val="9639781B944A4211AD8B779D88BD2319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리소스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인력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리소스 이름 입력:"/>
          <w:tag w:val="리소스 이름 입력:"/>
          <w:id w:val="-797290336"/>
          <w:placeholder>
            <w:docPart w:val="57D8F7EB062441B4A32BAFB34853B85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이름</w:t>
          </w:r>
        </w:sdtContent>
      </w:sdt>
    </w:p>
    <w:p w14:paraId="59D25EB5" w14:textId="77777777" w:rsidR="0017681F" w:rsidRDefault="005E6CF6" w:rsidP="007A6805">
      <w:pPr>
        <w:ind w:left="142"/>
      </w:pPr>
      <w:sdt>
        <w:sdtPr>
          <w:alias w:val="참고 사항:"/>
          <w:tag w:val="참고 사항:"/>
          <w:id w:val="2083322904"/>
          <w:placeholder>
            <w:docPart w:val="A7F64C66321446CF9D06CE1732BD5978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참고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사항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여기에 추가 메모 입력:"/>
          <w:tag w:val="여기에 추가 메모 입력:"/>
          <w:id w:val="1654802240"/>
          <w:placeholder>
            <w:docPart w:val="BBA150AFC25542519FA9700BC9A5E48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여기에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추가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메모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입력</w:t>
          </w:r>
        </w:sdtContent>
      </w:sdt>
    </w:p>
    <w:sectPr w:rsidR="0017681F" w:rsidSect="007A6805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4D837" w14:textId="77777777" w:rsidR="005E6CF6" w:rsidRDefault="005E6CF6">
      <w:pPr>
        <w:spacing w:after="0"/>
      </w:pPr>
      <w:r>
        <w:separator/>
      </w:r>
    </w:p>
  </w:endnote>
  <w:endnote w:type="continuationSeparator" w:id="0">
    <w:p w14:paraId="15858DD5" w14:textId="77777777" w:rsidR="005E6CF6" w:rsidRDefault="005E6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D21F4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E70F21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81A38" w14:textId="77777777" w:rsidR="005E6CF6" w:rsidRDefault="005E6CF6">
      <w:pPr>
        <w:spacing w:after="0"/>
      </w:pPr>
      <w:r>
        <w:separator/>
      </w:r>
    </w:p>
  </w:footnote>
  <w:footnote w:type="continuationSeparator" w:id="0">
    <w:p w14:paraId="6A941DBE" w14:textId="77777777" w:rsidR="005E6CF6" w:rsidRDefault="005E6C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4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5877"/>
    <w:rsid w:val="00444D8F"/>
    <w:rsid w:val="004F5BAD"/>
    <w:rsid w:val="0052642B"/>
    <w:rsid w:val="00557792"/>
    <w:rsid w:val="005E6CF6"/>
    <w:rsid w:val="005E7D19"/>
    <w:rsid w:val="0066086F"/>
    <w:rsid w:val="00672A6F"/>
    <w:rsid w:val="006928B4"/>
    <w:rsid w:val="006D571F"/>
    <w:rsid w:val="006F5A3F"/>
    <w:rsid w:val="00714174"/>
    <w:rsid w:val="007253CC"/>
    <w:rsid w:val="007A6805"/>
    <w:rsid w:val="008431CB"/>
    <w:rsid w:val="008E2FAF"/>
    <w:rsid w:val="0093449B"/>
    <w:rsid w:val="009916AE"/>
    <w:rsid w:val="009B4D6A"/>
    <w:rsid w:val="00A84154"/>
    <w:rsid w:val="00A979E1"/>
    <w:rsid w:val="00B2616E"/>
    <w:rsid w:val="00B45E12"/>
    <w:rsid w:val="00B93200"/>
    <w:rsid w:val="00C9013A"/>
    <w:rsid w:val="00CB50F2"/>
    <w:rsid w:val="00CF5C61"/>
    <w:rsid w:val="00D6466C"/>
    <w:rsid w:val="00D90A37"/>
    <w:rsid w:val="00DC2307"/>
    <w:rsid w:val="00E444ED"/>
    <w:rsid w:val="00E52810"/>
    <w:rsid w:val="00E67B44"/>
    <w:rsid w:val="00E70F21"/>
    <w:rsid w:val="00EB43FE"/>
    <w:rsid w:val="00F45ED3"/>
    <w:rsid w:val="00F560A1"/>
    <w:rsid w:val="00FC130B"/>
    <w:rsid w:val="00FC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3BFD9"/>
  <w15:chartTrackingRefBased/>
  <w15:docId w15:val="{AC46FF10-46F3-4AA2-A279-3FAA15DE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wls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42B44C59C449C08C8610214D67F1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FE9AFD-7D8F-4C7A-B64A-F424B86FBDE5}"/>
      </w:docPartPr>
      <w:docPartBody>
        <w:p w:rsidR="00000000" w:rsidRDefault="009E4E35">
          <w:pPr>
            <w:pStyle w:val="A742B44C59C449C08C8610214D67F14D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326B80995B004CB285CD382B822928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C6D5DD-B8D0-4DD8-A51C-856AF86775A5}"/>
      </w:docPartPr>
      <w:docPartBody>
        <w:p w:rsidR="00000000" w:rsidRDefault="009E4E35">
          <w:pPr>
            <w:pStyle w:val="326B80995B004CB285CD382B82292874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CAFA7B9E75E840FA98BB5127D0E5AB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3A4934F-6A27-4592-AF2C-F9C873994B81}"/>
      </w:docPartPr>
      <w:docPartBody>
        <w:p w:rsidR="00000000" w:rsidRDefault="009E4E35">
          <w:pPr>
            <w:pStyle w:val="CAFA7B9E75E840FA98BB5127D0E5AB7D"/>
          </w:pPr>
          <w:r>
            <w:rPr>
              <w:lang w:val="ko-KR" w:bidi="ko-KR"/>
            </w:rPr>
            <w:t>회의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날짜</w:t>
          </w:r>
          <w:r>
            <w:rPr>
              <w:lang w:val="ko-KR" w:bidi="ko-KR"/>
            </w:rPr>
            <w:t xml:space="preserve"> | </w:t>
          </w:r>
          <w:r>
            <w:rPr>
              <w:lang w:val="ko-KR" w:bidi="ko-KR"/>
            </w:rPr>
            <w:t>시간</w:t>
          </w:r>
        </w:p>
      </w:docPartBody>
    </w:docPart>
    <w:docPart>
      <w:docPartPr>
        <w:name w:val="C7C33B8E418042E1A684DC81208733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A38528-72BB-44B5-B40D-BB16EE9833B8}"/>
      </w:docPartPr>
      <w:docPartBody>
        <w:p w:rsidR="00000000" w:rsidRDefault="009E4E35">
          <w:pPr>
            <w:pStyle w:val="C7C33B8E418042E1A684DC81208733AA"/>
          </w:pPr>
          <w:r>
            <w:rPr>
              <w:lang w:val="ko-KR" w:bidi="ko-KR"/>
            </w:rPr>
            <w:t>회의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장소</w:t>
          </w:r>
        </w:p>
      </w:docPartBody>
    </w:docPart>
    <w:docPart>
      <w:docPartPr>
        <w:name w:val="A9347D8317744B698F7CA119C03EFD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6F903F-A532-4068-A579-B9A300AC08FD}"/>
      </w:docPartPr>
      <w:docPartBody>
        <w:p w:rsidR="00000000" w:rsidRDefault="009E4E35">
          <w:pPr>
            <w:pStyle w:val="A9347D8317744B698F7CA119C03EFD11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7BB6A6BF9B984F3B933D2998364AAF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F86821-9875-41B3-99FB-BCB091A5DEE2}"/>
      </w:docPartPr>
      <w:docPartBody>
        <w:p w:rsidR="00000000" w:rsidRDefault="009E4E35">
          <w:pPr>
            <w:pStyle w:val="7BB6A6BF9B984F3B933D2998364AAFBB"/>
          </w:pPr>
          <w:r w:rsidRPr="00A979E1">
            <w:rPr>
              <w:lang w:val="ko-KR" w:bidi="ko-KR"/>
            </w:rPr>
            <w:t>회의</w:t>
          </w:r>
          <w:r w:rsidRPr="00A979E1">
            <w:rPr>
              <w:lang w:val="ko-KR" w:bidi="ko-KR"/>
            </w:rPr>
            <w:t xml:space="preserve"> </w:t>
          </w:r>
          <w:r w:rsidRPr="00A979E1">
            <w:rPr>
              <w:lang w:val="ko-KR" w:bidi="ko-KR"/>
            </w:rPr>
            <w:t>주최자</w:t>
          </w:r>
          <w:r w:rsidRPr="00A979E1">
            <w:rPr>
              <w:lang w:val="ko-KR" w:bidi="ko-KR"/>
            </w:rPr>
            <w:t>:</w:t>
          </w:r>
        </w:p>
      </w:docPartBody>
    </w:docPart>
    <w:docPart>
      <w:docPartPr>
        <w:name w:val="6EE4ABED5D0249BFAB5CA9DC1136B85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BD87FA-72CF-42B9-A88D-F6E5BB4DE881}"/>
      </w:docPartPr>
      <w:docPartBody>
        <w:p w:rsidR="00000000" w:rsidRDefault="009E4E35">
          <w:pPr>
            <w:pStyle w:val="6EE4ABED5D0249BFAB5CA9DC1136B856"/>
          </w:pPr>
          <w:r>
            <w:rPr>
              <w:lang w:val="ko-KR" w:bidi="ko-KR"/>
            </w:rPr>
            <w:t>이름</w:t>
          </w:r>
        </w:p>
      </w:docPartBody>
    </w:docPart>
    <w:docPart>
      <w:docPartPr>
        <w:name w:val="39246949363442B1B2E8C84622225B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9025EE-9F35-4FE5-B255-1205A45FF1AA}"/>
      </w:docPartPr>
      <w:docPartBody>
        <w:p w:rsidR="00000000" w:rsidRDefault="009E4E35">
          <w:pPr>
            <w:pStyle w:val="39246949363442B1B2E8C84622225BAB"/>
          </w:pPr>
          <w:r w:rsidRPr="00A979E1">
            <w:rPr>
              <w:lang w:val="ko-KR" w:bidi="ko-KR"/>
            </w:rPr>
            <w:t>회의</w:t>
          </w:r>
          <w:r w:rsidRPr="00A979E1">
            <w:rPr>
              <w:lang w:val="ko-KR" w:bidi="ko-KR"/>
            </w:rPr>
            <w:t xml:space="preserve"> </w:t>
          </w:r>
          <w:r w:rsidRPr="00A979E1">
            <w:rPr>
              <w:lang w:val="ko-KR" w:bidi="ko-KR"/>
            </w:rPr>
            <w:t>유형</w:t>
          </w:r>
          <w:r w:rsidRPr="00A979E1">
            <w:rPr>
              <w:lang w:val="ko-KR" w:bidi="ko-KR"/>
            </w:rPr>
            <w:t>:</w:t>
          </w:r>
        </w:p>
      </w:docPartBody>
    </w:docPart>
    <w:docPart>
      <w:docPartPr>
        <w:name w:val="C35B1B5AC6514E638A906A10337135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675A40-C876-48EC-A6F1-8EB35F31CCA6}"/>
      </w:docPartPr>
      <w:docPartBody>
        <w:p w:rsidR="00000000" w:rsidRDefault="009E4E35">
          <w:pPr>
            <w:pStyle w:val="C35B1B5AC6514E638A906A10337135C0"/>
          </w:pPr>
          <w:r w:rsidRPr="00A979E1">
            <w:rPr>
              <w:lang w:val="ko-KR" w:bidi="ko-KR"/>
            </w:rPr>
            <w:t>진행자</w:t>
          </w:r>
          <w:r w:rsidRPr="00A979E1">
            <w:rPr>
              <w:lang w:val="ko-KR" w:bidi="ko-KR"/>
            </w:rPr>
            <w:t>:</w:t>
          </w:r>
        </w:p>
      </w:docPartBody>
    </w:docPart>
    <w:docPart>
      <w:docPartPr>
        <w:name w:val="CFAB99BFAF2242C2B6CD6386A46B1A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C9B5B7-77D7-40CC-B5DD-338220FB24E0}"/>
      </w:docPartPr>
      <w:docPartBody>
        <w:p w:rsidR="00000000" w:rsidRDefault="009E4E35">
          <w:pPr>
            <w:pStyle w:val="CFAB99BFAF2242C2B6CD6386A46B1AC6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21B9DDAD4F154B99977D04CAEF9294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4543E9-7566-4B1F-B113-8758E5C6730B}"/>
      </w:docPartPr>
      <w:docPartBody>
        <w:p w:rsidR="00000000" w:rsidRDefault="009E4E35">
          <w:pPr>
            <w:pStyle w:val="21B9DDAD4F154B99977D04CAEF929481"/>
          </w:pPr>
          <w:r w:rsidRPr="00A979E1">
            <w:rPr>
              <w:lang w:val="ko-KR" w:bidi="ko-KR"/>
            </w:rPr>
            <w:t>시간</w:t>
          </w:r>
          <w:r w:rsidRPr="00A979E1">
            <w:rPr>
              <w:lang w:val="ko-KR" w:bidi="ko-KR"/>
            </w:rPr>
            <w:t xml:space="preserve"> </w:t>
          </w:r>
          <w:r w:rsidRPr="00A979E1">
            <w:rPr>
              <w:lang w:val="ko-KR" w:bidi="ko-KR"/>
            </w:rPr>
            <w:t>관리</w:t>
          </w:r>
          <w:r w:rsidRPr="00A979E1">
            <w:rPr>
              <w:lang w:val="ko-KR" w:bidi="ko-KR"/>
            </w:rPr>
            <w:t xml:space="preserve"> </w:t>
          </w:r>
          <w:r w:rsidRPr="00A979E1">
            <w:rPr>
              <w:lang w:val="ko-KR" w:bidi="ko-KR"/>
            </w:rPr>
            <w:t>담당</w:t>
          </w:r>
        </w:p>
      </w:docPartBody>
    </w:docPart>
    <w:docPart>
      <w:docPartPr>
        <w:name w:val="A722736C24F147DE8A434CF9C1B5A0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FD8A70-2847-4BBE-BA96-16856C3AD476}"/>
      </w:docPartPr>
      <w:docPartBody>
        <w:p w:rsidR="00000000" w:rsidRDefault="009E4E35">
          <w:pPr>
            <w:pStyle w:val="A722736C24F147DE8A434CF9C1B5A0AF"/>
          </w:pPr>
          <w:r>
            <w:rPr>
              <w:lang w:val="ko-KR" w:bidi="ko-KR"/>
            </w:rPr>
            <w:t>안건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주제</w:t>
          </w:r>
        </w:p>
      </w:docPartBody>
    </w:docPart>
    <w:docPart>
      <w:docPartPr>
        <w:name w:val="3C30CEA8058548119475CF3431DF69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514AC0-5FD5-4382-83D0-785F19AEE06D}"/>
      </w:docPartPr>
      <w:docPartBody>
        <w:p w:rsidR="00000000" w:rsidRDefault="009E4E35">
          <w:pPr>
            <w:pStyle w:val="3C30CEA8058548119475CF3431DF692A"/>
          </w:pPr>
          <w:r>
            <w:rPr>
              <w:lang w:val="ko-KR" w:bidi="ko-KR"/>
            </w:rPr>
            <w:t>할당된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시간</w:t>
          </w:r>
        </w:p>
      </w:docPartBody>
    </w:docPart>
    <w:docPart>
      <w:docPartPr>
        <w:name w:val="BE342F61A7354AA593CBD4E05DD0EB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B329DD-E0AE-4220-9D8F-96CB2FF6D238}"/>
      </w:docPartPr>
      <w:docPartBody>
        <w:p w:rsidR="00000000" w:rsidRDefault="009E4E35">
          <w:pPr>
            <w:pStyle w:val="BE342F61A7354AA593CBD4E05DD0EBE9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6896965CC15D4BEF94FF1F66FE8681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427B2E-735A-4F65-8943-F9B2A4AF33AD}"/>
      </w:docPartPr>
      <w:docPartBody>
        <w:p w:rsidR="00000000" w:rsidRDefault="009E4E35">
          <w:pPr>
            <w:pStyle w:val="6896965CC15D4BEF94FF1F66FE868146"/>
          </w:pPr>
          <w:r>
            <w:rPr>
              <w:lang w:val="ko-KR" w:bidi="ko-KR"/>
            </w:rPr>
            <w:t>안건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주제</w:t>
          </w:r>
        </w:p>
      </w:docPartBody>
    </w:docPart>
    <w:docPart>
      <w:docPartPr>
        <w:name w:val="AE3458D674C947EB94DD82A880655F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0CB69B-3C52-4F13-BCCF-23EDAD0483C5}"/>
      </w:docPartPr>
      <w:docPartBody>
        <w:p w:rsidR="00000000" w:rsidRDefault="009E4E35">
          <w:pPr>
            <w:pStyle w:val="AE3458D674C947EB94DD82A880655FCF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047BD49E248D4283BA70C874EB05AC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132F04-CE73-4CD8-8DE3-B93DFA71C881}"/>
      </w:docPartPr>
      <w:docPartBody>
        <w:p w:rsidR="00000000" w:rsidRDefault="009E4E35">
          <w:pPr>
            <w:pStyle w:val="047BD49E248D4283BA70C874EB05AC71"/>
          </w:pPr>
          <w:r w:rsidRPr="00E52810">
            <w:rPr>
              <w:lang w:val="ko-KR" w:bidi="ko-KR"/>
            </w:rPr>
            <w:t>작업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항목</w:t>
          </w:r>
        </w:p>
      </w:docPartBody>
    </w:docPart>
    <w:docPart>
      <w:docPartPr>
        <w:name w:val="21459FE7CD6A4216BE7689AFCBAA8B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FCD98E-8F1B-46EB-A2C0-DF8034FDE68C}"/>
      </w:docPartPr>
      <w:docPartBody>
        <w:p w:rsidR="00000000" w:rsidRDefault="009E4E35">
          <w:pPr>
            <w:pStyle w:val="21459FE7CD6A4216BE7689AFCBAA8BC8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59EACB01507542BDB63429F84AEC92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CED21B-959E-48FE-A73F-6C8F142032EC}"/>
      </w:docPartPr>
      <w:docPartBody>
        <w:p w:rsidR="00000000" w:rsidRDefault="009E4E35">
          <w:pPr>
            <w:pStyle w:val="59EACB01507542BDB63429F84AEC928A"/>
          </w:pPr>
          <w:r w:rsidRPr="00E52810">
            <w:rPr>
              <w:lang w:val="ko-KR" w:bidi="ko-KR"/>
            </w:rPr>
            <w:t>마감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날짜</w:t>
          </w:r>
        </w:p>
      </w:docPartBody>
    </w:docPart>
    <w:docPart>
      <w:docPartPr>
        <w:name w:val="0437B55F1C10457A8FA3AA5EFE0C71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EE2C07-FCE0-475E-876A-DF59ED5A5F94}"/>
      </w:docPartPr>
      <w:docPartBody>
        <w:p w:rsidR="00000000" w:rsidRDefault="009E4E35">
          <w:pPr>
            <w:pStyle w:val="0437B55F1C10457A8FA3AA5EFE0C71F7"/>
          </w:pPr>
          <w:r>
            <w:rPr>
              <w:lang w:val="ko-KR" w:bidi="ko-KR"/>
            </w:rPr>
            <w:t>할당된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시간</w:t>
          </w:r>
        </w:p>
      </w:docPartBody>
    </w:docPart>
    <w:docPart>
      <w:docPartPr>
        <w:name w:val="95E77810725A4E5F8B8D46163573A9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5EBD87-B810-4532-B498-BBE683496289}"/>
      </w:docPartPr>
      <w:docPartBody>
        <w:p w:rsidR="00000000" w:rsidRDefault="009E4E35">
          <w:pPr>
            <w:pStyle w:val="95E77810725A4E5F8B8D46163573A9AF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570DDF75F1854084BB0E14177FC0F8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2D16F6-0698-4D0A-A1E5-3C395E68A3F2}"/>
      </w:docPartPr>
      <w:docPartBody>
        <w:p w:rsidR="00000000" w:rsidRDefault="009E4E35">
          <w:pPr>
            <w:pStyle w:val="570DDF75F1854084BB0E14177FC0F865"/>
          </w:pPr>
          <w:r>
            <w:rPr>
              <w:lang w:val="ko-KR" w:bidi="ko-KR"/>
            </w:rPr>
            <w:t>안건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주제</w:t>
          </w:r>
        </w:p>
      </w:docPartBody>
    </w:docPart>
    <w:docPart>
      <w:docPartPr>
        <w:name w:val="71DC8123CBF84F16BBCAED5EB23563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9AFCCC-0CC8-498F-AC10-6ED8EE83B7F7}"/>
      </w:docPartPr>
      <w:docPartBody>
        <w:p w:rsidR="00000000" w:rsidRDefault="009E4E35">
          <w:pPr>
            <w:pStyle w:val="71DC8123CBF84F16BBCAED5EB2356329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686B30217E50453C9A26128E8B9DC5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3969ED-3FB6-4AD5-8C76-C425964446A4}"/>
      </w:docPartPr>
      <w:docPartBody>
        <w:p w:rsidR="00000000" w:rsidRDefault="009E4E35">
          <w:pPr>
            <w:pStyle w:val="686B30217E50453C9A26128E8B9DC500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A91A83411E4F41439C166F4B8FEE12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E0FEAC5-EAD0-447A-9975-04150E604DE4}"/>
      </w:docPartPr>
      <w:docPartBody>
        <w:p w:rsidR="00000000" w:rsidRDefault="009E4E35">
          <w:pPr>
            <w:pStyle w:val="A91A83411E4F41439C166F4B8FEE1270"/>
          </w:pPr>
          <w:r w:rsidRPr="00E52810">
            <w:rPr>
              <w:lang w:val="ko-KR" w:bidi="ko-KR"/>
            </w:rPr>
            <w:t>마감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날짜</w:t>
          </w:r>
        </w:p>
      </w:docPartBody>
    </w:docPart>
    <w:docPart>
      <w:docPartPr>
        <w:name w:val="E796E7DEEC6B422E83CB88EA10A75C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3A315C-2656-4E6E-B913-FA9E86F38FAB}"/>
      </w:docPartPr>
      <w:docPartBody>
        <w:p w:rsidR="00000000" w:rsidRDefault="009E4E35">
          <w:pPr>
            <w:pStyle w:val="E796E7DEEC6B422E83CB88EA10A75CA2"/>
          </w:pPr>
          <w:r>
            <w:rPr>
              <w:lang w:val="ko-KR" w:bidi="ko-KR"/>
            </w:rPr>
            <w:t>할당된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시간</w:t>
          </w:r>
        </w:p>
      </w:docPartBody>
    </w:docPart>
    <w:docPart>
      <w:docPartPr>
        <w:name w:val="FD5A5ECD037C475A9F860ABCCA3F95F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43EE44-DA21-4F90-99AA-6D089F58CBE2}"/>
      </w:docPartPr>
      <w:docPartBody>
        <w:p w:rsidR="00000000" w:rsidRDefault="009E4E35">
          <w:pPr>
            <w:pStyle w:val="FD5A5ECD037C475A9F860ABCCA3F95F3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078716964A6244C7A7AE6A20270CEB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2D47C-4F82-493E-883A-932DCB3E402C}"/>
      </w:docPartPr>
      <w:docPartBody>
        <w:p w:rsidR="00000000" w:rsidRDefault="009E4E35">
          <w:pPr>
            <w:pStyle w:val="078716964A6244C7A7AE6A20270CEBE8"/>
          </w:pPr>
          <w:r>
            <w:rPr>
              <w:lang w:val="ko-KR" w:bidi="ko-KR"/>
            </w:rPr>
            <w:t>안건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주제</w:t>
          </w:r>
        </w:p>
      </w:docPartBody>
    </w:docPart>
    <w:docPart>
      <w:docPartPr>
        <w:name w:val="EC61206AFDA04F1D8CE89FA6AA3C10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8F52F4-E0E6-4A8A-9B8B-8A8DD8F7BEC8}"/>
      </w:docPartPr>
      <w:docPartBody>
        <w:p w:rsidR="00000000" w:rsidRDefault="009E4E35">
          <w:pPr>
            <w:pStyle w:val="EC61206AFDA04F1D8CE89FA6AA3C104E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929B4B638B8B4855B27E1ACA29915B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A212AC-8F4A-4CB8-BD12-E52458B87042}"/>
      </w:docPartPr>
      <w:docPartBody>
        <w:p w:rsidR="00000000" w:rsidRDefault="009E4E35">
          <w:pPr>
            <w:pStyle w:val="929B4B638B8B4855B27E1ACA29915B61"/>
          </w:pPr>
          <w:r w:rsidRPr="00E52810">
            <w:rPr>
              <w:lang w:val="ko-KR" w:bidi="ko-KR"/>
            </w:rPr>
            <w:t>작업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항목</w:t>
          </w:r>
        </w:p>
      </w:docPartBody>
    </w:docPart>
    <w:docPart>
      <w:docPartPr>
        <w:name w:val="9937F44A3BC1492EA6D1684821C819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0C4020-8EBB-436E-A27A-3CA40DF61229}"/>
      </w:docPartPr>
      <w:docPartBody>
        <w:p w:rsidR="00000000" w:rsidRDefault="009E4E35">
          <w:pPr>
            <w:pStyle w:val="9937F44A3BC1492EA6D1684821C819B1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15D815793C4948BCAA4A087CD7A56D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3AF400-1482-4D6E-9DA6-BCF0B575B957}"/>
      </w:docPartPr>
      <w:docPartBody>
        <w:p w:rsidR="00000000" w:rsidRDefault="009E4E35">
          <w:pPr>
            <w:pStyle w:val="15D815793C4948BCAA4A087CD7A56D42"/>
          </w:pPr>
          <w:r w:rsidRPr="00E52810">
            <w:rPr>
              <w:lang w:val="ko-KR" w:bidi="ko-KR"/>
            </w:rPr>
            <w:t>마감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날짜</w:t>
          </w:r>
        </w:p>
      </w:docPartBody>
    </w:docPart>
    <w:docPart>
      <w:docPartPr>
        <w:name w:val="B6F2708873204D6AB2EA429895C7ED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D61B5C-AD13-4C5D-A009-32847DE1FE8B}"/>
      </w:docPartPr>
      <w:docPartBody>
        <w:p w:rsidR="00000000" w:rsidRDefault="009E4E35">
          <w:pPr>
            <w:pStyle w:val="B6F2708873204D6AB2EA429895C7ED51"/>
          </w:pPr>
          <w:r w:rsidRPr="00E52810">
            <w:rPr>
              <w:lang w:val="ko-KR" w:bidi="ko-KR"/>
            </w:rPr>
            <w:t>주제</w:t>
          </w:r>
          <w:r w:rsidRPr="00E52810">
            <w:rPr>
              <w:lang w:val="ko-KR" w:bidi="ko-KR"/>
            </w:rPr>
            <w:t xml:space="preserve"> 1</w:t>
          </w:r>
        </w:p>
      </w:docPartBody>
    </w:docPart>
    <w:docPart>
      <w:docPartPr>
        <w:name w:val="7E13CA80355F4BA59B56968E78D9A8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A3D53C-3D37-48DC-80E5-7547FB568E88}"/>
      </w:docPartPr>
      <w:docPartBody>
        <w:p w:rsidR="00000000" w:rsidRDefault="009E4E35">
          <w:pPr>
            <w:pStyle w:val="7E13CA80355F4BA59B56968E78D9A86F"/>
          </w:pPr>
          <w:r w:rsidRPr="00E52810">
            <w:rPr>
              <w:lang w:val="ko-KR" w:bidi="ko-KR"/>
            </w:rPr>
            <w:t>발표자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이름</w:t>
          </w:r>
        </w:p>
      </w:docPartBody>
    </w:docPart>
    <w:docPart>
      <w:docPartPr>
        <w:name w:val="C3059077792E4949BE88101B6A8C9B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7F0E9F-5510-4971-90C2-9429E24C1DDE}"/>
      </w:docPartPr>
      <w:docPartBody>
        <w:p w:rsidR="00000000" w:rsidRDefault="009E4E35">
          <w:pPr>
            <w:pStyle w:val="C3059077792E4949BE88101B6A8C9BC7"/>
          </w:pPr>
          <w:r w:rsidRPr="00E52810">
            <w:rPr>
              <w:lang w:val="ko-KR" w:bidi="ko-KR"/>
            </w:rPr>
            <w:t>날짜</w:t>
          </w:r>
          <w:r w:rsidRPr="00E52810">
            <w:rPr>
              <w:lang w:val="ko-KR" w:bidi="ko-KR"/>
            </w:rPr>
            <w:t xml:space="preserve"> | </w:t>
          </w:r>
          <w:r w:rsidRPr="00E52810">
            <w:rPr>
              <w:lang w:val="ko-KR" w:bidi="ko-KR"/>
            </w:rPr>
            <w:t>시간</w:t>
          </w:r>
        </w:p>
      </w:docPartBody>
    </w:docPart>
    <w:docPart>
      <w:docPartPr>
        <w:name w:val="1D3F6EB934EA46289B2A286AD71828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BF3C584-9A8D-48C5-8BC4-13F48F1FB297}"/>
      </w:docPartPr>
      <w:docPartBody>
        <w:p w:rsidR="00000000" w:rsidRDefault="009E4E35">
          <w:pPr>
            <w:pStyle w:val="1D3F6EB934EA46289B2A286AD7182870"/>
          </w:pPr>
          <w:r w:rsidRPr="00E52810">
            <w:rPr>
              <w:lang w:val="ko-KR" w:bidi="ko-KR"/>
            </w:rPr>
            <w:t>주제</w:t>
          </w:r>
          <w:r w:rsidRPr="00E52810">
            <w:rPr>
              <w:lang w:val="ko-KR" w:bidi="ko-KR"/>
            </w:rPr>
            <w:t xml:space="preserve"> 2</w:t>
          </w:r>
        </w:p>
      </w:docPartBody>
    </w:docPart>
    <w:docPart>
      <w:docPartPr>
        <w:name w:val="69AD93AFDE144CABB8BF5646A03098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288704-0668-48DD-AD27-1E54D1C0149D}"/>
      </w:docPartPr>
      <w:docPartBody>
        <w:p w:rsidR="00000000" w:rsidRDefault="009E4E35">
          <w:pPr>
            <w:pStyle w:val="69AD93AFDE144CABB8BF5646A0309862"/>
          </w:pPr>
          <w:r w:rsidRPr="00E52810">
            <w:rPr>
              <w:lang w:val="ko-KR" w:bidi="ko-KR"/>
            </w:rPr>
            <w:t>발표자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이름</w:t>
          </w:r>
        </w:p>
      </w:docPartBody>
    </w:docPart>
    <w:docPart>
      <w:docPartPr>
        <w:name w:val="BF6331B9CB214CE1A8CB1D1E5E6607B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E1EEEA-F00F-479E-8973-D26C81DA13EE}"/>
      </w:docPartPr>
      <w:docPartBody>
        <w:p w:rsidR="00000000" w:rsidRDefault="009E4E35">
          <w:pPr>
            <w:pStyle w:val="BF6331B9CB214CE1A8CB1D1E5E6607BC"/>
          </w:pPr>
          <w:r w:rsidRPr="00E52810">
            <w:rPr>
              <w:lang w:val="ko-KR" w:bidi="ko-KR"/>
            </w:rPr>
            <w:t>날짜</w:t>
          </w:r>
          <w:r w:rsidRPr="00E52810">
            <w:rPr>
              <w:lang w:val="ko-KR" w:bidi="ko-KR"/>
            </w:rPr>
            <w:t xml:space="preserve"> | </w:t>
          </w:r>
          <w:r w:rsidRPr="00E52810">
            <w:rPr>
              <w:lang w:val="ko-KR" w:bidi="ko-KR"/>
            </w:rPr>
            <w:t>시간</w:t>
          </w:r>
        </w:p>
      </w:docPartBody>
    </w:docPart>
    <w:docPart>
      <w:docPartPr>
        <w:name w:val="29667DCE30BB4804823536C95AADB0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2BFE5A-56EF-464D-887C-F94770D2A009}"/>
      </w:docPartPr>
      <w:docPartBody>
        <w:p w:rsidR="00000000" w:rsidRDefault="009E4E35">
          <w:pPr>
            <w:pStyle w:val="29667DCE30BB4804823536C95AADB0BE"/>
          </w:pPr>
          <w:r w:rsidRPr="00A979E1">
            <w:rPr>
              <w:lang w:val="ko-KR" w:bidi="ko-KR"/>
            </w:rPr>
            <w:t>할당된</w:t>
          </w:r>
          <w:r w:rsidRPr="00A979E1">
            <w:rPr>
              <w:lang w:val="ko-KR" w:bidi="ko-KR"/>
            </w:rPr>
            <w:t xml:space="preserve"> </w:t>
          </w:r>
          <w:r w:rsidRPr="00A979E1">
            <w:rPr>
              <w:lang w:val="ko-KR" w:bidi="ko-KR"/>
            </w:rPr>
            <w:t>시간</w:t>
          </w:r>
        </w:p>
      </w:docPartBody>
    </w:docPart>
    <w:docPart>
      <w:docPartPr>
        <w:name w:val="F3DFEED92FF74A62A8EDA2433FBFE5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1CFBEE-F5F2-4E94-8880-33DE6D45EBC2}"/>
      </w:docPartPr>
      <w:docPartBody>
        <w:p w:rsidR="00000000" w:rsidRDefault="009E4E35">
          <w:pPr>
            <w:pStyle w:val="F3DFEED92FF74A62A8EDA2433FBFE5BA"/>
          </w:pPr>
          <w:r w:rsidRPr="00A979E1">
            <w:rPr>
              <w:lang w:val="ko-KR" w:bidi="ko-KR"/>
            </w:rPr>
            <w:t>시간</w:t>
          </w:r>
        </w:p>
      </w:docPartBody>
    </w:docPart>
    <w:docPart>
      <w:docPartPr>
        <w:name w:val="2E27C0F1DF8047FB9D25BD1BF568FE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5D7249-0D01-4014-B4F6-9419C8AD197C}"/>
      </w:docPartPr>
      <w:docPartBody>
        <w:p w:rsidR="00000000" w:rsidRDefault="009E4E35">
          <w:pPr>
            <w:pStyle w:val="2E27C0F1DF8047FB9D25BD1BF568FEF6"/>
          </w:pPr>
          <w:r w:rsidRPr="00A979E1">
            <w:rPr>
              <w:lang w:val="ko-KR" w:bidi="ko-KR"/>
            </w:rPr>
            <w:t>안건</w:t>
          </w:r>
          <w:r w:rsidRPr="00A979E1">
            <w:rPr>
              <w:lang w:val="ko-KR" w:bidi="ko-KR"/>
            </w:rPr>
            <w:t xml:space="preserve"> </w:t>
          </w:r>
          <w:r w:rsidRPr="00A979E1">
            <w:rPr>
              <w:lang w:val="ko-KR" w:bidi="ko-KR"/>
            </w:rPr>
            <w:t>주제</w:t>
          </w:r>
        </w:p>
      </w:docPartBody>
    </w:docPart>
    <w:docPart>
      <w:docPartPr>
        <w:name w:val="FB86918D32D9449E8062F1B6EFFF28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E1BA824-758E-4A7F-B80D-0A293FAC325A}"/>
      </w:docPartPr>
      <w:docPartBody>
        <w:p w:rsidR="00000000" w:rsidRDefault="009E4E35">
          <w:pPr>
            <w:pStyle w:val="FB86918D32D9449E8062F1B6EFFF2823"/>
          </w:pPr>
          <w:r w:rsidRPr="00A979E1">
            <w:rPr>
              <w:lang w:val="ko-KR" w:bidi="ko-KR"/>
            </w:rPr>
            <w:t>주제</w:t>
          </w:r>
        </w:p>
      </w:docPartBody>
    </w:docPart>
    <w:docPart>
      <w:docPartPr>
        <w:name w:val="F502A6BC1BA7438D9A43393C30427C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396F057-5735-419D-8833-AACF8E877464}"/>
      </w:docPartPr>
      <w:docPartBody>
        <w:p w:rsidR="00000000" w:rsidRDefault="009E4E35">
          <w:pPr>
            <w:pStyle w:val="F502A6BC1BA7438D9A43393C30427C61"/>
          </w:pPr>
          <w:r w:rsidRPr="00A979E1">
            <w:rPr>
              <w:lang w:val="ko-KR" w:bidi="ko-KR"/>
            </w:rPr>
            <w:t>발표자</w:t>
          </w:r>
        </w:p>
      </w:docPartBody>
    </w:docPart>
    <w:docPart>
      <w:docPartPr>
        <w:name w:val="38645DEE39BA4FF99BB9CC9F2242104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BE0959-A979-4FD2-B8D9-8F11858FD45F}"/>
      </w:docPartPr>
      <w:docPartBody>
        <w:p w:rsidR="00000000" w:rsidRDefault="009E4E35">
          <w:pPr>
            <w:pStyle w:val="38645DEE39BA4FF99BB9CC9F2242104B"/>
          </w:pPr>
          <w:r w:rsidRPr="00A979E1">
            <w:rPr>
              <w:lang w:val="ko-KR" w:bidi="ko-KR"/>
            </w:rPr>
            <w:t>이름</w:t>
          </w:r>
        </w:p>
      </w:docPartBody>
    </w:docPart>
    <w:docPart>
      <w:docPartPr>
        <w:name w:val="6D2CED4216814554A05D2A43F21886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8170FD-2D6D-4F94-82CD-3D0623714554}"/>
      </w:docPartPr>
      <w:docPartBody>
        <w:p w:rsidR="00000000" w:rsidRDefault="009E4E35">
          <w:pPr>
            <w:pStyle w:val="6D2CED4216814554A05D2A43F2188665"/>
          </w:pPr>
          <w:r>
            <w:rPr>
              <w:lang w:val="ko-KR" w:bidi="ko-KR"/>
            </w:rPr>
            <w:t>토론</w:t>
          </w:r>
        </w:p>
      </w:docPartBody>
    </w:docPart>
    <w:docPart>
      <w:docPartPr>
        <w:name w:val="23DBAC6CA7DE481598C866A7B4E1091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9BC7F15-EE4B-4FD5-8012-9E03D59001AC}"/>
      </w:docPartPr>
      <w:docPartBody>
        <w:p w:rsidR="00000000" w:rsidRDefault="009E4E35">
          <w:pPr>
            <w:pStyle w:val="23DBAC6CA7DE481598C866A7B4E1091F"/>
          </w:pPr>
          <w:r>
            <w:rPr>
              <w:lang w:val="ko-KR" w:bidi="ko-KR"/>
            </w:rPr>
            <w:t>대화</w:t>
          </w:r>
        </w:p>
      </w:docPartBody>
    </w:docPart>
    <w:docPart>
      <w:docPartPr>
        <w:name w:val="CFDFD49D771640A1B49399AA83B47B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DF49D6-7A23-4CF4-911A-5A0CE23E2D74}"/>
      </w:docPartPr>
      <w:docPartBody>
        <w:p w:rsidR="00000000" w:rsidRDefault="009E4E35">
          <w:pPr>
            <w:pStyle w:val="CFDFD49D771640A1B49399AA83B47B39"/>
          </w:pPr>
          <w:r>
            <w:rPr>
              <w:lang w:val="ko-KR" w:bidi="ko-KR"/>
            </w:rPr>
            <w:t>결론</w:t>
          </w:r>
        </w:p>
      </w:docPartBody>
    </w:docPart>
    <w:docPart>
      <w:docPartPr>
        <w:name w:val="1B2CEE5E73AF42DD827ADAAD3B497F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BC362C-3D5B-400D-83D4-4FF55D317C16}"/>
      </w:docPartPr>
      <w:docPartBody>
        <w:p w:rsidR="00000000" w:rsidRDefault="009E4E35">
          <w:pPr>
            <w:pStyle w:val="1B2CEE5E73AF42DD827ADAAD3B497F85"/>
          </w:pPr>
          <w:r>
            <w:rPr>
              <w:lang w:val="ko-KR" w:bidi="ko-KR"/>
            </w:rPr>
            <w:t>마무리</w:t>
          </w:r>
        </w:p>
      </w:docPartBody>
    </w:docPart>
    <w:docPart>
      <w:docPartPr>
        <w:name w:val="7C0285B8629748CDB04FC83A213785E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BC020EC-BDB3-4A5D-A758-65839FDAA912}"/>
      </w:docPartPr>
      <w:docPartBody>
        <w:p w:rsidR="00000000" w:rsidRDefault="009E4E35">
          <w:pPr>
            <w:pStyle w:val="7C0285B8629748CDB04FC83A213785EF"/>
          </w:pPr>
          <w:r w:rsidRPr="00E52810">
            <w:rPr>
              <w:lang w:val="ko-KR" w:bidi="ko-KR"/>
            </w:rPr>
            <w:t>작업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항목</w:t>
          </w:r>
        </w:p>
      </w:docPartBody>
    </w:docPart>
    <w:docPart>
      <w:docPartPr>
        <w:name w:val="44334B35BE0A4E14B11C307D761007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1B7C2F-EBD3-45A2-82CC-7A97062A2BF0}"/>
      </w:docPartPr>
      <w:docPartBody>
        <w:p w:rsidR="00000000" w:rsidRDefault="009E4E35">
          <w:pPr>
            <w:pStyle w:val="44334B35BE0A4E14B11C307D7610070B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4D7BB3E018CD4A34B928B23F8F4559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41758B-DE92-4349-AFCA-3848970F86CF}"/>
      </w:docPartPr>
      <w:docPartBody>
        <w:p w:rsidR="00000000" w:rsidRDefault="009E4E35">
          <w:pPr>
            <w:pStyle w:val="4D7BB3E018CD4A34B928B23F8F455947"/>
          </w:pPr>
          <w:r w:rsidRPr="00E52810">
            <w:rPr>
              <w:lang w:val="ko-KR" w:bidi="ko-KR"/>
            </w:rPr>
            <w:t>마감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날짜</w:t>
          </w:r>
        </w:p>
      </w:docPartBody>
    </w:docPart>
    <w:docPart>
      <w:docPartPr>
        <w:name w:val="951524192AF045B0BBCC4ED0817026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EC90F2C-D693-4AA5-9B42-65F3C027F23E}"/>
      </w:docPartPr>
      <w:docPartBody>
        <w:p w:rsidR="00000000" w:rsidRDefault="009E4E35">
          <w:pPr>
            <w:pStyle w:val="951524192AF045B0BBCC4ED0817026A4"/>
          </w:pPr>
          <w:r w:rsidRPr="00E52810">
            <w:rPr>
              <w:lang w:val="ko-KR" w:bidi="ko-KR"/>
            </w:rPr>
            <w:t>주제</w:t>
          </w:r>
          <w:r w:rsidRPr="00E52810">
            <w:rPr>
              <w:lang w:val="ko-KR" w:bidi="ko-KR"/>
            </w:rPr>
            <w:t xml:space="preserve"> 1</w:t>
          </w:r>
        </w:p>
      </w:docPartBody>
    </w:docPart>
    <w:docPart>
      <w:docPartPr>
        <w:name w:val="11211A983AE844AE9DB5751574A846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8479A8-221F-44B6-A1AA-B44E184D21BD}"/>
      </w:docPartPr>
      <w:docPartBody>
        <w:p w:rsidR="00000000" w:rsidRDefault="009E4E35">
          <w:pPr>
            <w:pStyle w:val="11211A983AE844AE9DB5751574A846B0"/>
          </w:pPr>
          <w:r w:rsidRPr="00E52810">
            <w:rPr>
              <w:lang w:val="ko-KR" w:bidi="ko-KR"/>
            </w:rPr>
            <w:t>발표자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이름</w:t>
          </w:r>
        </w:p>
      </w:docPartBody>
    </w:docPart>
    <w:docPart>
      <w:docPartPr>
        <w:name w:val="7EBF3B82EC0E4CC6819824CBD4FAB9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B0731A-1AF8-484E-AE9F-1E2D1B4F2C9E}"/>
      </w:docPartPr>
      <w:docPartBody>
        <w:p w:rsidR="00000000" w:rsidRDefault="009E4E35">
          <w:pPr>
            <w:pStyle w:val="7EBF3B82EC0E4CC6819824CBD4FAB9F6"/>
          </w:pPr>
          <w:r w:rsidRPr="00E52810">
            <w:rPr>
              <w:lang w:val="ko-KR" w:bidi="ko-KR"/>
            </w:rPr>
            <w:t>날짜</w:t>
          </w:r>
          <w:r w:rsidRPr="00E52810">
            <w:rPr>
              <w:lang w:val="ko-KR" w:bidi="ko-KR"/>
            </w:rPr>
            <w:t xml:space="preserve"> | </w:t>
          </w:r>
          <w:r w:rsidRPr="00E52810">
            <w:rPr>
              <w:lang w:val="ko-KR" w:bidi="ko-KR"/>
            </w:rPr>
            <w:t>시간</w:t>
          </w:r>
        </w:p>
      </w:docPartBody>
    </w:docPart>
    <w:docPart>
      <w:docPartPr>
        <w:name w:val="844F93A81D5E4C86A505D12C903C832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27A1DF-2BD2-40D5-8638-9F9D9284745E}"/>
      </w:docPartPr>
      <w:docPartBody>
        <w:p w:rsidR="00000000" w:rsidRDefault="009E4E35">
          <w:pPr>
            <w:pStyle w:val="844F93A81D5E4C86A505D12C903C8322"/>
          </w:pPr>
          <w:r w:rsidRPr="00E52810">
            <w:rPr>
              <w:lang w:val="ko-KR" w:bidi="ko-KR"/>
            </w:rPr>
            <w:t>주제</w:t>
          </w:r>
          <w:r w:rsidRPr="00E52810">
            <w:rPr>
              <w:lang w:val="ko-KR" w:bidi="ko-KR"/>
            </w:rPr>
            <w:t xml:space="preserve"> 2</w:t>
          </w:r>
        </w:p>
      </w:docPartBody>
    </w:docPart>
    <w:docPart>
      <w:docPartPr>
        <w:name w:val="677DCD4888BC4E16BECBDFED504D19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5618FF-6317-41DC-AC68-54ED1E3F5794}"/>
      </w:docPartPr>
      <w:docPartBody>
        <w:p w:rsidR="00000000" w:rsidRDefault="009E4E35">
          <w:pPr>
            <w:pStyle w:val="677DCD4888BC4E16BECBDFED504D190C"/>
          </w:pPr>
          <w:r w:rsidRPr="00E52810">
            <w:rPr>
              <w:lang w:val="ko-KR" w:bidi="ko-KR"/>
            </w:rPr>
            <w:t>발표자</w:t>
          </w:r>
          <w:r w:rsidRPr="00E52810">
            <w:rPr>
              <w:lang w:val="ko-KR" w:bidi="ko-KR"/>
            </w:rPr>
            <w:t xml:space="preserve"> </w:t>
          </w:r>
          <w:r w:rsidRPr="00E52810">
            <w:rPr>
              <w:lang w:val="ko-KR" w:bidi="ko-KR"/>
            </w:rPr>
            <w:t>이름</w:t>
          </w:r>
        </w:p>
      </w:docPartBody>
    </w:docPart>
    <w:docPart>
      <w:docPartPr>
        <w:name w:val="6EDBE29CE5524E848206898F100BD0F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1A220A-A7D7-46E8-9142-DFDE25DB4056}"/>
      </w:docPartPr>
      <w:docPartBody>
        <w:p w:rsidR="00000000" w:rsidRDefault="009E4E35">
          <w:pPr>
            <w:pStyle w:val="6EDBE29CE5524E848206898F100BD0FA"/>
          </w:pPr>
          <w:r w:rsidRPr="00E52810">
            <w:rPr>
              <w:lang w:val="ko-KR" w:bidi="ko-KR"/>
            </w:rPr>
            <w:t>날짜</w:t>
          </w:r>
          <w:r w:rsidRPr="00E52810">
            <w:rPr>
              <w:lang w:val="ko-KR" w:bidi="ko-KR"/>
            </w:rPr>
            <w:t xml:space="preserve"> | </w:t>
          </w:r>
          <w:r w:rsidRPr="00E52810">
            <w:rPr>
              <w:lang w:val="ko-KR" w:bidi="ko-KR"/>
            </w:rPr>
            <w:t>시간</w:t>
          </w:r>
        </w:p>
      </w:docPartBody>
    </w:docPart>
    <w:docPart>
      <w:docPartPr>
        <w:name w:val="DBAC53C2B84F41758244D83CEA77D5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B8B03F-F0C3-4A51-8CDB-52F3CA75D479}"/>
      </w:docPartPr>
      <w:docPartBody>
        <w:p w:rsidR="00000000" w:rsidRDefault="009E4E35">
          <w:pPr>
            <w:pStyle w:val="DBAC53C2B84F41758244D83CEA77D593"/>
          </w:pPr>
          <w:r>
            <w:rPr>
              <w:lang w:val="ko-KR" w:bidi="ko-KR"/>
            </w:rPr>
            <w:t>참관자</w:t>
          </w:r>
        </w:p>
      </w:docPartBody>
    </w:docPart>
    <w:docPart>
      <w:docPartPr>
        <w:name w:val="9639781B944A4211AD8B779D88BD23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E0008C-59FB-4B6E-8954-25CCFD9E471E}"/>
      </w:docPartPr>
      <w:docPartBody>
        <w:p w:rsidR="00000000" w:rsidRDefault="009E4E35">
          <w:pPr>
            <w:pStyle w:val="9639781B944A4211AD8B779D88BD2319"/>
          </w:pPr>
          <w:r>
            <w:rPr>
              <w:lang w:val="ko-KR" w:bidi="ko-KR"/>
            </w:rPr>
            <w:t>리소스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인력</w:t>
          </w:r>
        </w:p>
      </w:docPartBody>
    </w:docPart>
    <w:docPart>
      <w:docPartPr>
        <w:name w:val="57D8F7EB062441B4A32BAFB34853B8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B38C7D-7613-46DE-824C-39AA1923E585}"/>
      </w:docPartPr>
      <w:docPartBody>
        <w:p w:rsidR="00000000" w:rsidRDefault="009E4E35">
          <w:pPr>
            <w:pStyle w:val="57D8F7EB062441B4A32BAFB34853B857"/>
          </w:pPr>
          <w:r>
            <w:rPr>
              <w:lang w:val="ko-KR" w:bidi="ko-KR"/>
            </w:rPr>
            <w:t>이름</w:t>
          </w:r>
        </w:p>
      </w:docPartBody>
    </w:docPart>
    <w:docPart>
      <w:docPartPr>
        <w:name w:val="A7F64C66321446CF9D06CE1732BD59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A20FE13-ECD3-43C8-A44A-937879C81C41}"/>
      </w:docPartPr>
      <w:docPartBody>
        <w:p w:rsidR="00000000" w:rsidRDefault="009E4E35">
          <w:pPr>
            <w:pStyle w:val="A7F64C66321446CF9D06CE1732BD5978"/>
          </w:pPr>
          <w:r>
            <w:rPr>
              <w:lang w:val="ko-KR" w:bidi="ko-KR"/>
            </w:rPr>
            <w:t>참고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사항</w:t>
          </w:r>
        </w:p>
      </w:docPartBody>
    </w:docPart>
    <w:docPart>
      <w:docPartPr>
        <w:name w:val="BBA150AFC25542519FA9700BC9A5E4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B4BDF2-9DF7-4A93-BCBD-D5E91AC1542B}"/>
      </w:docPartPr>
      <w:docPartBody>
        <w:p w:rsidR="00000000" w:rsidRDefault="009E4E35">
          <w:pPr>
            <w:pStyle w:val="BBA150AFC25542519FA9700BC9A5E487"/>
          </w:pPr>
          <w:r>
            <w:rPr>
              <w:lang w:val="ko-KR" w:bidi="ko-KR"/>
            </w:rPr>
            <w:t>여기에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추가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메모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35"/>
    <w:rsid w:val="009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C622551A64480987D1A45E2C3EB54">
    <w:name w:val="1E1C622551A64480987D1A45E2C3EB54"/>
    <w:pPr>
      <w:widowControl w:val="0"/>
      <w:wordWrap w:val="0"/>
      <w:autoSpaceDE w:val="0"/>
      <w:autoSpaceDN w:val="0"/>
    </w:pPr>
  </w:style>
  <w:style w:type="paragraph" w:customStyle="1" w:styleId="A742B44C59C449C08C8610214D67F14D">
    <w:name w:val="A742B44C59C449C08C8610214D67F14D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26B80995B004CB285CD382B82292874">
    <w:name w:val="326B80995B004CB285CD382B82292874"/>
    <w:pPr>
      <w:widowControl w:val="0"/>
      <w:wordWrap w:val="0"/>
      <w:autoSpaceDE w:val="0"/>
      <w:autoSpaceDN w:val="0"/>
    </w:pPr>
  </w:style>
  <w:style w:type="paragraph" w:customStyle="1" w:styleId="CAFA7B9E75E840FA98BB5127D0E5AB7D">
    <w:name w:val="CAFA7B9E75E840FA98BB5127D0E5AB7D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CE90EBB21CF34F3B89ABFBAB1863EB87">
    <w:name w:val="CE90EBB21CF34F3B89ABFBAB1863EB87"/>
    <w:pPr>
      <w:widowControl w:val="0"/>
      <w:wordWrap w:val="0"/>
      <w:autoSpaceDE w:val="0"/>
      <w:autoSpaceDN w:val="0"/>
    </w:pPr>
  </w:style>
  <w:style w:type="paragraph" w:customStyle="1" w:styleId="4AFDA71BECD041E790CC725B7F61F1D4">
    <w:name w:val="4AFDA71BECD041E790CC725B7F61F1D4"/>
    <w:pPr>
      <w:widowControl w:val="0"/>
      <w:wordWrap w:val="0"/>
      <w:autoSpaceDE w:val="0"/>
      <w:autoSpaceDN w:val="0"/>
    </w:pPr>
  </w:style>
  <w:style w:type="paragraph" w:customStyle="1" w:styleId="C7C33B8E418042E1A684DC81208733AA">
    <w:name w:val="C7C33B8E418042E1A684DC81208733AA"/>
    <w:pPr>
      <w:widowControl w:val="0"/>
      <w:wordWrap w:val="0"/>
      <w:autoSpaceDE w:val="0"/>
      <w:autoSpaceDN w:val="0"/>
    </w:pPr>
  </w:style>
  <w:style w:type="paragraph" w:customStyle="1" w:styleId="A9347D8317744B698F7CA119C03EFD11">
    <w:name w:val="A9347D8317744B698F7CA119C03EFD11"/>
    <w:pPr>
      <w:widowControl w:val="0"/>
      <w:wordWrap w:val="0"/>
      <w:autoSpaceDE w:val="0"/>
      <w:autoSpaceDN w:val="0"/>
    </w:pPr>
  </w:style>
  <w:style w:type="paragraph" w:customStyle="1" w:styleId="7BB6A6BF9B984F3B933D2998364AAFBB">
    <w:name w:val="7BB6A6BF9B984F3B933D2998364AAFBB"/>
    <w:pPr>
      <w:widowControl w:val="0"/>
      <w:wordWrap w:val="0"/>
      <w:autoSpaceDE w:val="0"/>
      <w:autoSpaceDN w:val="0"/>
    </w:pPr>
  </w:style>
  <w:style w:type="paragraph" w:customStyle="1" w:styleId="6EE4ABED5D0249BFAB5CA9DC1136B856">
    <w:name w:val="6EE4ABED5D0249BFAB5CA9DC1136B856"/>
    <w:pPr>
      <w:widowControl w:val="0"/>
      <w:wordWrap w:val="0"/>
      <w:autoSpaceDE w:val="0"/>
      <w:autoSpaceDN w:val="0"/>
    </w:pPr>
  </w:style>
  <w:style w:type="paragraph" w:customStyle="1" w:styleId="39246949363442B1B2E8C84622225BAB">
    <w:name w:val="39246949363442B1B2E8C84622225BAB"/>
    <w:pPr>
      <w:widowControl w:val="0"/>
      <w:wordWrap w:val="0"/>
      <w:autoSpaceDE w:val="0"/>
      <w:autoSpaceDN w:val="0"/>
    </w:pPr>
  </w:style>
  <w:style w:type="paragraph" w:customStyle="1" w:styleId="16AA43A2B14E45A2BE512EA180AF3857">
    <w:name w:val="16AA43A2B14E45A2BE512EA180AF3857"/>
    <w:pPr>
      <w:widowControl w:val="0"/>
      <w:wordWrap w:val="0"/>
      <w:autoSpaceDE w:val="0"/>
      <w:autoSpaceDN w:val="0"/>
    </w:pPr>
  </w:style>
  <w:style w:type="paragraph" w:customStyle="1" w:styleId="C35B1B5AC6514E638A906A10337135C0">
    <w:name w:val="C35B1B5AC6514E638A906A10337135C0"/>
    <w:pPr>
      <w:widowControl w:val="0"/>
      <w:wordWrap w:val="0"/>
      <w:autoSpaceDE w:val="0"/>
      <w:autoSpaceDN w:val="0"/>
    </w:pPr>
  </w:style>
  <w:style w:type="paragraph" w:customStyle="1" w:styleId="CFAB99BFAF2242C2B6CD6386A46B1AC6">
    <w:name w:val="CFAB99BFAF2242C2B6CD6386A46B1AC6"/>
    <w:pPr>
      <w:widowControl w:val="0"/>
      <w:wordWrap w:val="0"/>
      <w:autoSpaceDE w:val="0"/>
      <w:autoSpaceDN w:val="0"/>
    </w:pPr>
  </w:style>
  <w:style w:type="paragraph" w:customStyle="1" w:styleId="21B9DDAD4F154B99977D04CAEF929481">
    <w:name w:val="21B9DDAD4F154B99977D04CAEF929481"/>
    <w:pPr>
      <w:widowControl w:val="0"/>
      <w:wordWrap w:val="0"/>
      <w:autoSpaceDE w:val="0"/>
      <w:autoSpaceDN w:val="0"/>
    </w:pPr>
  </w:style>
  <w:style w:type="paragraph" w:customStyle="1" w:styleId="AE38C01E82004AF2A3A149D17E9451D8">
    <w:name w:val="AE38C01E82004AF2A3A149D17E9451D8"/>
    <w:pPr>
      <w:widowControl w:val="0"/>
      <w:wordWrap w:val="0"/>
      <w:autoSpaceDE w:val="0"/>
      <w:autoSpaceDN w:val="0"/>
    </w:pPr>
  </w:style>
  <w:style w:type="paragraph" w:customStyle="1" w:styleId="60D5132A4380430E8088ACA4F0D19FA4">
    <w:name w:val="60D5132A4380430E8088ACA4F0D19FA4"/>
    <w:pPr>
      <w:widowControl w:val="0"/>
      <w:wordWrap w:val="0"/>
      <w:autoSpaceDE w:val="0"/>
      <w:autoSpaceDN w:val="0"/>
    </w:pPr>
  </w:style>
  <w:style w:type="paragraph" w:customStyle="1" w:styleId="A722736C24F147DE8A434CF9C1B5A0AF">
    <w:name w:val="A722736C24F147DE8A434CF9C1B5A0AF"/>
    <w:pPr>
      <w:widowControl w:val="0"/>
      <w:wordWrap w:val="0"/>
      <w:autoSpaceDE w:val="0"/>
      <w:autoSpaceDN w:val="0"/>
    </w:pPr>
  </w:style>
  <w:style w:type="paragraph" w:customStyle="1" w:styleId="3C30CEA8058548119475CF3431DF692A">
    <w:name w:val="3C30CEA8058548119475CF3431DF692A"/>
    <w:pPr>
      <w:widowControl w:val="0"/>
      <w:wordWrap w:val="0"/>
      <w:autoSpaceDE w:val="0"/>
      <w:autoSpaceDN w:val="0"/>
    </w:pPr>
  </w:style>
  <w:style w:type="paragraph" w:customStyle="1" w:styleId="BE342F61A7354AA593CBD4E05DD0EBE9">
    <w:name w:val="BE342F61A7354AA593CBD4E05DD0EBE9"/>
    <w:pPr>
      <w:widowControl w:val="0"/>
      <w:wordWrap w:val="0"/>
      <w:autoSpaceDE w:val="0"/>
      <w:autoSpaceDN w:val="0"/>
    </w:pPr>
  </w:style>
  <w:style w:type="paragraph" w:customStyle="1" w:styleId="6896965CC15D4BEF94FF1F66FE868146">
    <w:name w:val="6896965CC15D4BEF94FF1F66FE868146"/>
    <w:pPr>
      <w:widowControl w:val="0"/>
      <w:wordWrap w:val="0"/>
      <w:autoSpaceDE w:val="0"/>
      <w:autoSpaceDN w:val="0"/>
    </w:pPr>
  </w:style>
  <w:style w:type="paragraph" w:customStyle="1" w:styleId="B9C8A74F022844ACBE88B1211A25C709">
    <w:name w:val="B9C8A74F022844ACBE88B1211A25C709"/>
    <w:pPr>
      <w:widowControl w:val="0"/>
      <w:wordWrap w:val="0"/>
      <w:autoSpaceDE w:val="0"/>
      <w:autoSpaceDN w:val="0"/>
    </w:pPr>
  </w:style>
  <w:style w:type="paragraph" w:customStyle="1" w:styleId="AE3458D674C947EB94DD82A880655FCF">
    <w:name w:val="AE3458D674C947EB94DD82A880655FCF"/>
    <w:pPr>
      <w:widowControl w:val="0"/>
      <w:wordWrap w:val="0"/>
      <w:autoSpaceDE w:val="0"/>
      <w:autoSpaceDN w:val="0"/>
    </w:pPr>
  </w:style>
  <w:style w:type="paragraph" w:customStyle="1" w:styleId="C9F9B0AFA0CD42418B66F386A7BEE0CF">
    <w:name w:val="C9F9B0AFA0CD42418B66F386A7BEE0CF"/>
    <w:pPr>
      <w:widowControl w:val="0"/>
      <w:wordWrap w:val="0"/>
      <w:autoSpaceDE w:val="0"/>
      <w:autoSpaceDN w:val="0"/>
    </w:pPr>
  </w:style>
  <w:style w:type="paragraph" w:customStyle="1" w:styleId="CC4C4CB30CFE4D05B3703A3D7D82BEF7">
    <w:name w:val="CC4C4CB30CFE4D05B3703A3D7D82BEF7"/>
    <w:pPr>
      <w:widowControl w:val="0"/>
      <w:wordWrap w:val="0"/>
      <w:autoSpaceDE w:val="0"/>
      <w:autoSpaceDN w:val="0"/>
    </w:pPr>
  </w:style>
  <w:style w:type="paragraph" w:customStyle="1" w:styleId="3866DD44208A4216960794B87728B037">
    <w:name w:val="3866DD44208A4216960794B87728B037"/>
    <w:pPr>
      <w:widowControl w:val="0"/>
      <w:wordWrap w:val="0"/>
      <w:autoSpaceDE w:val="0"/>
      <w:autoSpaceDN w:val="0"/>
    </w:pPr>
  </w:style>
  <w:style w:type="paragraph" w:customStyle="1" w:styleId="9768B228F5C94A7AA0699EA2BD524561">
    <w:name w:val="9768B228F5C94A7AA0699EA2BD524561"/>
    <w:pPr>
      <w:widowControl w:val="0"/>
      <w:wordWrap w:val="0"/>
      <w:autoSpaceDE w:val="0"/>
      <w:autoSpaceDN w:val="0"/>
    </w:pPr>
  </w:style>
  <w:style w:type="paragraph" w:customStyle="1" w:styleId="F0B1106EB5324743867E1BF64F58999D">
    <w:name w:val="F0B1106EB5324743867E1BF64F58999D"/>
    <w:pPr>
      <w:widowControl w:val="0"/>
      <w:wordWrap w:val="0"/>
      <w:autoSpaceDE w:val="0"/>
      <w:autoSpaceDN w:val="0"/>
    </w:pPr>
  </w:style>
  <w:style w:type="paragraph" w:customStyle="1" w:styleId="047BD49E248D4283BA70C874EB05AC71">
    <w:name w:val="047BD49E248D4283BA70C874EB05AC71"/>
    <w:pPr>
      <w:widowControl w:val="0"/>
      <w:wordWrap w:val="0"/>
      <w:autoSpaceDE w:val="0"/>
      <w:autoSpaceDN w:val="0"/>
    </w:pPr>
  </w:style>
  <w:style w:type="paragraph" w:customStyle="1" w:styleId="21459FE7CD6A4216BE7689AFCBAA8BC8">
    <w:name w:val="21459FE7CD6A4216BE7689AFCBAA8BC8"/>
    <w:pPr>
      <w:widowControl w:val="0"/>
      <w:wordWrap w:val="0"/>
      <w:autoSpaceDE w:val="0"/>
      <w:autoSpaceDN w:val="0"/>
    </w:pPr>
  </w:style>
  <w:style w:type="paragraph" w:customStyle="1" w:styleId="59EACB01507542BDB63429F84AEC928A">
    <w:name w:val="59EACB01507542BDB63429F84AEC928A"/>
    <w:pPr>
      <w:widowControl w:val="0"/>
      <w:wordWrap w:val="0"/>
      <w:autoSpaceDE w:val="0"/>
      <w:autoSpaceDN w:val="0"/>
    </w:pPr>
  </w:style>
  <w:style w:type="paragraph" w:customStyle="1" w:styleId="35DAE46F436D46E680E978653074FEA7">
    <w:name w:val="35DAE46F436D46E680E978653074FEA7"/>
    <w:pPr>
      <w:widowControl w:val="0"/>
      <w:wordWrap w:val="0"/>
      <w:autoSpaceDE w:val="0"/>
      <w:autoSpaceDN w:val="0"/>
    </w:pPr>
  </w:style>
  <w:style w:type="paragraph" w:customStyle="1" w:styleId="D76001999CD54AAD8921BBC71408D63F">
    <w:name w:val="D76001999CD54AAD8921BBC71408D63F"/>
    <w:pPr>
      <w:widowControl w:val="0"/>
      <w:wordWrap w:val="0"/>
      <w:autoSpaceDE w:val="0"/>
      <w:autoSpaceDN w:val="0"/>
    </w:pPr>
  </w:style>
  <w:style w:type="paragraph" w:customStyle="1" w:styleId="B5B8B596D2E24C06AC66D415D9DF86C9">
    <w:name w:val="B5B8B596D2E24C06AC66D415D9DF86C9"/>
    <w:pPr>
      <w:widowControl w:val="0"/>
      <w:wordWrap w:val="0"/>
      <w:autoSpaceDE w:val="0"/>
      <w:autoSpaceDN w:val="0"/>
    </w:pPr>
  </w:style>
  <w:style w:type="paragraph" w:customStyle="1" w:styleId="8DFCB0EB7DC149F3900D531F9CD33D05">
    <w:name w:val="8DFCB0EB7DC149F3900D531F9CD33D05"/>
    <w:pPr>
      <w:widowControl w:val="0"/>
      <w:wordWrap w:val="0"/>
      <w:autoSpaceDE w:val="0"/>
      <w:autoSpaceDN w:val="0"/>
    </w:pPr>
  </w:style>
  <w:style w:type="paragraph" w:customStyle="1" w:styleId="E93A085BE75A41418CF46E56FD25E172">
    <w:name w:val="E93A085BE75A41418CF46E56FD25E172"/>
    <w:pPr>
      <w:widowControl w:val="0"/>
      <w:wordWrap w:val="0"/>
      <w:autoSpaceDE w:val="0"/>
      <w:autoSpaceDN w:val="0"/>
    </w:pPr>
  </w:style>
  <w:style w:type="paragraph" w:customStyle="1" w:styleId="8448E8A37AFF45608150CD4C1873D27B">
    <w:name w:val="8448E8A37AFF45608150CD4C1873D27B"/>
    <w:pPr>
      <w:widowControl w:val="0"/>
      <w:wordWrap w:val="0"/>
      <w:autoSpaceDE w:val="0"/>
      <w:autoSpaceDN w:val="0"/>
    </w:pPr>
  </w:style>
  <w:style w:type="paragraph" w:customStyle="1" w:styleId="0437B55F1C10457A8FA3AA5EFE0C71F7">
    <w:name w:val="0437B55F1C10457A8FA3AA5EFE0C71F7"/>
    <w:pPr>
      <w:widowControl w:val="0"/>
      <w:wordWrap w:val="0"/>
      <w:autoSpaceDE w:val="0"/>
      <w:autoSpaceDN w:val="0"/>
    </w:pPr>
  </w:style>
  <w:style w:type="paragraph" w:customStyle="1" w:styleId="95E77810725A4E5F8B8D46163573A9AF">
    <w:name w:val="95E77810725A4E5F8B8D46163573A9AF"/>
    <w:pPr>
      <w:widowControl w:val="0"/>
      <w:wordWrap w:val="0"/>
      <w:autoSpaceDE w:val="0"/>
      <w:autoSpaceDN w:val="0"/>
    </w:pPr>
  </w:style>
  <w:style w:type="paragraph" w:customStyle="1" w:styleId="570DDF75F1854084BB0E14177FC0F865">
    <w:name w:val="570DDF75F1854084BB0E14177FC0F865"/>
    <w:pPr>
      <w:widowControl w:val="0"/>
      <w:wordWrap w:val="0"/>
      <w:autoSpaceDE w:val="0"/>
      <w:autoSpaceDN w:val="0"/>
    </w:pPr>
  </w:style>
  <w:style w:type="paragraph" w:customStyle="1" w:styleId="06056328A87B4522974FEAEE35ABE0C7">
    <w:name w:val="06056328A87B4522974FEAEE35ABE0C7"/>
    <w:pPr>
      <w:widowControl w:val="0"/>
      <w:wordWrap w:val="0"/>
      <w:autoSpaceDE w:val="0"/>
      <w:autoSpaceDN w:val="0"/>
    </w:pPr>
  </w:style>
  <w:style w:type="paragraph" w:customStyle="1" w:styleId="71DC8123CBF84F16BBCAED5EB2356329">
    <w:name w:val="71DC8123CBF84F16BBCAED5EB2356329"/>
    <w:pPr>
      <w:widowControl w:val="0"/>
      <w:wordWrap w:val="0"/>
      <w:autoSpaceDE w:val="0"/>
      <w:autoSpaceDN w:val="0"/>
    </w:pPr>
  </w:style>
  <w:style w:type="paragraph" w:customStyle="1" w:styleId="208A556929BD4F29B7DE574E92D1B81D">
    <w:name w:val="208A556929BD4F29B7DE574E92D1B81D"/>
    <w:pPr>
      <w:widowControl w:val="0"/>
      <w:wordWrap w:val="0"/>
      <w:autoSpaceDE w:val="0"/>
      <w:autoSpaceDN w:val="0"/>
    </w:pPr>
  </w:style>
  <w:style w:type="paragraph" w:customStyle="1" w:styleId="00D68CF70F3445F5A39069DF757E8077">
    <w:name w:val="00D68CF70F3445F5A39069DF757E8077"/>
    <w:pPr>
      <w:widowControl w:val="0"/>
      <w:wordWrap w:val="0"/>
      <w:autoSpaceDE w:val="0"/>
      <w:autoSpaceDN w:val="0"/>
    </w:pPr>
  </w:style>
  <w:style w:type="paragraph" w:customStyle="1" w:styleId="AD60F9306C4C40D69D394D352E462002">
    <w:name w:val="AD60F9306C4C40D69D394D352E462002"/>
    <w:pPr>
      <w:widowControl w:val="0"/>
      <w:wordWrap w:val="0"/>
      <w:autoSpaceDE w:val="0"/>
      <w:autoSpaceDN w:val="0"/>
    </w:pPr>
  </w:style>
  <w:style w:type="paragraph" w:customStyle="1" w:styleId="0A17B0BC93E645F8AF47DDA07A70B69D">
    <w:name w:val="0A17B0BC93E645F8AF47DDA07A70B69D"/>
    <w:pPr>
      <w:widowControl w:val="0"/>
      <w:wordWrap w:val="0"/>
      <w:autoSpaceDE w:val="0"/>
      <w:autoSpaceDN w:val="0"/>
    </w:pPr>
  </w:style>
  <w:style w:type="paragraph" w:customStyle="1" w:styleId="9BAE5199577E4EEB8A23161061C471ED">
    <w:name w:val="9BAE5199577E4EEB8A23161061C471ED"/>
    <w:pPr>
      <w:widowControl w:val="0"/>
      <w:wordWrap w:val="0"/>
      <w:autoSpaceDE w:val="0"/>
      <w:autoSpaceDN w:val="0"/>
    </w:pPr>
  </w:style>
  <w:style w:type="paragraph" w:customStyle="1" w:styleId="7BDDD178769C4A16A0C91D5D0F409FFF">
    <w:name w:val="7BDDD178769C4A16A0C91D5D0F409FFF"/>
    <w:pPr>
      <w:widowControl w:val="0"/>
      <w:wordWrap w:val="0"/>
      <w:autoSpaceDE w:val="0"/>
      <w:autoSpaceDN w:val="0"/>
    </w:pPr>
  </w:style>
  <w:style w:type="paragraph" w:customStyle="1" w:styleId="686B30217E50453C9A26128E8B9DC500">
    <w:name w:val="686B30217E50453C9A26128E8B9DC500"/>
    <w:pPr>
      <w:widowControl w:val="0"/>
      <w:wordWrap w:val="0"/>
      <w:autoSpaceDE w:val="0"/>
      <w:autoSpaceDN w:val="0"/>
    </w:pPr>
  </w:style>
  <w:style w:type="paragraph" w:customStyle="1" w:styleId="A91A83411E4F41439C166F4B8FEE1270">
    <w:name w:val="A91A83411E4F41439C166F4B8FEE1270"/>
    <w:pPr>
      <w:widowControl w:val="0"/>
      <w:wordWrap w:val="0"/>
      <w:autoSpaceDE w:val="0"/>
      <w:autoSpaceDN w:val="0"/>
    </w:pPr>
  </w:style>
  <w:style w:type="paragraph" w:customStyle="1" w:styleId="C3345EDB99974514ADB616A0898E3734">
    <w:name w:val="C3345EDB99974514ADB616A0898E3734"/>
    <w:pPr>
      <w:widowControl w:val="0"/>
      <w:wordWrap w:val="0"/>
      <w:autoSpaceDE w:val="0"/>
      <w:autoSpaceDN w:val="0"/>
    </w:pPr>
  </w:style>
  <w:style w:type="paragraph" w:customStyle="1" w:styleId="40DE52B7EF5344BE8DE3966D11F06339">
    <w:name w:val="40DE52B7EF5344BE8DE3966D11F06339"/>
    <w:pPr>
      <w:widowControl w:val="0"/>
      <w:wordWrap w:val="0"/>
      <w:autoSpaceDE w:val="0"/>
      <w:autoSpaceDN w:val="0"/>
    </w:pPr>
  </w:style>
  <w:style w:type="paragraph" w:customStyle="1" w:styleId="59A6658C657444529D3E2A2CE543D588">
    <w:name w:val="59A6658C657444529D3E2A2CE543D588"/>
    <w:pPr>
      <w:widowControl w:val="0"/>
      <w:wordWrap w:val="0"/>
      <w:autoSpaceDE w:val="0"/>
      <w:autoSpaceDN w:val="0"/>
    </w:pPr>
  </w:style>
  <w:style w:type="paragraph" w:customStyle="1" w:styleId="B1F88FE19029493A99D96133D9227340">
    <w:name w:val="B1F88FE19029493A99D96133D9227340"/>
    <w:pPr>
      <w:widowControl w:val="0"/>
      <w:wordWrap w:val="0"/>
      <w:autoSpaceDE w:val="0"/>
      <w:autoSpaceDN w:val="0"/>
    </w:pPr>
  </w:style>
  <w:style w:type="paragraph" w:customStyle="1" w:styleId="5F07E29A2BF548508B3A148FA447C8B7">
    <w:name w:val="5F07E29A2BF548508B3A148FA447C8B7"/>
    <w:pPr>
      <w:widowControl w:val="0"/>
      <w:wordWrap w:val="0"/>
      <w:autoSpaceDE w:val="0"/>
      <w:autoSpaceDN w:val="0"/>
    </w:pPr>
  </w:style>
  <w:style w:type="paragraph" w:customStyle="1" w:styleId="E31BB629E25D49529644018861D1F7A7">
    <w:name w:val="E31BB629E25D49529644018861D1F7A7"/>
    <w:pPr>
      <w:widowControl w:val="0"/>
      <w:wordWrap w:val="0"/>
      <w:autoSpaceDE w:val="0"/>
      <w:autoSpaceDN w:val="0"/>
    </w:pPr>
  </w:style>
  <w:style w:type="paragraph" w:customStyle="1" w:styleId="E796E7DEEC6B422E83CB88EA10A75CA2">
    <w:name w:val="E796E7DEEC6B422E83CB88EA10A75CA2"/>
    <w:pPr>
      <w:widowControl w:val="0"/>
      <w:wordWrap w:val="0"/>
      <w:autoSpaceDE w:val="0"/>
      <w:autoSpaceDN w:val="0"/>
    </w:pPr>
  </w:style>
  <w:style w:type="paragraph" w:customStyle="1" w:styleId="FD5A5ECD037C475A9F860ABCCA3F95F3">
    <w:name w:val="FD5A5ECD037C475A9F860ABCCA3F95F3"/>
    <w:pPr>
      <w:widowControl w:val="0"/>
      <w:wordWrap w:val="0"/>
      <w:autoSpaceDE w:val="0"/>
      <w:autoSpaceDN w:val="0"/>
    </w:pPr>
  </w:style>
  <w:style w:type="paragraph" w:customStyle="1" w:styleId="078716964A6244C7A7AE6A20270CEBE8">
    <w:name w:val="078716964A6244C7A7AE6A20270CEBE8"/>
    <w:pPr>
      <w:widowControl w:val="0"/>
      <w:wordWrap w:val="0"/>
      <w:autoSpaceDE w:val="0"/>
      <w:autoSpaceDN w:val="0"/>
    </w:pPr>
  </w:style>
  <w:style w:type="paragraph" w:customStyle="1" w:styleId="8BF313F53AB042F5B7F1822D32508779">
    <w:name w:val="8BF313F53AB042F5B7F1822D32508779"/>
    <w:pPr>
      <w:widowControl w:val="0"/>
      <w:wordWrap w:val="0"/>
      <w:autoSpaceDE w:val="0"/>
      <w:autoSpaceDN w:val="0"/>
    </w:pPr>
  </w:style>
  <w:style w:type="paragraph" w:customStyle="1" w:styleId="EC61206AFDA04F1D8CE89FA6AA3C104E">
    <w:name w:val="EC61206AFDA04F1D8CE89FA6AA3C104E"/>
    <w:pPr>
      <w:widowControl w:val="0"/>
      <w:wordWrap w:val="0"/>
      <w:autoSpaceDE w:val="0"/>
      <w:autoSpaceDN w:val="0"/>
    </w:pPr>
  </w:style>
  <w:style w:type="paragraph" w:customStyle="1" w:styleId="96765C9F26E3413B9977F2D706D3448D">
    <w:name w:val="96765C9F26E3413B9977F2D706D3448D"/>
    <w:pPr>
      <w:widowControl w:val="0"/>
      <w:wordWrap w:val="0"/>
      <w:autoSpaceDE w:val="0"/>
      <w:autoSpaceDN w:val="0"/>
    </w:pPr>
  </w:style>
  <w:style w:type="paragraph" w:customStyle="1" w:styleId="23CB7042B5C34971BDD0668B9BA81491">
    <w:name w:val="23CB7042B5C34971BDD0668B9BA81491"/>
    <w:pPr>
      <w:widowControl w:val="0"/>
      <w:wordWrap w:val="0"/>
      <w:autoSpaceDE w:val="0"/>
      <w:autoSpaceDN w:val="0"/>
    </w:pPr>
  </w:style>
  <w:style w:type="paragraph" w:customStyle="1" w:styleId="9D19AD63E43A42D280113939BE4961DF">
    <w:name w:val="9D19AD63E43A42D280113939BE4961DF"/>
    <w:pPr>
      <w:widowControl w:val="0"/>
      <w:wordWrap w:val="0"/>
      <w:autoSpaceDE w:val="0"/>
      <w:autoSpaceDN w:val="0"/>
    </w:pPr>
  </w:style>
  <w:style w:type="paragraph" w:customStyle="1" w:styleId="EB38714D668E4FE7A4F93F736EB12740">
    <w:name w:val="EB38714D668E4FE7A4F93F736EB12740"/>
    <w:pPr>
      <w:widowControl w:val="0"/>
      <w:wordWrap w:val="0"/>
      <w:autoSpaceDE w:val="0"/>
      <w:autoSpaceDN w:val="0"/>
    </w:pPr>
  </w:style>
  <w:style w:type="paragraph" w:customStyle="1" w:styleId="73162E6309B34053A19B31F667B0BBC9">
    <w:name w:val="73162E6309B34053A19B31F667B0BBC9"/>
    <w:pPr>
      <w:widowControl w:val="0"/>
      <w:wordWrap w:val="0"/>
      <w:autoSpaceDE w:val="0"/>
      <w:autoSpaceDN w:val="0"/>
    </w:pPr>
  </w:style>
  <w:style w:type="paragraph" w:customStyle="1" w:styleId="929B4B638B8B4855B27E1ACA29915B61">
    <w:name w:val="929B4B638B8B4855B27E1ACA29915B61"/>
    <w:pPr>
      <w:widowControl w:val="0"/>
      <w:wordWrap w:val="0"/>
      <w:autoSpaceDE w:val="0"/>
      <w:autoSpaceDN w:val="0"/>
    </w:pPr>
  </w:style>
  <w:style w:type="paragraph" w:customStyle="1" w:styleId="9937F44A3BC1492EA6D1684821C819B1">
    <w:name w:val="9937F44A3BC1492EA6D1684821C819B1"/>
    <w:pPr>
      <w:widowControl w:val="0"/>
      <w:wordWrap w:val="0"/>
      <w:autoSpaceDE w:val="0"/>
      <w:autoSpaceDN w:val="0"/>
    </w:pPr>
  </w:style>
  <w:style w:type="paragraph" w:customStyle="1" w:styleId="15D815793C4948BCAA4A087CD7A56D42">
    <w:name w:val="15D815793C4948BCAA4A087CD7A56D42"/>
    <w:pPr>
      <w:widowControl w:val="0"/>
      <w:wordWrap w:val="0"/>
      <w:autoSpaceDE w:val="0"/>
      <w:autoSpaceDN w:val="0"/>
    </w:pPr>
  </w:style>
  <w:style w:type="paragraph" w:customStyle="1" w:styleId="B6F2708873204D6AB2EA429895C7ED51">
    <w:name w:val="B6F2708873204D6AB2EA429895C7ED51"/>
    <w:pPr>
      <w:widowControl w:val="0"/>
      <w:wordWrap w:val="0"/>
      <w:autoSpaceDE w:val="0"/>
      <w:autoSpaceDN w:val="0"/>
    </w:pPr>
  </w:style>
  <w:style w:type="paragraph" w:customStyle="1" w:styleId="7E13CA80355F4BA59B56968E78D9A86F">
    <w:name w:val="7E13CA80355F4BA59B56968E78D9A86F"/>
    <w:pPr>
      <w:widowControl w:val="0"/>
      <w:wordWrap w:val="0"/>
      <w:autoSpaceDE w:val="0"/>
      <w:autoSpaceDN w:val="0"/>
    </w:pPr>
  </w:style>
  <w:style w:type="paragraph" w:customStyle="1" w:styleId="C3059077792E4949BE88101B6A8C9BC7">
    <w:name w:val="C3059077792E4949BE88101B6A8C9BC7"/>
    <w:pPr>
      <w:widowControl w:val="0"/>
      <w:wordWrap w:val="0"/>
      <w:autoSpaceDE w:val="0"/>
      <w:autoSpaceDN w:val="0"/>
    </w:pPr>
  </w:style>
  <w:style w:type="paragraph" w:customStyle="1" w:styleId="1D3F6EB934EA46289B2A286AD7182870">
    <w:name w:val="1D3F6EB934EA46289B2A286AD7182870"/>
    <w:pPr>
      <w:widowControl w:val="0"/>
      <w:wordWrap w:val="0"/>
      <w:autoSpaceDE w:val="0"/>
      <w:autoSpaceDN w:val="0"/>
    </w:pPr>
  </w:style>
  <w:style w:type="paragraph" w:customStyle="1" w:styleId="69AD93AFDE144CABB8BF5646A0309862">
    <w:name w:val="69AD93AFDE144CABB8BF5646A0309862"/>
    <w:pPr>
      <w:widowControl w:val="0"/>
      <w:wordWrap w:val="0"/>
      <w:autoSpaceDE w:val="0"/>
      <w:autoSpaceDN w:val="0"/>
    </w:pPr>
  </w:style>
  <w:style w:type="paragraph" w:customStyle="1" w:styleId="BF6331B9CB214CE1A8CB1D1E5E6607BC">
    <w:name w:val="BF6331B9CB214CE1A8CB1D1E5E6607BC"/>
    <w:pPr>
      <w:widowControl w:val="0"/>
      <w:wordWrap w:val="0"/>
      <w:autoSpaceDE w:val="0"/>
      <w:autoSpaceDN w:val="0"/>
    </w:pPr>
  </w:style>
  <w:style w:type="paragraph" w:customStyle="1" w:styleId="29667DCE30BB4804823536C95AADB0BE">
    <w:name w:val="29667DCE30BB4804823536C95AADB0BE"/>
    <w:pPr>
      <w:widowControl w:val="0"/>
      <w:wordWrap w:val="0"/>
      <w:autoSpaceDE w:val="0"/>
      <w:autoSpaceDN w:val="0"/>
    </w:pPr>
  </w:style>
  <w:style w:type="paragraph" w:customStyle="1" w:styleId="F3DFEED92FF74A62A8EDA2433FBFE5BA">
    <w:name w:val="F3DFEED92FF74A62A8EDA2433FBFE5BA"/>
    <w:pPr>
      <w:widowControl w:val="0"/>
      <w:wordWrap w:val="0"/>
      <w:autoSpaceDE w:val="0"/>
      <w:autoSpaceDN w:val="0"/>
    </w:pPr>
  </w:style>
  <w:style w:type="paragraph" w:customStyle="1" w:styleId="2E27C0F1DF8047FB9D25BD1BF568FEF6">
    <w:name w:val="2E27C0F1DF8047FB9D25BD1BF568FEF6"/>
    <w:pPr>
      <w:widowControl w:val="0"/>
      <w:wordWrap w:val="0"/>
      <w:autoSpaceDE w:val="0"/>
      <w:autoSpaceDN w:val="0"/>
    </w:pPr>
  </w:style>
  <w:style w:type="paragraph" w:customStyle="1" w:styleId="FB86918D32D9449E8062F1B6EFFF2823">
    <w:name w:val="FB86918D32D9449E8062F1B6EFFF2823"/>
    <w:pPr>
      <w:widowControl w:val="0"/>
      <w:wordWrap w:val="0"/>
      <w:autoSpaceDE w:val="0"/>
      <w:autoSpaceDN w:val="0"/>
    </w:pPr>
  </w:style>
  <w:style w:type="paragraph" w:customStyle="1" w:styleId="F502A6BC1BA7438D9A43393C30427C61">
    <w:name w:val="F502A6BC1BA7438D9A43393C30427C61"/>
    <w:pPr>
      <w:widowControl w:val="0"/>
      <w:wordWrap w:val="0"/>
      <w:autoSpaceDE w:val="0"/>
      <w:autoSpaceDN w:val="0"/>
    </w:pPr>
  </w:style>
  <w:style w:type="paragraph" w:customStyle="1" w:styleId="38645DEE39BA4FF99BB9CC9F2242104B">
    <w:name w:val="38645DEE39BA4FF99BB9CC9F2242104B"/>
    <w:pPr>
      <w:widowControl w:val="0"/>
      <w:wordWrap w:val="0"/>
      <w:autoSpaceDE w:val="0"/>
      <w:autoSpaceDN w:val="0"/>
    </w:pPr>
  </w:style>
  <w:style w:type="paragraph" w:customStyle="1" w:styleId="6D2CED4216814554A05D2A43F2188665">
    <w:name w:val="6D2CED4216814554A05D2A43F2188665"/>
    <w:pPr>
      <w:widowControl w:val="0"/>
      <w:wordWrap w:val="0"/>
      <w:autoSpaceDE w:val="0"/>
      <w:autoSpaceDN w:val="0"/>
    </w:pPr>
  </w:style>
  <w:style w:type="paragraph" w:customStyle="1" w:styleId="23DBAC6CA7DE481598C866A7B4E1091F">
    <w:name w:val="23DBAC6CA7DE481598C866A7B4E1091F"/>
    <w:pPr>
      <w:widowControl w:val="0"/>
      <w:wordWrap w:val="0"/>
      <w:autoSpaceDE w:val="0"/>
      <w:autoSpaceDN w:val="0"/>
    </w:pPr>
  </w:style>
  <w:style w:type="paragraph" w:customStyle="1" w:styleId="CFDFD49D771640A1B49399AA83B47B39">
    <w:name w:val="CFDFD49D771640A1B49399AA83B47B39"/>
    <w:pPr>
      <w:widowControl w:val="0"/>
      <w:wordWrap w:val="0"/>
      <w:autoSpaceDE w:val="0"/>
      <w:autoSpaceDN w:val="0"/>
    </w:pPr>
  </w:style>
  <w:style w:type="paragraph" w:customStyle="1" w:styleId="1B2CEE5E73AF42DD827ADAAD3B497F85">
    <w:name w:val="1B2CEE5E73AF42DD827ADAAD3B497F85"/>
    <w:pPr>
      <w:widowControl w:val="0"/>
      <w:wordWrap w:val="0"/>
      <w:autoSpaceDE w:val="0"/>
      <w:autoSpaceDN w:val="0"/>
    </w:pPr>
  </w:style>
  <w:style w:type="paragraph" w:customStyle="1" w:styleId="7C0285B8629748CDB04FC83A213785EF">
    <w:name w:val="7C0285B8629748CDB04FC83A213785EF"/>
    <w:pPr>
      <w:widowControl w:val="0"/>
      <w:wordWrap w:val="0"/>
      <w:autoSpaceDE w:val="0"/>
      <w:autoSpaceDN w:val="0"/>
    </w:pPr>
  </w:style>
  <w:style w:type="paragraph" w:customStyle="1" w:styleId="44334B35BE0A4E14B11C307D7610070B">
    <w:name w:val="44334B35BE0A4E14B11C307D7610070B"/>
    <w:pPr>
      <w:widowControl w:val="0"/>
      <w:wordWrap w:val="0"/>
      <w:autoSpaceDE w:val="0"/>
      <w:autoSpaceDN w:val="0"/>
    </w:pPr>
  </w:style>
  <w:style w:type="paragraph" w:customStyle="1" w:styleId="4D7BB3E018CD4A34B928B23F8F455947">
    <w:name w:val="4D7BB3E018CD4A34B928B23F8F455947"/>
    <w:pPr>
      <w:widowControl w:val="0"/>
      <w:wordWrap w:val="0"/>
      <w:autoSpaceDE w:val="0"/>
      <w:autoSpaceDN w:val="0"/>
    </w:pPr>
  </w:style>
  <w:style w:type="paragraph" w:customStyle="1" w:styleId="951524192AF045B0BBCC4ED0817026A4">
    <w:name w:val="951524192AF045B0BBCC4ED0817026A4"/>
    <w:pPr>
      <w:widowControl w:val="0"/>
      <w:wordWrap w:val="0"/>
      <w:autoSpaceDE w:val="0"/>
      <w:autoSpaceDN w:val="0"/>
    </w:pPr>
  </w:style>
  <w:style w:type="paragraph" w:customStyle="1" w:styleId="11211A983AE844AE9DB5751574A846B0">
    <w:name w:val="11211A983AE844AE9DB5751574A846B0"/>
    <w:pPr>
      <w:widowControl w:val="0"/>
      <w:wordWrap w:val="0"/>
      <w:autoSpaceDE w:val="0"/>
      <w:autoSpaceDN w:val="0"/>
    </w:pPr>
  </w:style>
  <w:style w:type="paragraph" w:customStyle="1" w:styleId="7EBF3B82EC0E4CC6819824CBD4FAB9F6">
    <w:name w:val="7EBF3B82EC0E4CC6819824CBD4FAB9F6"/>
    <w:pPr>
      <w:widowControl w:val="0"/>
      <w:wordWrap w:val="0"/>
      <w:autoSpaceDE w:val="0"/>
      <w:autoSpaceDN w:val="0"/>
    </w:pPr>
  </w:style>
  <w:style w:type="paragraph" w:customStyle="1" w:styleId="844F93A81D5E4C86A505D12C903C8322">
    <w:name w:val="844F93A81D5E4C86A505D12C903C8322"/>
    <w:pPr>
      <w:widowControl w:val="0"/>
      <w:wordWrap w:val="0"/>
      <w:autoSpaceDE w:val="0"/>
      <w:autoSpaceDN w:val="0"/>
    </w:pPr>
  </w:style>
  <w:style w:type="paragraph" w:customStyle="1" w:styleId="677DCD4888BC4E16BECBDFED504D190C">
    <w:name w:val="677DCD4888BC4E16BECBDFED504D190C"/>
    <w:pPr>
      <w:widowControl w:val="0"/>
      <w:wordWrap w:val="0"/>
      <w:autoSpaceDE w:val="0"/>
      <w:autoSpaceDN w:val="0"/>
    </w:pPr>
  </w:style>
  <w:style w:type="paragraph" w:customStyle="1" w:styleId="6EDBE29CE5524E848206898F100BD0FA">
    <w:name w:val="6EDBE29CE5524E848206898F100BD0FA"/>
    <w:pPr>
      <w:widowControl w:val="0"/>
      <w:wordWrap w:val="0"/>
      <w:autoSpaceDE w:val="0"/>
      <w:autoSpaceDN w:val="0"/>
    </w:pPr>
  </w:style>
  <w:style w:type="paragraph" w:customStyle="1" w:styleId="DBAC53C2B84F41758244D83CEA77D593">
    <w:name w:val="DBAC53C2B84F41758244D83CEA77D593"/>
    <w:pPr>
      <w:widowControl w:val="0"/>
      <w:wordWrap w:val="0"/>
      <w:autoSpaceDE w:val="0"/>
      <w:autoSpaceDN w:val="0"/>
    </w:pPr>
  </w:style>
  <w:style w:type="paragraph" w:customStyle="1" w:styleId="9639781B944A4211AD8B779D88BD2319">
    <w:name w:val="9639781B944A4211AD8B779D88BD2319"/>
    <w:pPr>
      <w:widowControl w:val="0"/>
      <w:wordWrap w:val="0"/>
      <w:autoSpaceDE w:val="0"/>
      <w:autoSpaceDN w:val="0"/>
    </w:pPr>
  </w:style>
  <w:style w:type="paragraph" w:customStyle="1" w:styleId="57D8F7EB062441B4A32BAFB34853B857">
    <w:name w:val="57D8F7EB062441B4A32BAFB34853B857"/>
    <w:pPr>
      <w:widowControl w:val="0"/>
      <w:wordWrap w:val="0"/>
      <w:autoSpaceDE w:val="0"/>
      <w:autoSpaceDN w:val="0"/>
    </w:pPr>
  </w:style>
  <w:style w:type="paragraph" w:customStyle="1" w:styleId="A7F64C66321446CF9D06CE1732BD5978">
    <w:name w:val="A7F64C66321446CF9D06CE1732BD5978"/>
    <w:pPr>
      <w:widowControl w:val="0"/>
      <w:wordWrap w:val="0"/>
      <w:autoSpaceDE w:val="0"/>
      <w:autoSpaceDN w:val="0"/>
    </w:pPr>
  </w:style>
  <w:style w:type="paragraph" w:customStyle="1" w:styleId="BBA150AFC25542519FA9700BC9A5E487">
    <w:name w:val="BBA150AFC25542519FA9700BC9A5E48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6E52F-21B0-4DC1-8060-A93FA9A0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회의록.dotx</Template>
  <TotalTime>54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moo jin</dc:creator>
  <cp:lastModifiedBy>moo jin kim</cp:lastModifiedBy>
  <cp:revision>2</cp:revision>
  <dcterms:created xsi:type="dcterms:W3CDTF">2021-03-27T01:38:00Z</dcterms:created>
  <dcterms:modified xsi:type="dcterms:W3CDTF">2021-03-27T02:36:00Z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