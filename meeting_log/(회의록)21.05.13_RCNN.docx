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4CE3" w14:textId="7BEA385B" w:rsidR="00A979E1" w:rsidRDefault="00E67B44" w:rsidP="000F7824">
      <w:r>
        <w:rPr>
          <w:rFonts w:hint="eastAsia"/>
        </w:rPr>
        <w:t>프로젝트</w:t>
      </w:r>
      <w:sdt>
        <w:sdtPr>
          <w:alias w:val="세로줄 구분 기호:"/>
          <w:tag w:val="세로줄 구분 기호:"/>
          <w:id w:val="1874568466"/>
          <w:placeholder>
            <w:docPart w:val="A742B44C59C449C08C8610214D67F14D"/>
          </w:placeholder>
          <w:temporary/>
          <w:showingPlcHdr/>
        </w:sdtPr>
        <w:sdtEndPr/>
        <w:sdtContent>
          <w:r w:rsidR="00A979E1">
            <w:rPr>
              <w:lang w:val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326B80995B004CB285CD382B82292874"/>
          </w:placeholder>
          <w:temporary/>
          <w:showingPlcHdr/>
        </w:sdtPr>
        <w:sdtEndPr>
          <w:rPr>
            <w:rStyle w:val="a2"/>
            <w:caps w:val="0"/>
            <w:color w:val="auto"/>
          </w:rPr>
        </w:sdtEndPr>
        <w:sdtContent>
          <w:r w:rsidR="00CB50F2" w:rsidRPr="00CB50F2">
            <w:rPr>
              <w:rStyle w:val="a6"/>
              <w:lang w:val="ko-KR" w:bidi="ko-KR"/>
            </w:rPr>
            <w:t>회의록</w:t>
          </w:r>
        </w:sdtContent>
      </w:sdt>
    </w:p>
    <w:p w14:paraId="225099C7" w14:textId="10009D42" w:rsidR="00A979E1" w:rsidRDefault="006B11F7" w:rsidP="00A979E1">
      <w:pPr>
        <w:pStyle w:val="21"/>
        <w:rPr>
          <w:lang w:eastAsia="ko-KR"/>
        </w:rPr>
      </w:pPr>
      <w:sdt>
        <w:sdtPr>
          <w:alias w:val="회의 날짜 및 시간:"/>
          <w:tag w:val="회의 날짜 및 시간:"/>
          <w:id w:val="712006246"/>
          <w:placeholder>
            <w:docPart w:val="CAFA7B9E75E840FA98BB5127D0E5AB7D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r w:rsidR="003713C7">
        <w:rPr>
          <w:lang w:val="ko-KR" w:eastAsia="ko-KR" w:bidi="ko-KR"/>
        </w:rPr>
        <w:t>21/</w:t>
      </w:r>
      <w:r w:rsidR="00F84E5E">
        <w:rPr>
          <w:rFonts w:hint="eastAsia"/>
          <w:lang w:val="ko-KR" w:eastAsia="ko-KR" w:bidi="ko-KR"/>
        </w:rPr>
        <w:t>5</w:t>
      </w:r>
      <w:r w:rsidR="003713C7">
        <w:rPr>
          <w:lang w:val="ko-KR" w:eastAsia="ko-KR" w:bidi="ko-KR"/>
        </w:rPr>
        <w:t>/</w:t>
      </w:r>
      <w:r w:rsidR="00F84E5E">
        <w:rPr>
          <w:rFonts w:hint="eastAsia"/>
          <w:lang w:val="ko-KR" w:eastAsia="ko-KR" w:bidi="ko-KR"/>
        </w:rPr>
        <w:t>13</w:t>
      </w:r>
      <w:r w:rsidR="00A979E1" w:rsidRPr="003665F5">
        <w:rPr>
          <w:rStyle w:val="afffa"/>
          <w:lang w:val="ko-KR" w:eastAsia="ko-KR" w:bidi="ko-KR"/>
        </w:rPr>
        <w:t xml:space="preserve"> | </w:t>
      </w:r>
      <w:r w:rsidR="00AE24B6">
        <w:rPr>
          <w:rStyle w:val="afffa"/>
          <w:rFonts w:hint="eastAsia"/>
          <w:lang w:eastAsia="ko-KR"/>
        </w:rPr>
        <w:t>10</w:t>
      </w:r>
      <w:r w:rsidR="00321366">
        <w:rPr>
          <w:rStyle w:val="afffa"/>
        </w:rPr>
        <w:t>:</w:t>
      </w:r>
      <w:r w:rsidR="00F84E5E">
        <w:rPr>
          <w:rStyle w:val="afffa"/>
          <w:rFonts w:hint="eastAsia"/>
          <w:lang w:eastAsia="ko-KR"/>
        </w:rPr>
        <w:t>3</w:t>
      </w:r>
      <w:r w:rsidR="00AE24B6">
        <w:rPr>
          <w:rStyle w:val="afffa"/>
          <w:rFonts w:hint="eastAsia"/>
          <w:lang w:eastAsia="ko-KR"/>
        </w:rPr>
        <w:t>0</w:t>
      </w:r>
      <w:r w:rsidR="00321366">
        <w:rPr>
          <w:rStyle w:val="afffa"/>
        </w:rPr>
        <w:t>~</w:t>
      </w:r>
      <w:r w:rsidR="00AE24B6">
        <w:rPr>
          <w:rStyle w:val="afffa"/>
          <w:rFonts w:hint="eastAsia"/>
          <w:lang w:eastAsia="ko-KR"/>
        </w:rPr>
        <w:t>11</w:t>
      </w:r>
      <w:r w:rsidR="00E67B44">
        <w:rPr>
          <w:rStyle w:val="afffa"/>
        </w:rPr>
        <w:t>:</w:t>
      </w:r>
      <w:r w:rsidR="00F84E5E">
        <w:rPr>
          <w:rStyle w:val="afffa"/>
          <w:rFonts w:hint="eastAsia"/>
          <w:lang w:eastAsia="ko-KR"/>
        </w:rPr>
        <w:t>4</w:t>
      </w:r>
      <w:r w:rsidR="00AE24B6">
        <w:rPr>
          <w:rStyle w:val="afffa"/>
          <w:rFonts w:hint="eastAsia"/>
          <w:lang w:eastAsia="ko-KR"/>
        </w:rPr>
        <w:t>0</w:t>
      </w:r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C7C33B8E418042E1A684DC81208733AA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A9347D8317744B698F7CA119C03EFD11"/>
          </w:placeholder>
          <w:showingPlcHdr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장소</w:t>
          </w:r>
        </w:sdtContent>
      </w:sdt>
      <w:r w:rsidR="00DD2C93">
        <w:rPr>
          <w:rStyle w:val="afffa"/>
          <w:rFonts w:hint="eastAsia"/>
          <w:lang w:eastAsia="ko-KR"/>
        </w:rPr>
        <w:t xml:space="preserve"> AIA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6A9D9AD2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2F108E2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9281DC5" w14:textId="77777777" w:rsidR="00A979E1" w:rsidRPr="00A979E1" w:rsidRDefault="006B11F7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7BB6A6BF9B984F3B933D2998364AAFBB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30AC410" w14:textId="125B1DF6" w:rsidR="00A979E1" w:rsidRDefault="003713C7" w:rsidP="003713C7">
                  <w:pPr>
                    <w:spacing w:after="0"/>
                    <w:ind w:left="0"/>
                  </w:pPr>
                  <w:r>
                    <w:rPr>
                      <w:rFonts w:hint="eastAsia"/>
                    </w:rPr>
                    <w:t xml:space="preserve"> -</w:t>
                  </w:r>
                </w:p>
              </w:tc>
            </w:tr>
            <w:tr w:rsidR="00A979E1" w14:paraId="5205DDA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292B318F" w14:textId="77777777" w:rsidR="00A979E1" w:rsidRPr="00A979E1" w:rsidRDefault="006B11F7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39246949363442B1B2E8C84622225BAB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191349" w14:textId="3478BECB" w:rsidR="00A979E1" w:rsidRDefault="00F84E5E" w:rsidP="00D578F4">
                  <w:pPr>
                    <w:spacing w:after="0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주차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발표</w:t>
                  </w:r>
                </w:p>
              </w:tc>
            </w:tr>
            <w:tr w:rsidR="00A979E1" w14:paraId="5B678E03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C35B1B5AC6514E638A906A10337135C0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614BB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475EF3C" w14:textId="38BC7281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A979E1" w14:paraId="78FC3B53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CFAB99BFAF2242C2B6CD6386A46B1AC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EBFF24A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4BEDBA0" w14:textId="31F70CAF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A979E1" w14:paraId="3552471C" w14:textId="77777777" w:rsidTr="00D578F4">
              <w:sdt>
                <w:sdtPr>
                  <w:alias w:val="시간 관리 담당:"/>
                  <w:tag w:val="시간 관리 담당:"/>
                  <w:id w:val="2113625791"/>
                  <w:placeholder>
                    <w:docPart w:val="21B9DDAD4F154B99977D04CAEF92948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F7CD3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시간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관리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담당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2D6CBB8" w14:textId="3D07D4DD" w:rsidR="00A979E1" w:rsidRDefault="00E67B44" w:rsidP="00D578F4">
                  <w:pPr>
                    <w:spacing w:after="0"/>
                  </w:pPr>
                  <w:r>
                    <w:t>--</w:t>
                  </w:r>
                </w:p>
              </w:tc>
            </w:tr>
          </w:tbl>
          <w:p w14:paraId="307EBAFD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08D85022" w14:textId="129220C9" w:rsidR="00A979E1" w:rsidRPr="00137619" w:rsidRDefault="00E67B44" w:rsidP="00D578F4">
            <w:pPr>
              <w:spacing w:after="0"/>
            </w:pPr>
            <w:r>
              <w:rPr>
                <w:rFonts w:hint="eastAsia"/>
              </w:rPr>
              <w:t>황인우</w:t>
            </w:r>
          </w:p>
          <w:p w14:paraId="5A1B7619" w14:textId="77777777" w:rsidR="00A979E1" w:rsidRDefault="00E67B44" w:rsidP="00D578F4">
            <w:pPr>
              <w:spacing w:after="0"/>
            </w:pPr>
            <w:proofErr w:type="spellStart"/>
            <w:r>
              <w:rPr>
                <w:rFonts w:hint="eastAsia"/>
              </w:rPr>
              <w:t>최예찬</w:t>
            </w:r>
            <w:proofErr w:type="spellEnd"/>
          </w:p>
          <w:p w14:paraId="6380EA7A" w14:textId="77777777" w:rsidR="00E67B44" w:rsidRDefault="00E67B44" w:rsidP="00D578F4">
            <w:pPr>
              <w:spacing w:after="0"/>
            </w:pPr>
            <w:r>
              <w:rPr>
                <w:rFonts w:hint="eastAsia"/>
              </w:rPr>
              <w:t>김무진</w:t>
            </w:r>
          </w:p>
          <w:p w14:paraId="6D86E21E" w14:textId="25847A27" w:rsidR="003713C7" w:rsidRDefault="003713C7" w:rsidP="00D578F4">
            <w:pPr>
              <w:spacing w:after="0"/>
            </w:pPr>
            <w:r>
              <w:rPr>
                <w:rFonts w:hint="eastAsia"/>
              </w:rPr>
              <w:t>김태연</w:t>
            </w:r>
          </w:p>
        </w:tc>
      </w:tr>
    </w:tbl>
    <w:p w14:paraId="3B49694B" w14:textId="77777777" w:rsidR="00A979E1" w:rsidRDefault="006B11F7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A722736C24F147DE8A434CF9C1B5A0AF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2E2A4C91" w14:textId="6CBF8864" w:rsidR="00E67B44" w:rsidRDefault="006B11F7" w:rsidP="000F7824">
      <w:pPr>
        <w:pStyle w:val="21"/>
        <w:rPr>
          <w:rFonts w:hint="eastAsia"/>
          <w:lang w:eastAsia="ko-KR"/>
        </w:rPr>
      </w:pPr>
      <w:sdt>
        <w:sdtPr>
          <w:alias w:val="안건 1, 할당된 시간:"/>
          <w:tag w:val="안건 1, 할당된 시간:"/>
          <w:id w:val="-548305236"/>
          <w:placeholder>
            <w:docPart w:val="3C30CEA8058548119475CF3431DF692A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BE342F61A7354AA593CBD4E05DD0EBE9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67B44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6896965CC15D4BEF94FF1F66FE868146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3713C7">
        <w:rPr>
          <w:rFonts w:hint="eastAsia"/>
          <w:lang w:eastAsia="ko-KR" w:bidi="ko-KR"/>
        </w:rPr>
        <w:t xml:space="preserve"> </w:t>
      </w:r>
      <w:r w:rsidR="00F84E5E">
        <w:rPr>
          <w:rStyle w:val="afffa"/>
          <w:rFonts w:hint="eastAsia"/>
          <w:lang w:eastAsia="ko-KR"/>
        </w:rPr>
        <w:t xml:space="preserve">RCNN, FRCNN, Faster RCNN, </w:t>
      </w:r>
      <w:r w:rsidR="00F84E5E">
        <w:rPr>
          <w:rStyle w:val="afffa"/>
          <w:rFonts w:hint="eastAsia"/>
          <w:lang w:eastAsia="ko-KR"/>
        </w:rPr>
        <w:t>기본모델</w:t>
      </w:r>
      <w:r w:rsidR="00AE24B6">
        <w:rPr>
          <w:rStyle w:val="afffa"/>
          <w:rFonts w:hint="eastAsia"/>
          <w:lang w:eastAsia="ko-KR"/>
        </w:rPr>
        <w:t xml:space="preserve"> </w:t>
      </w:r>
      <w:r w:rsidR="00A979E1">
        <w:rPr>
          <w:lang w:val="ko-KR" w:eastAsia="ko-KR" w:bidi="ko-KR"/>
        </w:rPr>
        <w:t xml:space="preserve">| </w:t>
      </w:r>
      <w:sdt>
        <w:sdtPr>
          <w:alias w:val="안건 1, 발표자:"/>
          <w:tag w:val="안건 1, 발표자:"/>
          <w:id w:val="-1972813609"/>
          <w:placeholder>
            <w:docPart w:val="AE3458D674C947EB94DD82A880655FCF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F84E5E">
        <w:rPr>
          <w:rFonts w:hint="eastAsia"/>
          <w:lang w:eastAsia="ko-KR"/>
        </w:rPr>
        <w:t xml:space="preserve"> </w:t>
      </w:r>
      <w:proofErr w:type="spellStart"/>
      <w:r w:rsidR="00F84E5E">
        <w:rPr>
          <w:rFonts w:hint="eastAsia"/>
          <w:lang w:eastAsia="ko-KR"/>
        </w:rPr>
        <w:t>최예찬</w:t>
      </w:r>
      <w:proofErr w:type="spellEnd"/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1의 작업 항목 정보 표"/>
      </w:tblPr>
      <w:tblGrid>
        <w:gridCol w:w="6102"/>
        <w:gridCol w:w="2182"/>
        <w:gridCol w:w="2182"/>
      </w:tblGrid>
      <w:tr w:rsidR="00A979E1" w:rsidRPr="00E52810" w14:paraId="1AD7FCFA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05CF7BAA" w14:textId="77777777" w:rsidR="00CB50F2" w:rsidRPr="00E52810" w:rsidRDefault="006B11F7" w:rsidP="00E52810">
            <w:sdt>
              <w:sdtPr>
                <w:alias w:val="안건 1, 작업 항목:"/>
                <w:tag w:val="안건 1, 작업 항목:"/>
                <w:id w:val="810443476"/>
                <w:placeholder>
                  <w:docPart w:val="047BD49E248D4283BA70C874EB05AC71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1, 담당자:"/>
            <w:tag w:val="안건 1, 담당자:"/>
            <w:id w:val="352783267"/>
            <w:placeholder>
              <w:docPart w:val="21459FE7CD6A4216BE7689AFCBAA8BC8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14:paraId="03C7E527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1, 마감 날짜:"/>
            <w:tag w:val="안건 1, 마감 날짜:"/>
            <w:id w:val="1450979630"/>
            <w:placeholder>
              <w:docPart w:val="59EACB01507542BDB63429F84AEC928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14:paraId="26AECC15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5F1F5C4D" w14:textId="77777777" w:rsidTr="00557792">
        <w:tc>
          <w:tcPr>
            <w:tcW w:w="6300" w:type="dxa"/>
          </w:tcPr>
          <w:p w14:paraId="6B10B0E6" w14:textId="15957364" w:rsidR="00A979E1" w:rsidRPr="00E52810" w:rsidRDefault="00F84E5E" w:rsidP="00E52810">
            <w:pPr>
              <w:ind w:left="0"/>
            </w:pPr>
            <w:r>
              <w:t>T</w:t>
            </w:r>
            <w:r>
              <w:rPr>
                <w:rFonts w:hint="eastAsia"/>
              </w:rPr>
              <w:t xml:space="preserve">ext detection / original model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진행현황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</w:p>
        </w:tc>
        <w:tc>
          <w:tcPr>
            <w:tcW w:w="2250" w:type="dxa"/>
          </w:tcPr>
          <w:p w14:paraId="7A5F5C97" w14:textId="20A7EF0A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37700292" w14:textId="2AFB7D82" w:rsidR="00A979E1" w:rsidRPr="00E52810" w:rsidRDefault="00E67B44" w:rsidP="003713C7">
            <w:pPr>
              <w:ind w:left="0"/>
            </w:pPr>
            <w:r>
              <w:t xml:space="preserve"> </w:t>
            </w:r>
          </w:p>
        </w:tc>
      </w:tr>
      <w:tr w:rsidR="00A979E1" w:rsidRPr="00E52810" w14:paraId="1795505D" w14:textId="77777777" w:rsidTr="00557792">
        <w:tc>
          <w:tcPr>
            <w:tcW w:w="6300" w:type="dxa"/>
          </w:tcPr>
          <w:p w14:paraId="5124D7D4" w14:textId="5625DADE"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14:paraId="0D78C266" w14:textId="29E87C82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6CC6897C" w14:textId="336E764B" w:rsidR="00A979E1" w:rsidRPr="00E52810" w:rsidRDefault="00A979E1" w:rsidP="00E52810">
            <w:pPr>
              <w:ind w:left="0"/>
            </w:pPr>
          </w:p>
        </w:tc>
      </w:tr>
    </w:tbl>
    <w:p w14:paraId="5638AC11" w14:textId="52CF7EAA" w:rsidR="00A979E1" w:rsidRDefault="006B11F7" w:rsidP="00A979E1">
      <w:pPr>
        <w:pStyle w:val="21"/>
      </w:pPr>
      <w:sdt>
        <w:sdtPr>
          <w:alias w:val="안건 2, 할당된 시간:"/>
          <w:tag w:val="안건 2, 할당된 시간:"/>
          <w:id w:val="1191029867"/>
          <w:placeholder>
            <w:docPart w:val="0437B55F1C10457A8FA3AA5EFE0C71F7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2, 시간 입력:"/>
          <w:tag w:val="안건 2, 시간 입력:"/>
          <w:id w:val="-191309234"/>
          <w:placeholder>
            <w:docPart w:val="95E77810725A4E5F8B8D46163573A9A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C7555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2, 안건 주제:"/>
          <w:tag w:val="안건 2, 안건 주제:"/>
          <w:id w:val="1539396324"/>
          <w:placeholder>
            <w:docPart w:val="570DDF75F1854084BB0E14177FC0F865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="00AE24B6">
        <w:rPr>
          <w:rStyle w:val="afffa"/>
          <w:rFonts w:hint="eastAsia"/>
          <w:lang w:eastAsia="ko-KR"/>
        </w:rPr>
        <w:t xml:space="preserve">RCNN </w:t>
      </w:r>
      <w:r w:rsidR="00AE24B6">
        <w:rPr>
          <w:rStyle w:val="afffa"/>
          <w:rFonts w:hint="eastAsia"/>
          <w:lang w:eastAsia="ko-KR"/>
        </w:rPr>
        <w:t>사용</w:t>
      </w:r>
      <w:r w:rsidR="00A979E1">
        <w:rPr>
          <w:lang w:val="ko-KR" w:eastAsia="ko-KR" w:bidi="ko-KR"/>
        </w:rPr>
        <w:t xml:space="preserve"> | </w:t>
      </w:r>
      <w:sdt>
        <w:sdtPr>
          <w:alias w:val="안건 2, 발표자:"/>
          <w:tag w:val="안건 2, 발표자:"/>
          <w:id w:val="-132489110"/>
          <w:placeholder>
            <w:docPart w:val="71DC8123CBF84F16BBCAED5EB2356329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</w:p>
    <w:p w14:paraId="6B3F1583" w14:textId="4185F6EC" w:rsidR="000F7824" w:rsidRDefault="00AE24B6" w:rsidP="003713C7">
      <w:pPr>
        <w:pStyle w:val="affe"/>
        <w:numPr>
          <w:ilvl w:val="0"/>
          <w:numId w:val="11"/>
        </w:numPr>
      </w:pPr>
      <w:r>
        <w:rPr>
          <w:rFonts w:hint="eastAsia"/>
        </w:rPr>
        <w:t xml:space="preserve">RCNN, Fast </w:t>
      </w:r>
      <w:r>
        <w:t>–</w:t>
      </w:r>
      <w:r>
        <w:rPr>
          <w:rFonts w:hint="eastAsia"/>
        </w:rPr>
        <w:t xml:space="preserve"> RCNN, Faster </w:t>
      </w:r>
      <w:r>
        <w:t>–</w:t>
      </w:r>
      <w:r w:rsidR="00F84E5E">
        <w:rPr>
          <w:rFonts w:hint="eastAsia"/>
        </w:rPr>
        <w:t xml:space="preserve"> RCNN / </w:t>
      </w:r>
      <w:r w:rsidR="00F84E5E">
        <w:rPr>
          <w:rFonts w:hint="eastAsia"/>
        </w:rPr>
        <w:t>기본모델</w:t>
      </w:r>
      <w:r w:rsidR="00F84E5E">
        <w:rPr>
          <w:rFonts w:hint="eastAsia"/>
        </w:rPr>
        <w:t xml:space="preserve"> </w:t>
      </w:r>
      <w:r w:rsidR="00F84E5E">
        <w:rPr>
          <w:rFonts w:hint="eastAsia"/>
        </w:rPr>
        <w:t>발표</w:t>
      </w:r>
    </w:p>
    <w:p w14:paraId="52C50569" w14:textId="0DE469C1" w:rsidR="003713C7" w:rsidRDefault="00AE24B6" w:rsidP="000F7824">
      <w:pPr>
        <w:pStyle w:val="affe"/>
        <w:numPr>
          <w:ilvl w:val="0"/>
          <w:numId w:val="11"/>
        </w:numPr>
      </w:pPr>
      <w:r>
        <w:rPr>
          <w:rFonts w:hint="eastAsia"/>
        </w:rPr>
        <w:t>한글</w:t>
      </w:r>
      <w:r>
        <w:rPr>
          <w:rFonts w:hint="eastAsia"/>
        </w:rPr>
        <w:t xml:space="preserve"> OCR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히스토그램의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보완하기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도입</w:t>
      </w:r>
    </w:p>
    <w:p w14:paraId="68340503" w14:textId="0071A430" w:rsidR="003713C7" w:rsidRDefault="00AE24B6" w:rsidP="00AE24B6">
      <w:pPr>
        <w:pStyle w:val="affe"/>
        <w:numPr>
          <w:ilvl w:val="0"/>
          <w:numId w:val="22"/>
        </w:numPr>
      </w:pPr>
      <w:r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분류되는</w:t>
      </w:r>
      <w:r>
        <w:rPr>
          <w:rFonts w:hint="eastAsia"/>
        </w:rPr>
        <w:t xml:space="preserve"> </w:t>
      </w:r>
      <w:r>
        <w:rPr>
          <w:rFonts w:hint="eastAsia"/>
        </w:rPr>
        <w:t>정도에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(2 ~3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잡히는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14:paraId="5A6977FC" w14:textId="659E41A4" w:rsidR="00F73E2C" w:rsidRDefault="00AE24B6" w:rsidP="00AE24B6">
      <w:pPr>
        <w:pStyle w:val="affe"/>
        <w:numPr>
          <w:ilvl w:val="0"/>
          <w:numId w:val="11"/>
        </w:numPr>
      </w:pPr>
      <w:r>
        <w:rPr>
          <w:rFonts w:hint="eastAsia"/>
        </w:rPr>
        <w:t>따라서</w:t>
      </w:r>
      <w:r>
        <w:rPr>
          <w:rFonts w:hint="eastAsia"/>
        </w:rPr>
        <w:t xml:space="preserve"> RCNN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도입하여</w:t>
      </w:r>
      <w:r>
        <w:rPr>
          <w:rFonts w:hint="eastAsia"/>
        </w:rPr>
        <w:t xml:space="preserve"> text object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진행하고자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 w:rsidR="00144AB5">
        <w:rPr>
          <w:rFonts w:hint="eastAsia"/>
        </w:rPr>
        <w:t>.</w:t>
      </w:r>
    </w:p>
    <w:p w14:paraId="5607002A" w14:textId="57D4057A" w:rsidR="00144AB5" w:rsidRDefault="00F84E5E" w:rsidP="00144AB5">
      <w:pPr>
        <w:pStyle w:val="affe"/>
        <w:numPr>
          <w:ilvl w:val="0"/>
          <w:numId w:val="22"/>
        </w:numPr>
      </w:pPr>
      <w:r>
        <w:rPr>
          <w:rFonts w:hint="eastAsia"/>
        </w:rPr>
        <w:t xml:space="preserve">RCNN, Fast RCNN, Faster RCNN / Yolo / </w:t>
      </w:r>
      <w:r>
        <w:rPr>
          <w:rFonts w:hint="eastAsia"/>
        </w:rPr>
        <w:t>일반모델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1E6363FB" w14:textId="3DEF8C4F" w:rsidR="00144AB5" w:rsidRDefault="00144AB5" w:rsidP="00F84E5E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84E5E" w:rsidRPr="00F84E5E">
        <w:t>https://github.com/Kanghee-Lee/Faster-RCNN_TF-RPN-/blob/master/RPN.ipynb</w:t>
      </w:r>
    </w:p>
    <w:p w14:paraId="29E697DB" w14:textId="0058835C" w:rsidR="00F84E5E" w:rsidRDefault="00F84E5E" w:rsidP="00F84E5E">
      <w:pPr>
        <w:pStyle w:val="affe"/>
        <w:numPr>
          <w:ilvl w:val="0"/>
          <w:numId w:val="22"/>
        </w:numPr>
        <w:rPr>
          <w:rFonts w:hint="eastAsia"/>
        </w:rPr>
      </w:pPr>
      <w:hyperlink r:id="rId10" w:history="1">
        <w:r w:rsidRPr="00F008CD">
          <w:rPr>
            <w:rStyle w:val="aff3"/>
          </w:rPr>
          <w:t>https://herbwood.tistory.com/11</w:t>
        </w:r>
      </w:hyperlink>
    </w:p>
    <w:p w14:paraId="16629E56" w14:textId="5723C825" w:rsidR="00F84E5E" w:rsidRDefault="00F84E5E" w:rsidP="00F84E5E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 Faster RCNN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일반모델</w:t>
      </w:r>
      <w:r>
        <w:rPr>
          <w:rFonts w:hint="eastAsia"/>
        </w:rPr>
        <w:t xml:space="preserve"> </w:t>
      </w:r>
      <w:r>
        <w:rPr>
          <w:rFonts w:hint="eastAsia"/>
        </w:rPr>
        <w:t>출력결과</w:t>
      </w:r>
    </w:p>
    <w:p w14:paraId="12C212FA" w14:textId="332E13ED" w:rsidR="00F84E5E" w:rsidRDefault="00F84E5E" w:rsidP="00F84E5E">
      <w:pPr>
        <w:pStyle w:val="affe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08D90E87" wp14:editId="09FC8F46">
            <wp:extent cx="1777042" cy="2122541"/>
            <wp:effectExtent l="0" t="0" r="0" b="0"/>
            <wp:docPr id="1" name="그림 1" descr="C:\Users\tykim\Desktop\그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kim\Desktop\그림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66" cy="21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08449F" wp14:editId="095A007A">
            <wp:extent cx="1773083" cy="2122098"/>
            <wp:effectExtent l="0" t="0" r="0" b="0"/>
            <wp:docPr id="3" name="그림 3" descr="C:\Users\tykim\Desktop\그림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kim\Desktop\그림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07" cy="212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A03CDE" wp14:editId="2890CAB0">
            <wp:extent cx="1647645" cy="1971968"/>
            <wp:effectExtent l="0" t="0" r="0" b="0"/>
            <wp:docPr id="4" name="그림 4" descr="C:\Users\tykim\Desktop\그림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kim\Desktop\그림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760" cy="19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9927" w14:textId="58BDA710" w:rsidR="00F84E5E" w:rsidRDefault="00F84E5E" w:rsidP="00F84E5E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lastRenderedPageBreak/>
        <w:t xml:space="preserve">Yolo </w:t>
      </w:r>
      <w:r>
        <w:rPr>
          <w:rFonts w:hint="eastAsia"/>
        </w:rPr>
        <w:t>출력결과</w:t>
      </w:r>
    </w:p>
    <w:p w14:paraId="7EBEEBEC" w14:textId="07268D4C" w:rsidR="00F84E5E" w:rsidRDefault="00F84E5E" w:rsidP="00F84E5E">
      <w:pPr>
        <w:pStyle w:val="affe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19F2A926" wp14:editId="1C8AEE87">
            <wp:extent cx="1697962" cy="1785668"/>
            <wp:effectExtent l="0" t="0" r="0" b="5080"/>
            <wp:docPr id="5" name="그림 5" descr="C:\Users\tykim\Desktop\그림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kim\Desktop\그림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31" cy="17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6199" w14:textId="77777777" w:rsidR="00F84E5E" w:rsidRDefault="00F84E5E" w:rsidP="00F84E5E">
      <w:pPr>
        <w:pStyle w:val="affe"/>
        <w:ind w:left="1080"/>
        <w:rPr>
          <w:rFonts w:hint="eastAsia"/>
        </w:rPr>
      </w:pPr>
    </w:p>
    <w:p w14:paraId="65C5F908" w14:textId="241904D9" w:rsidR="00F84E5E" w:rsidRDefault="00F84E5E" w:rsidP="00F84E5E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일반모델</w:t>
      </w:r>
      <w:r>
        <w:rPr>
          <w:rFonts w:hint="eastAsia"/>
        </w:rPr>
        <w:t xml:space="preserve"> </w:t>
      </w:r>
      <w:r>
        <w:rPr>
          <w:rFonts w:hint="eastAsia"/>
        </w:rPr>
        <w:t>출력결과</w:t>
      </w:r>
    </w:p>
    <w:p w14:paraId="6EDBAD21" w14:textId="5B477903" w:rsidR="00F84E5E" w:rsidRDefault="00F84E5E" w:rsidP="00F84E5E">
      <w:pPr>
        <w:pStyle w:val="affe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4823753B" wp14:editId="1AEB9889">
            <wp:extent cx="2070100" cy="2251710"/>
            <wp:effectExtent l="0" t="0" r="6350" b="0"/>
            <wp:docPr id="6" name="그림 6" descr="C:\Users\tykim\Desktop\그림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kim\Desktop\그림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65EC" w14:textId="77777777" w:rsidR="00F84E5E" w:rsidRDefault="00F84E5E" w:rsidP="00F84E5E">
      <w:pPr>
        <w:pStyle w:val="affe"/>
        <w:ind w:left="1080"/>
        <w:rPr>
          <w:rFonts w:hint="eastAsia"/>
        </w:rPr>
      </w:pPr>
    </w:p>
    <w:p w14:paraId="5F7CD371" w14:textId="083B85B8" w:rsidR="00F84E5E" w:rsidRDefault="00F84E5E" w:rsidP="00F84E5E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발표사진</w:t>
      </w:r>
    </w:p>
    <w:p w14:paraId="3214BE05" w14:textId="534FCB53" w:rsidR="00862334" w:rsidRDefault="00F84E5E" w:rsidP="00862334">
      <w:pPr>
        <w:pStyle w:val="affe"/>
        <w:ind w:left="1080"/>
      </w:pPr>
      <w:r>
        <w:rPr>
          <w:noProof/>
        </w:rPr>
        <w:drawing>
          <wp:inline distT="0" distB="0" distL="0" distR="0" wp14:anchorId="06BB80FE" wp14:editId="16444686">
            <wp:extent cx="5094538" cy="2866436"/>
            <wp:effectExtent l="0" t="0" r="0" b="0"/>
            <wp:docPr id="8" name="그림 8" descr="C:\Users\tykim\Desktop\KakaoTalk_20210513_114319762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ykim\Desktop\KakaoTalk_20210513_114319762_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96" cy="28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1C2D" w14:textId="77777777" w:rsidR="00862334" w:rsidRDefault="00862334" w:rsidP="00862334">
      <w:pPr>
        <w:pStyle w:val="affe"/>
        <w:ind w:left="1080"/>
        <w:rPr>
          <w:rFonts w:hint="eastAsia"/>
        </w:rPr>
      </w:pPr>
    </w:p>
    <w:p w14:paraId="7E9DA8D6" w14:textId="77777777" w:rsidR="00862334" w:rsidRDefault="00862334" w:rsidP="00862334">
      <w:pPr>
        <w:pStyle w:val="affe"/>
        <w:ind w:left="1080"/>
        <w:rPr>
          <w:rFonts w:hint="eastAsia"/>
        </w:rPr>
      </w:pPr>
    </w:p>
    <w:p w14:paraId="57B25932" w14:textId="77777777" w:rsidR="00862334" w:rsidRDefault="00862334" w:rsidP="00862334">
      <w:pPr>
        <w:ind w:left="720"/>
        <w:rPr>
          <w:rFonts w:hint="eastAsia"/>
        </w:rPr>
      </w:pPr>
    </w:p>
    <w:p w14:paraId="7014BA56" w14:textId="77777777" w:rsidR="00862334" w:rsidRDefault="00862334" w:rsidP="00862334">
      <w:pPr>
        <w:ind w:left="720"/>
        <w:rPr>
          <w:rFonts w:hint="eastAsia"/>
        </w:rPr>
      </w:pPr>
    </w:p>
    <w:p w14:paraId="663D7A03" w14:textId="77777777" w:rsidR="00862334" w:rsidRDefault="00862334" w:rsidP="00862334">
      <w:pPr>
        <w:ind w:left="720"/>
        <w:rPr>
          <w:rFonts w:hint="eastAsia"/>
        </w:rPr>
      </w:pPr>
    </w:p>
    <w:p w14:paraId="5F7EC032" w14:textId="77777777" w:rsidR="00862334" w:rsidRDefault="00862334" w:rsidP="00862334">
      <w:pPr>
        <w:ind w:left="720"/>
        <w:rPr>
          <w:rFonts w:hint="eastAsia"/>
        </w:rPr>
      </w:pPr>
    </w:p>
    <w:p w14:paraId="60CA8547" w14:textId="77777777" w:rsidR="00862334" w:rsidRDefault="00862334" w:rsidP="00862334">
      <w:pPr>
        <w:ind w:left="720"/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차주</w:t>
      </w:r>
      <w:r>
        <w:rPr>
          <w:rFonts w:hint="eastAsia"/>
        </w:rPr>
        <w:t xml:space="preserve"> </w:t>
      </w:r>
      <w:r>
        <w:rPr>
          <w:rFonts w:hint="eastAsia"/>
        </w:rPr>
        <w:t>보완사항</w:t>
      </w:r>
      <w:r>
        <w:rPr>
          <w:rFonts w:hint="eastAsia"/>
        </w:rPr>
        <w:t>]</w:t>
      </w:r>
    </w:p>
    <w:p w14:paraId="417945CB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Yolo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썼는지</w:t>
      </w:r>
      <w:r>
        <w:rPr>
          <w:rFonts w:hint="eastAsia"/>
        </w:rPr>
        <w:t xml:space="preserve">. &lt;==== Yolo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</w:p>
    <w:p w14:paraId="5467EF3A" w14:textId="16A6E5B9" w:rsidR="00862334" w:rsidRDefault="00862334" w:rsidP="00862334">
      <w:pPr>
        <w:pStyle w:val="affe"/>
        <w:numPr>
          <w:ilvl w:val="0"/>
          <w:numId w:val="22"/>
        </w:numPr>
      </w:pP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어떤건지</w:t>
      </w:r>
      <w:proofErr w:type="spellEnd"/>
      <w:r>
        <w:rPr>
          <w:rFonts w:hint="eastAsia"/>
        </w:rPr>
        <w:t xml:space="preserve"> &lt;====</w:t>
      </w:r>
      <w:proofErr w:type="spellStart"/>
      <w:r>
        <w:rPr>
          <w:rFonts w:hint="eastAsia"/>
        </w:rPr>
        <w:t>이부분은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.</w:t>
      </w:r>
    </w:p>
    <w:p w14:paraId="32515645" w14:textId="77777777" w:rsidR="00862334" w:rsidRDefault="00862334" w:rsidP="00862334">
      <w:pPr>
        <w:pStyle w:val="affe"/>
        <w:numPr>
          <w:ilvl w:val="0"/>
          <w:numId w:val="22"/>
        </w:numPr>
      </w:pPr>
      <w:r>
        <w:t xml:space="preserve">loss score </w:t>
      </w:r>
    </w:p>
    <w:p w14:paraId="75675281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fast / faster RCNN loss </w:t>
      </w:r>
      <w:r>
        <w:rPr>
          <w:rFonts w:hint="eastAsia"/>
        </w:rPr>
        <w:t>비교해서</w:t>
      </w:r>
      <w:r>
        <w:rPr>
          <w:rFonts w:hint="eastAsia"/>
        </w:rPr>
        <w:t xml:space="preserve"> </w:t>
      </w:r>
      <w:r>
        <w:rPr>
          <w:rFonts w:hint="eastAsia"/>
        </w:rPr>
        <w:t>세부적으로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17D51CF8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부여해서</w:t>
      </w:r>
      <w:r>
        <w:rPr>
          <w:rFonts w:hint="eastAsia"/>
        </w:rPr>
        <w:t xml:space="preserve"> 2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</w:p>
    <w:p w14:paraId="65C5248B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페이지</w:t>
      </w:r>
      <w:r>
        <w:rPr>
          <w:rFonts w:hint="eastAsia"/>
        </w:rPr>
        <w:t xml:space="preserve"> loss 2</w:t>
      </w:r>
      <w:r>
        <w:rPr>
          <w:rFonts w:hint="eastAsia"/>
        </w:rPr>
        <w:t>개</w:t>
      </w:r>
      <w:r>
        <w:rPr>
          <w:rFonts w:hint="eastAsia"/>
        </w:rPr>
        <w:t xml:space="preserve"> 2 </w:t>
      </w:r>
      <w:r>
        <w:rPr>
          <w:rFonts w:hint="eastAsia"/>
        </w:rPr>
        <w:t>페이지</w:t>
      </w:r>
      <w:r>
        <w:rPr>
          <w:rFonts w:hint="eastAsia"/>
        </w:rPr>
        <w:t xml:space="preserve"> loss 4</w:t>
      </w:r>
      <w:r>
        <w:rPr>
          <w:rFonts w:hint="eastAsia"/>
        </w:rPr>
        <w:t>개</w:t>
      </w:r>
    </w:p>
    <w:p w14:paraId="5717C927" w14:textId="77777777" w:rsidR="00862334" w:rsidRDefault="00862334" w:rsidP="00862334">
      <w:pPr>
        <w:pStyle w:val="affe"/>
        <w:numPr>
          <w:ilvl w:val="0"/>
          <w:numId w:val="22"/>
        </w:numPr>
      </w:pPr>
    </w:p>
    <w:p w14:paraId="468CC325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앵커박스</w:t>
      </w:r>
      <w:r>
        <w:rPr>
          <w:rFonts w:hint="eastAsia"/>
        </w:rPr>
        <w:t xml:space="preserve"> 9</w:t>
      </w:r>
      <w:r>
        <w:rPr>
          <w:rFonts w:hint="eastAsia"/>
        </w:rPr>
        <w:t>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9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쓰이는지</w:t>
      </w:r>
      <w:proofErr w:type="gramStart"/>
      <w:r>
        <w:rPr>
          <w:rFonts w:hint="eastAsia"/>
        </w:rPr>
        <w:t>./</w:t>
      </w:r>
      <w:proofErr w:type="gramEnd"/>
    </w:p>
    <w:p w14:paraId="21274473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</w:p>
    <w:p w14:paraId="7A79B9BA" w14:textId="77777777" w:rsidR="00862334" w:rsidRDefault="00862334" w:rsidP="00862334">
      <w:pPr>
        <w:pStyle w:val="affe"/>
        <w:numPr>
          <w:ilvl w:val="0"/>
          <w:numId w:val="22"/>
        </w:numPr>
      </w:pPr>
    </w:p>
    <w:p w14:paraId="2AD71F7D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1x1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</w:t>
      </w:r>
    </w:p>
    <w:p w14:paraId="19DFCF43" w14:textId="77777777" w:rsidR="00862334" w:rsidRDefault="00862334" w:rsidP="00862334">
      <w:pPr>
        <w:pStyle w:val="affe"/>
        <w:numPr>
          <w:ilvl w:val="0"/>
          <w:numId w:val="22"/>
        </w:numPr>
      </w:pPr>
    </w:p>
    <w:p w14:paraId="3A1EF071" w14:textId="77777777" w:rsidR="00862334" w:rsidRDefault="00862334" w:rsidP="00862334">
      <w:pPr>
        <w:pStyle w:val="affe"/>
        <w:numPr>
          <w:ilvl w:val="0"/>
          <w:numId w:val="22"/>
        </w:numPr>
      </w:pPr>
      <w:r>
        <w:t xml:space="preserve">page 40 </w:t>
      </w:r>
    </w:p>
    <w:p w14:paraId="4FFAF43E" w14:textId="77777777" w:rsidR="00862334" w:rsidRDefault="00862334" w:rsidP="00862334">
      <w:pPr>
        <w:pStyle w:val="affe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일반모델</w:t>
      </w:r>
      <w:r>
        <w:rPr>
          <w:rFonts w:hint="eastAsia"/>
        </w:rPr>
        <w:t xml:space="preserve"> // IBM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bookmarkStart w:id="0" w:name="_GoBack"/>
      <w:bookmarkEnd w:id="0"/>
    </w:p>
    <w:p w14:paraId="0A879C4D" w14:textId="6978DC84" w:rsidR="00862334" w:rsidRDefault="00862334" w:rsidP="00862334">
      <w:pPr>
        <w:pStyle w:val="affe"/>
        <w:numPr>
          <w:ilvl w:val="0"/>
          <w:numId w:val="22"/>
        </w:numPr>
      </w:pP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sectPr w:rsidR="00862334" w:rsidSect="007A6805">
      <w:footerReference w:type="default" r:id="rId16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D5EC6" w14:textId="77777777" w:rsidR="006B11F7" w:rsidRDefault="006B11F7">
      <w:pPr>
        <w:spacing w:after="0"/>
      </w:pPr>
      <w:r>
        <w:separator/>
      </w:r>
    </w:p>
  </w:endnote>
  <w:endnote w:type="continuationSeparator" w:id="0">
    <w:p w14:paraId="0935E406" w14:textId="77777777" w:rsidR="006B11F7" w:rsidRDefault="006B1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D21F4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862334">
      <w:rPr>
        <w:noProof/>
        <w:lang w:val="ko-KR" w:eastAsia="ko-KR" w:bidi="ko-KR"/>
      </w:rPr>
      <w:t>3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4FCAD" w14:textId="77777777" w:rsidR="006B11F7" w:rsidRDefault="006B11F7">
      <w:pPr>
        <w:spacing w:after="0"/>
      </w:pPr>
      <w:r>
        <w:separator/>
      </w:r>
    </w:p>
  </w:footnote>
  <w:footnote w:type="continuationSeparator" w:id="0">
    <w:p w14:paraId="39E0B957" w14:textId="77777777" w:rsidR="006B11F7" w:rsidRDefault="006B11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DB8"/>
    <w:multiLevelType w:val="hybridMultilevel"/>
    <w:tmpl w:val="929ABE7A"/>
    <w:lvl w:ilvl="0" w:tplc="E4B0B0A0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1">
    <w:nsid w:val="1BE85521"/>
    <w:multiLevelType w:val="hybridMultilevel"/>
    <w:tmpl w:val="4D482328"/>
    <w:lvl w:ilvl="0" w:tplc="83688BD8"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>
    <w:nsid w:val="30B72C01"/>
    <w:multiLevelType w:val="hybridMultilevel"/>
    <w:tmpl w:val="D37CDA32"/>
    <w:lvl w:ilvl="0" w:tplc="58760346">
      <w:start w:val="1"/>
      <w:numFmt w:val="bullet"/>
      <w:lvlText w:val="-"/>
      <w:lvlJc w:val="left"/>
      <w:pPr>
        <w:ind w:left="4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3">
    <w:nsid w:val="32286292"/>
    <w:multiLevelType w:val="hybridMultilevel"/>
    <w:tmpl w:val="804EB684"/>
    <w:lvl w:ilvl="0" w:tplc="C49E72AA">
      <w:start w:val="3"/>
      <w:numFmt w:val="bullet"/>
      <w:lvlText w:val="-"/>
      <w:lvlJc w:val="left"/>
      <w:pPr>
        <w:ind w:left="11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4171F0A"/>
    <w:multiLevelType w:val="hybridMultilevel"/>
    <w:tmpl w:val="5CE07838"/>
    <w:lvl w:ilvl="0" w:tplc="FD929548">
      <w:numFmt w:val="bullet"/>
      <w:lvlText w:val="-"/>
      <w:lvlJc w:val="left"/>
      <w:pPr>
        <w:ind w:left="7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CA93B1B"/>
    <w:multiLevelType w:val="hybridMultilevel"/>
    <w:tmpl w:val="5D2AA78A"/>
    <w:lvl w:ilvl="0" w:tplc="5518011E">
      <w:start w:val="17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4F7F0DC7"/>
    <w:multiLevelType w:val="hybridMultilevel"/>
    <w:tmpl w:val="09600AA8"/>
    <w:lvl w:ilvl="0" w:tplc="01FC6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4D541BE"/>
    <w:multiLevelType w:val="hybridMultilevel"/>
    <w:tmpl w:val="1E6ED208"/>
    <w:lvl w:ilvl="0" w:tplc="7EFCFF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5CFA2FB9"/>
    <w:multiLevelType w:val="hybridMultilevel"/>
    <w:tmpl w:val="4590340A"/>
    <w:lvl w:ilvl="0" w:tplc="21029F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60031A51"/>
    <w:multiLevelType w:val="hybridMultilevel"/>
    <w:tmpl w:val="83F6135E"/>
    <w:lvl w:ilvl="0" w:tplc="51FC9AA0">
      <w:numFmt w:val="bullet"/>
      <w:lvlText w:val="-"/>
      <w:lvlJc w:val="left"/>
      <w:pPr>
        <w:ind w:left="11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67404A13"/>
    <w:multiLevelType w:val="hybridMultilevel"/>
    <w:tmpl w:val="E98C3056"/>
    <w:lvl w:ilvl="0" w:tplc="8F4CFD74">
      <w:start w:val="1"/>
      <w:numFmt w:val="bullet"/>
      <w:lvlText w:val="-"/>
      <w:lvlJc w:val="left"/>
      <w:pPr>
        <w:ind w:left="11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F542D0F"/>
    <w:multiLevelType w:val="hybridMultilevel"/>
    <w:tmpl w:val="7CE850E2"/>
    <w:lvl w:ilvl="0" w:tplc="480EA258">
      <w:start w:val="17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0"/>
  </w:num>
  <w:num w:numId="13">
    <w:abstractNumId w:val="13"/>
  </w:num>
  <w:num w:numId="14">
    <w:abstractNumId w:val="15"/>
  </w:num>
  <w:num w:numId="15">
    <w:abstractNumId w:val="18"/>
  </w:num>
  <w:num w:numId="16">
    <w:abstractNumId w:val="21"/>
  </w:num>
  <w:num w:numId="17">
    <w:abstractNumId w:val="10"/>
  </w:num>
  <w:num w:numId="18">
    <w:abstractNumId w:val="17"/>
  </w:num>
  <w:num w:numId="19">
    <w:abstractNumId w:val="12"/>
  </w:num>
  <w:num w:numId="20">
    <w:abstractNumId w:val="14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44"/>
    <w:rsid w:val="00070820"/>
    <w:rsid w:val="000F7824"/>
    <w:rsid w:val="001005E5"/>
    <w:rsid w:val="00107A25"/>
    <w:rsid w:val="001118FD"/>
    <w:rsid w:val="00144AB5"/>
    <w:rsid w:val="00152CC8"/>
    <w:rsid w:val="0017681F"/>
    <w:rsid w:val="001C4546"/>
    <w:rsid w:val="002B6C94"/>
    <w:rsid w:val="002E7469"/>
    <w:rsid w:val="002F4ABE"/>
    <w:rsid w:val="00321366"/>
    <w:rsid w:val="003713C7"/>
    <w:rsid w:val="003B1BCE"/>
    <w:rsid w:val="003C1B81"/>
    <w:rsid w:val="003C6B6C"/>
    <w:rsid w:val="0041439B"/>
    <w:rsid w:val="00425877"/>
    <w:rsid w:val="00444D8F"/>
    <w:rsid w:val="004F5BAD"/>
    <w:rsid w:val="0052642B"/>
    <w:rsid w:val="00557792"/>
    <w:rsid w:val="005E6CF6"/>
    <w:rsid w:val="005E7D19"/>
    <w:rsid w:val="0066086F"/>
    <w:rsid w:val="00672A6F"/>
    <w:rsid w:val="006928B4"/>
    <w:rsid w:val="006B11F7"/>
    <w:rsid w:val="006C6D44"/>
    <w:rsid w:val="006D571F"/>
    <w:rsid w:val="006F5A3F"/>
    <w:rsid w:val="00714174"/>
    <w:rsid w:val="007253CC"/>
    <w:rsid w:val="007A6805"/>
    <w:rsid w:val="008431CB"/>
    <w:rsid w:val="00862334"/>
    <w:rsid w:val="008E2FAF"/>
    <w:rsid w:val="0093449B"/>
    <w:rsid w:val="009916AE"/>
    <w:rsid w:val="009B4D6A"/>
    <w:rsid w:val="00A84154"/>
    <w:rsid w:val="00A979E1"/>
    <w:rsid w:val="00AE0787"/>
    <w:rsid w:val="00AE24B6"/>
    <w:rsid w:val="00B2616E"/>
    <w:rsid w:val="00B2745D"/>
    <w:rsid w:val="00B45E12"/>
    <w:rsid w:val="00B93200"/>
    <w:rsid w:val="00C9013A"/>
    <w:rsid w:val="00CB50F2"/>
    <w:rsid w:val="00CF5C61"/>
    <w:rsid w:val="00D31F68"/>
    <w:rsid w:val="00D6466C"/>
    <w:rsid w:val="00D90A37"/>
    <w:rsid w:val="00DC2307"/>
    <w:rsid w:val="00DD2C93"/>
    <w:rsid w:val="00E444ED"/>
    <w:rsid w:val="00E52810"/>
    <w:rsid w:val="00E67B44"/>
    <w:rsid w:val="00E70F21"/>
    <w:rsid w:val="00EB43FE"/>
    <w:rsid w:val="00F45ED3"/>
    <w:rsid w:val="00F560A1"/>
    <w:rsid w:val="00F73E2C"/>
    <w:rsid w:val="00F84E5E"/>
    <w:rsid w:val="00FC130B"/>
    <w:rsid w:val="00F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3B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10" Type="http://schemas.openxmlformats.org/officeDocument/2006/relationships/hyperlink" Target="https://herbwood.tistory.com/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ls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2B44C59C449C08C8610214D67F1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FE9AFD-7D8F-4C7A-B64A-F424B86FBDE5}"/>
      </w:docPartPr>
      <w:docPartBody>
        <w:p w:rsidR="00790095" w:rsidRDefault="009E4E35">
          <w:pPr>
            <w:pStyle w:val="A742B44C59C449C08C8610214D67F14D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326B80995B004CB285CD382B822928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C6D5DD-B8D0-4DD8-A51C-856AF86775A5}"/>
      </w:docPartPr>
      <w:docPartBody>
        <w:p w:rsidR="00790095" w:rsidRDefault="009E4E35">
          <w:pPr>
            <w:pStyle w:val="326B80995B004CB285CD382B82292874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CAFA7B9E75E840FA98BB5127D0E5AB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A4934F-6A27-4592-AF2C-F9C873994B81}"/>
      </w:docPartPr>
      <w:docPartBody>
        <w:p w:rsidR="00790095" w:rsidRDefault="009E4E35">
          <w:pPr>
            <w:pStyle w:val="CAFA7B9E75E840FA98BB5127D0E5AB7D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C7C33B8E418042E1A684DC81208733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A38528-72BB-44B5-B40D-BB16EE9833B8}"/>
      </w:docPartPr>
      <w:docPartBody>
        <w:p w:rsidR="00790095" w:rsidRDefault="009E4E35">
          <w:pPr>
            <w:pStyle w:val="C7C33B8E418042E1A684DC81208733AA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A9347D8317744B698F7CA119C03EFD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6F903F-A532-4068-A579-B9A300AC08FD}"/>
      </w:docPartPr>
      <w:docPartBody>
        <w:p w:rsidR="00790095" w:rsidRDefault="009E4E35">
          <w:pPr>
            <w:pStyle w:val="A9347D8317744B698F7CA119C03EFD11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7BB6A6BF9B984F3B933D2998364AAF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F86821-9875-41B3-99FB-BCB091A5DEE2}"/>
      </w:docPartPr>
      <w:docPartBody>
        <w:p w:rsidR="00790095" w:rsidRDefault="009E4E35">
          <w:pPr>
            <w:pStyle w:val="7BB6A6BF9B984F3B933D2998364AAFBB"/>
          </w:pPr>
          <w:r w:rsidRPr="00A979E1">
            <w:rPr>
              <w:lang w:val="ko-KR" w:bidi="ko-KR"/>
            </w:rPr>
            <w:t>회의 주최자:</w:t>
          </w:r>
        </w:p>
      </w:docPartBody>
    </w:docPart>
    <w:docPart>
      <w:docPartPr>
        <w:name w:val="39246949363442B1B2E8C84622225B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9025EE-9F35-4FE5-B255-1205A45FF1AA}"/>
      </w:docPartPr>
      <w:docPartBody>
        <w:p w:rsidR="00790095" w:rsidRDefault="009E4E35">
          <w:pPr>
            <w:pStyle w:val="39246949363442B1B2E8C84622225BAB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C35B1B5AC6514E638A906A10337135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675A40-C876-48EC-A6F1-8EB35F31CCA6}"/>
      </w:docPartPr>
      <w:docPartBody>
        <w:p w:rsidR="00790095" w:rsidRDefault="009E4E35">
          <w:pPr>
            <w:pStyle w:val="C35B1B5AC6514E638A906A10337135C0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CFAB99BFAF2242C2B6CD6386A46B1A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C9B5B7-77D7-40CC-B5DD-338220FB24E0}"/>
      </w:docPartPr>
      <w:docPartBody>
        <w:p w:rsidR="00790095" w:rsidRDefault="009E4E35">
          <w:pPr>
            <w:pStyle w:val="CFAB99BFAF2242C2B6CD6386A46B1AC6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21B9DDAD4F154B99977D04CAEF9294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4543E9-7566-4B1F-B113-8758E5C6730B}"/>
      </w:docPartPr>
      <w:docPartBody>
        <w:p w:rsidR="00790095" w:rsidRDefault="009E4E35">
          <w:pPr>
            <w:pStyle w:val="21B9DDAD4F154B99977D04CAEF929481"/>
          </w:pPr>
          <w:r w:rsidRPr="00A979E1">
            <w:rPr>
              <w:lang w:val="ko-KR" w:bidi="ko-KR"/>
            </w:rPr>
            <w:t>시간 관리 담당</w:t>
          </w:r>
        </w:p>
      </w:docPartBody>
    </w:docPart>
    <w:docPart>
      <w:docPartPr>
        <w:name w:val="A722736C24F147DE8A434CF9C1B5A0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FD8A70-2847-4BBE-BA96-16856C3AD476}"/>
      </w:docPartPr>
      <w:docPartBody>
        <w:p w:rsidR="00790095" w:rsidRDefault="009E4E35">
          <w:pPr>
            <w:pStyle w:val="A722736C24F147DE8A434CF9C1B5A0AF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3C30CEA8058548119475CF3431DF69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514AC0-5FD5-4382-83D0-785F19AEE06D}"/>
      </w:docPartPr>
      <w:docPartBody>
        <w:p w:rsidR="00790095" w:rsidRDefault="009E4E35">
          <w:pPr>
            <w:pStyle w:val="3C30CEA8058548119475CF3431DF692A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BE342F61A7354AA593CBD4E05DD0EB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B329DD-E0AE-4220-9D8F-96CB2FF6D238}"/>
      </w:docPartPr>
      <w:docPartBody>
        <w:p w:rsidR="00790095" w:rsidRDefault="009E4E35">
          <w:pPr>
            <w:pStyle w:val="BE342F61A7354AA593CBD4E05DD0EBE9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6896965CC15D4BEF94FF1F66FE8681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427B2E-735A-4F65-8943-F9B2A4AF33AD}"/>
      </w:docPartPr>
      <w:docPartBody>
        <w:p w:rsidR="00790095" w:rsidRDefault="009E4E35">
          <w:pPr>
            <w:pStyle w:val="6896965CC15D4BEF94FF1F66FE868146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AE3458D674C947EB94DD82A880655F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0CB69B-3C52-4F13-BCCF-23EDAD0483C5}"/>
      </w:docPartPr>
      <w:docPartBody>
        <w:p w:rsidR="00790095" w:rsidRDefault="009E4E35">
          <w:pPr>
            <w:pStyle w:val="AE3458D674C947EB94DD82A880655FCF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047BD49E248D4283BA70C874EB05AC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132F04-CE73-4CD8-8DE3-B93DFA71C881}"/>
      </w:docPartPr>
      <w:docPartBody>
        <w:p w:rsidR="00790095" w:rsidRDefault="009E4E35">
          <w:pPr>
            <w:pStyle w:val="047BD49E248D4283BA70C874EB05AC71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21459FE7CD6A4216BE7689AFCBAA8B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FCD98E-8F1B-46EB-A2C0-DF8034FDE68C}"/>
      </w:docPartPr>
      <w:docPartBody>
        <w:p w:rsidR="00790095" w:rsidRDefault="009E4E35">
          <w:pPr>
            <w:pStyle w:val="21459FE7CD6A4216BE7689AFCBAA8BC8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59EACB01507542BDB63429F84AEC92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CED21B-959E-48FE-A73F-6C8F142032EC}"/>
      </w:docPartPr>
      <w:docPartBody>
        <w:p w:rsidR="00790095" w:rsidRDefault="009E4E35">
          <w:pPr>
            <w:pStyle w:val="59EACB01507542BDB63429F84AEC928A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0437B55F1C10457A8FA3AA5EFE0C71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EE2C07-FCE0-475E-876A-DF59ED5A5F94}"/>
      </w:docPartPr>
      <w:docPartBody>
        <w:p w:rsidR="00790095" w:rsidRDefault="009E4E35">
          <w:pPr>
            <w:pStyle w:val="0437B55F1C10457A8FA3AA5EFE0C71F7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95E77810725A4E5F8B8D46163573A9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5EBD87-B810-4532-B498-BBE683496289}"/>
      </w:docPartPr>
      <w:docPartBody>
        <w:p w:rsidR="00790095" w:rsidRDefault="009E4E35">
          <w:pPr>
            <w:pStyle w:val="95E77810725A4E5F8B8D46163573A9AF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570DDF75F1854084BB0E14177FC0F8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2D16F6-0698-4D0A-A1E5-3C395E68A3F2}"/>
      </w:docPartPr>
      <w:docPartBody>
        <w:p w:rsidR="00790095" w:rsidRDefault="009E4E35">
          <w:pPr>
            <w:pStyle w:val="570DDF75F1854084BB0E14177FC0F865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71DC8123CBF84F16BBCAED5EB23563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9AFCCC-0CC8-498F-AC10-6ED8EE83B7F7}"/>
      </w:docPartPr>
      <w:docPartBody>
        <w:p w:rsidR="00790095" w:rsidRDefault="009E4E35">
          <w:pPr>
            <w:pStyle w:val="71DC8123CBF84F16BBCAED5EB2356329"/>
          </w:pPr>
          <w:r>
            <w:rPr>
              <w:lang w:val="ko-KR" w:bidi="ko-KR"/>
            </w:rPr>
            <w:t>발표자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35"/>
    <w:rsid w:val="005F34BE"/>
    <w:rsid w:val="00781487"/>
    <w:rsid w:val="00790095"/>
    <w:rsid w:val="009E4E35"/>
    <w:rsid w:val="00B90AE9"/>
    <w:rsid w:val="00B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20ECF-4852-404E-ADAC-3D015D00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128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moo jin</dc:creator>
  <cp:lastModifiedBy>tykim</cp:lastModifiedBy>
  <cp:revision>9</cp:revision>
  <dcterms:created xsi:type="dcterms:W3CDTF">2021-03-27T01:38:00Z</dcterms:created>
  <dcterms:modified xsi:type="dcterms:W3CDTF">2021-05-13T05:30:00Z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