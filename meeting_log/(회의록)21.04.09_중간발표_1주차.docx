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4CE3" w14:textId="7BEA385B" w:rsidR="00A979E1" w:rsidRDefault="00E67B44" w:rsidP="000F7824">
      <w:r>
        <w:rPr>
          <w:rFonts w:hint="eastAsia"/>
        </w:rPr>
        <w:t>프로젝트</w:t>
      </w:r>
      <w:sdt>
        <w:sdtPr>
          <w:alias w:val="세로줄 구분 기호:"/>
          <w:tag w:val="세로줄 구분 기호:"/>
          <w:id w:val="1874568466"/>
          <w:placeholder>
            <w:docPart w:val="A742B44C59C449C08C8610214D67F14D"/>
          </w:placeholder>
          <w:temporary/>
          <w:showingPlcHdr/>
        </w:sdtPr>
        <w:sdtEndPr/>
        <w:sdtContent>
          <w:r w:rsidR="00A979E1">
            <w:rPr>
              <w:lang w:val="ko-KR" w:bidi="ko-KR"/>
            </w:rPr>
            <w:t>|</w:t>
          </w:r>
        </w:sdtContent>
      </w:sdt>
      <w:r w:rsidR="007A6805">
        <w:t xml:space="preserve"> </w:t>
      </w:r>
      <w:sdt>
        <w:sdtPr>
          <w:rPr>
            <w:rStyle w:val="a6"/>
          </w:rPr>
          <w:alias w:val="회의록:"/>
          <w:tag w:val="회의록:"/>
          <w:id w:val="324875599"/>
          <w:placeholder>
            <w:docPart w:val="326B80995B004CB285CD382B82292874"/>
          </w:placeholder>
          <w:temporary/>
          <w:showingPlcHdr/>
        </w:sdtPr>
        <w:sdtEndPr>
          <w:rPr>
            <w:rStyle w:val="a2"/>
            <w:caps w:val="0"/>
            <w:color w:val="auto"/>
          </w:rPr>
        </w:sdtEndPr>
        <w:sdtContent>
          <w:r w:rsidR="00CB50F2" w:rsidRPr="00CB50F2">
            <w:rPr>
              <w:rStyle w:val="a6"/>
              <w:lang w:val="ko-KR" w:bidi="ko-KR"/>
            </w:rPr>
            <w:t>회의록</w:t>
          </w:r>
        </w:sdtContent>
      </w:sdt>
    </w:p>
    <w:p w14:paraId="225099C7" w14:textId="11CE7F6A" w:rsidR="00A979E1" w:rsidRDefault="00B2745D" w:rsidP="00A979E1">
      <w:pPr>
        <w:pStyle w:val="21"/>
        <w:rPr>
          <w:rFonts w:hint="eastAsia"/>
          <w:lang w:eastAsia="ko-KR"/>
        </w:rPr>
      </w:pPr>
      <w:sdt>
        <w:sdtPr>
          <w:alias w:val="회의 날짜 및 시간:"/>
          <w:tag w:val="회의 날짜 및 시간:"/>
          <w:id w:val="712006246"/>
          <w:placeholder>
            <w:docPart w:val="CAFA7B9E75E840FA98BB5127D0E5AB7D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날짜</w:t>
          </w:r>
          <w:r w:rsidR="00A979E1">
            <w:rPr>
              <w:lang w:val="ko-KR" w:eastAsia="ko-KR" w:bidi="ko-KR"/>
            </w:rPr>
            <w:t xml:space="preserve"> |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</w:t>
      </w:r>
      <w:r w:rsidR="003713C7">
        <w:rPr>
          <w:lang w:val="ko-KR" w:eastAsia="ko-KR" w:bidi="ko-KR"/>
        </w:rPr>
        <w:t>21/</w:t>
      </w:r>
      <w:r w:rsidR="003713C7">
        <w:rPr>
          <w:rFonts w:hint="eastAsia"/>
          <w:lang w:val="ko-KR" w:eastAsia="ko-KR" w:bidi="ko-KR"/>
        </w:rPr>
        <w:t>4</w:t>
      </w:r>
      <w:r w:rsidR="003713C7">
        <w:rPr>
          <w:lang w:val="ko-KR" w:eastAsia="ko-KR" w:bidi="ko-KR"/>
        </w:rPr>
        <w:t>/</w:t>
      </w:r>
      <w:r w:rsidR="003713C7">
        <w:rPr>
          <w:rFonts w:hint="eastAsia"/>
          <w:lang w:val="ko-KR" w:eastAsia="ko-KR" w:bidi="ko-KR"/>
        </w:rPr>
        <w:t>7</w:t>
      </w:r>
      <w:r w:rsidR="00A979E1" w:rsidRPr="003665F5">
        <w:rPr>
          <w:rStyle w:val="afffa"/>
          <w:lang w:val="ko-KR" w:eastAsia="ko-KR" w:bidi="ko-KR"/>
        </w:rPr>
        <w:t xml:space="preserve"> | </w:t>
      </w:r>
      <w:r w:rsidR="00321366">
        <w:rPr>
          <w:rStyle w:val="afffa"/>
          <w:rFonts w:hint="eastAsia"/>
          <w:lang w:eastAsia="ko-KR"/>
        </w:rPr>
        <w:t>11</w:t>
      </w:r>
      <w:r w:rsidR="00321366">
        <w:rPr>
          <w:rStyle w:val="afffa"/>
        </w:rPr>
        <w:t>:30~</w:t>
      </w:r>
      <w:r w:rsidR="00321366">
        <w:rPr>
          <w:rStyle w:val="afffa"/>
          <w:rFonts w:hint="eastAsia"/>
          <w:lang w:eastAsia="ko-KR"/>
        </w:rPr>
        <w:t>12</w:t>
      </w:r>
      <w:r w:rsidR="00E67B44">
        <w:rPr>
          <w:rStyle w:val="afffa"/>
        </w:rPr>
        <w:t>:</w:t>
      </w:r>
      <w:r w:rsidR="00321366">
        <w:rPr>
          <w:rStyle w:val="afffa"/>
          <w:rFonts w:hint="eastAsia"/>
          <w:lang w:eastAsia="ko-KR"/>
        </w:rPr>
        <w:t>2</w:t>
      </w:r>
      <w:r w:rsidR="00E67B44">
        <w:rPr>
          <w:rStyle w:val="afffa"/>
        </w:rPr>
        <w:t>0</w:t>
      </w:r>
      <w:r w:rsidR="00A979E1"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C7C33B8E418042E1A684DC81208733AA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회의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장소</w:t>
          </w:r>
        </w:sdtContent>
      </w:sdt>
      <w:r w:rsidR="00A979E1"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위치 입력:"/>
          <w:tag w:val="위치 입력:"/>
          <w:id w:val="465398058"/>
          <w:placeholder>
            <w:docPart w:val="A9347D8317744B698F7CA119C03EFD11"/>
          </w:placeholder>
          <w:showingPlcHdr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a"/>
              <w:lang w:val="ko-KR" w:eastAsia="ko-KR" w:bidi="ko-KR"/>
            </w:rPr>
            <w:t>장소</w:t>
          </w:r>
        </w:sdtContent>
      </w:sdt>
      <w:r w:rsidR="00DD2C93">
        <w:rPr>
          <w:rStyle w:val="afffa"/>
          <w:rFonts w:hint="eastAsia"/>
          <w:lang w:eastAsia="ko-KR"/>
        </w:rPr>
        <w:t xml:space="preserve"> AIA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A979E1" w14:paraId="6A9D9AD2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A979E1" w14:paraId="2F108E2D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09281DC5" w14:textId="77777777" w:rsidR="00A979E1" w:rsidRPr="00A979E1" w:rsidRDefault="00B2745D" w:rsidP="00A979E1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7BB6A6BF9B984F3B933D2998364AAFBB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주최자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630AC410" w14:textId="125B1DF6" w:rsidR="00A979E1" w:rsidRDefault="003713C7" w:rsidP="003713C7">
                  <w:pPr>
                    <w:spacing w:after="0"/>
                    <w:ind w:left="0"/>
                  </w:pPr>
                  <w:r>
                    <w:rPr>
                      <w:rFonts w:hint="eastAsia"/>
                    </w:rPr>
                    <w:t xml:space="preserve"> -</w:t>
                  </w:r>
                </w:p>
              </w:tc>
            </w:tr>
            <w:tr w:rsidR="00A979E1" w14:paraId="5205DDA4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292B318F" w14:textId="77777777" w:rsidR="00A979E1" w:rsidRPr="00A979E1" w:rsidRDefault="00B2745D" w:rsidP="00A979E1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39246949363442B1B2E8C84622225BAB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ko-KR" w:bidi="ko-KR"/>
                        </w:rPr>
                        <w:t>회의</w:t>
                      </w:r>
                      <w:r w:rsidR="00A979E1" w:rsidRPr="00A979E1">
                        <w:rPr>
                          <w:lang w:val="ko-KR" w:bidi="ko-KR"/>
                        </w:rPr>
                        <w:t xml:space="preserve"> </w:t>
                      </w:r>
                      <w:r w:rsidR="00A979E1" w:rsidRPr="00A979E1">
                        <w:rPr>
                          <w:lang w:val="ko-KR" w:bidi="ko-KR"/>
                        </w:rPr>
                        <w:t>유형</w:t>
                      </w:r>
                      <w:r w:rsidR="00A979E1"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191349" w14:textId="684647D8" w:rsidR="00A979E1" w:rsidRDefault="000F7824" w:rsidP="00D578F4">
                  <w:pPr>
                    <w:spacing w:after="0"/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주차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발표</w:t>
                  </w:r>
                </w:p>
              </w:tc>
            </w:tr>
            <w:tr w:rsidR="00A979E1" w14:paraId="5B678E03" w14:textId="77777777" w:rsidTr="00D578F4">
              <w:sdt>
                <w:sdtPr>
                  <w:alias w:val="진행자:"/>
                  <w:tag w:val="진행자:"/>
                  <w:id w:val="-1618515975"/>
                  <w:placeholder>
                    <w:docPart w:val="C35B1B5AC6514E638A906A10337135C0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614BBD0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진행자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475EF3C" w14:textId="38BC7281" w:rsidR="00A979E1" w:rsidRDefault="003713C7" w:rsidP="00D578F4">
                  <w:pPr>
                    <w:spacing w:after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A979E1" w14:paraId="78FC3B53" w14:textId="77777777" w:rsidTr="00D578F4">
              <w:sdt>
                <w:sdtPr>
                  <w:alias w:val="서기:"/>
                  <w:tag w:val="서기:"/>
                  <w:id w:val="-1961940283"/>
                  <w:placeholder>
                    <w:docPart w:val="CFAB99BFAF2242C2B6CD6386A46B1AC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2EBFF24A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4BEDBA0" w14:textId="31F70CAF" w:rsidR="00A979E1" w:rsidRDefault="003713C7" w:rsidP="00D578F4">
                  <w:pPr>
                    <w:spacing w:after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A979E1" w14:paraId="3552471C" w14:textId="77777777" w:rsidTr="00D578F4">
              <w:sdt>
                <w:sdtPr>
                  <w:alias w:val="시간 관리 담당:"/>
                  <w:tag w:val="시간 관리 담당:"/>
                  <w:id w:val="2113625791"/>
                  <w:placeholder>
                    <w:docPart w:val="21B9DDAD4F154B99977D04CAEF92948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F7CD3D0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시간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관리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담당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2D6CBB8" w14:textId="3D07D4DD" w:rsidR="00A979E1" w:rsidRDefault="00E67B44" w:rsidP="00D578F4">
                  <w:pPr>
                    <w:spacing w:after="0"/>
                  </w:pPr>
                  <w:r>
                    <w:t>--</w:t>
                  </w:r>
                </w:p>
              </w:tc>
            </w:tr>
          </w:tbl>
          <w:p w14:paraId="307EBAFD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08D85022" w14:textId="129220C9" w:rsidR="00A979E1" w:rsidRPr="00137619" w:rsidRDefault="00E67B44" w:rsidP="00D578F4">
            <w:pPr>
              <w:spacing w:after="0"/>
            </w:pPr>
            <w:r>
              <w:rPr>
                <w:rFonts w:hint="eastAsia"/>
              </w:rPr>
              <w:t>황인우</w:t>
            </w:r>
          </w:p>
          <w:p w14:paraId="5A1B7619" w14:textId="77777777" w:rsidR="00A979E1" w:rsidRDefault="00E67B44" w:rsidP="00D578F4">
            <w:pPr>
              <w:spacing w:after="0"/>
            </w:pPr>
            <w:proofErr w:type="spellStart"/>
            <w:r>
              <w:rPr>
                <w:rFonts w:hint="eastAsia"/>
              </w:rPr>
              <w:t>최예찬</w:t>
            </w:r>
            <w:proofErr w:type="spellEnd"/>
          </w:p>
          <w:p w14:paraId="6380EA7A" w14:textId="77777777" w:rsidR="00E67B44" w:rsidRDefault="00E67B44" w:rsidP="00D578F4">
            <w:pPr>
              <w:spacing w:after="0"/>
            </w:pPr>
            <w:r>
              <w:rPr>
                <w:rFonts w:hint="eastAsia"/>
              </w:rPr>
              <w:t>김무진</w:t>
            </w:r>
          </w:p>
          <w:p w14:paraId="6D86E21E" w14:textId="25847A27" w:rsidR="003713C7" w:rsidRDefault="003713C7" w:rsidP="00D578F4">
            <w:pPr>
              <w:spacing w:after="0"/>
            </w:pPr>
            <w:r>
              <w:rPr>
                <w:rFonts w:hint="eastAsia"/>
              </w:rPr>
              <w:t>김태연</w:t>
            </w:r>
          </w:p>
        </w:tc>
      </w:tr>
    </w:tbl>
    <w:p w14:paraId="3B49694B" w14:textId="77777777" w:rsidR="00A979E1" w:rsidRDefault="00B2745D" w:rsidP="00A979E1">
      <w:pPr>
        <w:pStyle w:val="1"/>
      </w:pPr>
      <w:sdt>
        <w:sdtPr>
          <w:alias w:val="안건 주제:"/>
          <w:tag w:val="안건 주제:"/>
          <w:id w:val="-877550984"/>
          <w:placeholder>
            <w:docPart w:val="A722736C24F147DE8A434CF9C1B5A0AF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</w:p>
    <w:p w14:paraId="2E2A4C91" w14:textId="209CFB45" w:rsidR="00E67B44" w:rsidRDefault="00B2745D" w:rsidP="000F7824">
      <w:pPr>
        <w:pStyle w:val="21"/>
        <w:rPr>
          <w:lang w:eastAsia="ko-KR"/>
        </w:rPr>
      </w:pPr>
      <w:sdt>
        <w:sdtPr>
          <w:alias w:val="안건 1, 할당된 시간:"/>
          <w:tag w:val="안건 1, 할당된 시간:"/>
          <w:id w:val="-548305236"/>
          <w:placeholder>
            <w:docPart w:val="3C30CEA8058548119475CF3431DF692A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1, 시간 입력:"/>
          <w:tag w:val="안건 1, 시간 입력:"/>
          <w:id w:val="252406536"/>
          <w:placeholder>
            <w:docPart w:val="BE342F61A7354AA593CBD4E05DD0EBE9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67B44">
            <w:rPr>
              <w:rStyle w:val="afffa"/>
            </w:rPr>
            <w:t>--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6896965CC15D4BEF94FF1F66FE868146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3713C7">
        <w:rPr>
          <w:rFonts w:hint="eastAsia"/>
          <w:lang w:eastAsia="ko-KR" w:bidi="ko-KR"/>
        </w:rPr>
        <w:t xml:space="preserve"> </w:t>
      </w:r>
      <w:r w:rsidR="003713C7" w:rsidRPr="003713C7">
        <w:rPr>
          <w:rStyle w:val="afffa"/>
          <w:rFonts w:hint="eastAsia"/>
        </w:rPr>
        <w:t>프로젝트</w:t>
      </w:r>
      <w:r w:rsidR="003713C7" w:rsidRPr="003713C7">
        <w:rPr>
          <w:rStyle w:val="afffa"/>
          <w:rFonts w:hint="eastAsia"/>
        </w:rPr>
        <w:t xml:space="preserve"> </w:t>
      </w:r>
      <w:r w:rsidR="003713C7" w:rsidRPr="003713C7">
        <w:rPr>
          <w:rStyle w:val="afffa"/>
          <w:rFonts w:hint="eastAsia"/>
        </w:rPr>
        <w:t>중간</w:t>
      </w:r>
      <w:r w:rsidR="003713C7" w:rsidRPr="003713C7">
        <w:rPr>
          <w:rStyle w:val="afffa"/>
          <w:rFonts w:hint="eastAsia"/>
        </w:rPr>
        <w:t xml:space="preserve"> </w:t>
      </w:r>
      <w:r w:rsidR="003713C7" w:rsidRPr="003713C7">
        <w:rPr>
          <w:rStyle w:val="afffa"/>
          <w:rFonts w:hint="eastAsia"/>
        </w:rPr>
        <w:t>점검</w:t>
      </w:r>
      <w:r w:rsidR="00A979E1">
        <w:rPr>
          <w:lang w:val="ko-KR" w:eastAsia="ko-KR" w:bidi="ko-KR"/>
        </w:rPr>
        <w:t xml:space="preserve"> | </w:t>
      </w:r>
      <w:sdt>
        <w:sdtPr>
          <w:alias w:val="안건 1, 발표자:"/>
          <w:tag w:val="안건 1, 발표자:"/>
          <w:id w:val="-1972813609"/>
          <w:placeholder>
            <w:docPart w:val="AE3458D674C947EB94DD82A880655FCF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3713C7">
        <w:rPr>
          <w:rFonts w:hint="eastAsia"/>
          <w:lang w:val="ko-KR" w:eastAsia="ko-KR" w:bidi="ko-KR"/>
        </w:rPr>
        <w:t xml:space="preserve"> </w:t>
      </w:r>
      <w:r w:rsidR="003713C7" w:rsidRPr="003713C7">
        <w:rPr>
          <w:rStyle w:val="afffa"/>
          <w:rFonts w:hint="eastAsia"/>
        </w:rPr>
        <w:t>김무진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안건 1의 작업 항목 정보 표"/>
      </w:tblPr>
      <w:tblGrid>
        <w:gridCol w:w="6102"/>
        <w:gridCol w:w="2182"/>
        <w:gridCol w:w="2182"/>
      </w:tblGrid>
      <w:tr w:rsidR="00A979E1" w:rsidRPr="00E52810" w14:paraId="1AD7FCFA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05CF7BAA" w14:textId="77777777" w:rsidR="00CB50F2" w:rsidRPr="00E52810" w:rsidRDefault="00B2745D" w:rsidP="00E52810">
            <w:sdt>
              <w:sdtPr>
                <w:alias w:val="안건 1, 작업 항목:"/>
                <w:tag w:val="안건 1, 작업 항목:"/>
                <w:id w:val="810443476"/>
                <w:placeholder>
                  <w:docPart w:val="047BD49E248D4283BA70C874EB05AC71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ko-KR" w:bidi="ko-KR"/>
                  </w:rPr>
                  <w:t>작업</w:t>
                </w:r>
                <w:r w:rsidR="00A979E1" w:rsidRPr="00E52810">
                  <w:rPr>
                    <w:lang w:val="ko-KR" w:bidi="ko-KR"/>
                  </w:rPr>
                  <w:t xml:space="preserve"> </w:t>
                </w:r>
                <w:r w:rsidR="00A979E1" w:rsidRPr="00E52810">
                  <w:rPr>
                    <w:lang w:val="ko-KR" w:bidi="ko-KR"/>
                  </w:rPr>
                  <w:t>항목</w:t>
                </w:r>
              </w:sdtContent>
            </w:sdt>
          </w:p>
        </w:tc>
        <w:sdt>
          <w:sdtPr>
            <w:alias w:val="안건 1, 담당자:"/>
            <w:tag w:val="안건 1, 담당자:"/>
            <w:id w:val="352783267"/>
            <w:placeholder>
              <w:docPart w:val="21459FE7CD6A4216BE7689AFCBAA8BC8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14:paraId="03C7E527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담당자</w:t>
                </w:r>
              </w:p>
            </w:tc>
          </w:sdtContent>
        </w:sdt>
        <w:sdt>
          <w:sdtPr>
            <w:alias w:val="안건 1, 마감 날짜:"/>
            <w:tag w:val="안건 1, 마감 날짜:"/>
            <w:id w:val="1450979630"/>
            <w:placeholder>
              <w:docPart w:val="59EACB01507542BDB63429F84AEC928A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14:paraId="26AECC15" w14:textId="77777777" w:rsidR="00A979E1" w:rsidRPr="00E52810" w:rsidRDefault="00A979E1" w:rsidP="00E52810">
                <w:r w:rsidRPr="00E52810">
                  <w:rPr>
                    <w:lang w:val="ko-KR" w:bidi="ko-KR"/>
                  </w:rPr>
                  <w:t>마감</w:t>
                </w:r>
                <w:r w:rsidRPr="00E52810">
                  <w:rPr>
                    <w:lang w:val="ko-KR" w:bidi="ko-KR"/>
                  </w:rPr>
                  <w:t xml:space="preserve"> </w:t>
                </w:r>
                <w:r w:rsidRPr="00E52810">
                  <w:rPr>
                    <w:lang w:val="ko-KR" w:bidi="ko-KR"/>
                  </w:rPr>
                  <w:t>날짜</w:t>
                </w:r>
              </w:p>
            </w:tc>
          </w:sdtContent>
        </w:sdt>
      </w:tr>
      <w:tr w:rsidR="00A979E1" w:rsidRPr="00E52810" w14:paraId="5F1F5C4D" w14:textId="77777777" w:rsidTr="00557792">
        <w:tc>
          <w:tcPr>
            <w:tcW w:w="6300" w:type="dxa"/>
          </w:tcPr>
          <w:p w14:paraId="6B10B0E6" w14:textId="103ED95F" w:rsidR="00A979E1" w:rsidRPr="00E52810" w:rsidRDefault="003713C7" w:rsidP="00E52810">
            <w:pPr>
              <w:ind w:left="0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중간종합</w:t>
            </w:r>
          </w:p>
        </w:tc>
        <w:tc>
          <w:tcPr>
            <w:tcW w:w="2250" w:type="dxa"/>
          </w:tcPr>
          <w:p w14:paraId="7A5F5C97" w14:textId="20A7EF0A" w:rsidR="00A979E1" w:rsidRPr="00E52810" w:rsidRDefault="00E67B44" w:rsidP="00E52810">
            <w:pPr>
              <w:ind w:left="0"/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37700292" w14:textId="2AFB7D82" w:rsidR="00A979E1" w:rsidRPr="00E52810" w:rsidRDefault="00E67B44" w:rsidP="003713C7">
            <w:pPr>
              <w:ind w:left="0"/>
            </w:pPr>
            <w:r>
              <w:t xml:space="preserve"> </w:t>
            </w:r>
          </w:p>
        </w:tc>
      </w:tr>
      <w:tr w:rsidR="00A979E1" w:rsidRPr="00E52810" w14:paraId="1795505D" w14:textId="77777777" w:rsidTr="00557792">
        <w:tc>
          <w:tcPr>
            <w:tcW w:w="6300" w:type="dxa"/>
          </w:tcPr>
          <w:p w14:paraId="5124D7D4" w14:textId="5625DADE" w:rsidR="00A979E1" w:rsidRPr="00E52810" w:rsidRDefault="00A979E1" w:rsidP="00E52810">
            <w:pPr>
              <w:ind w:left="0"/>
            </w:pPr>
          </w:p>
        </w:tc>
        <w:tc>
          <w:tcPr>
            <w:tcW w:w="2250" w:type="dxa"/>
          </w:tcPr>
          <w:p w14:paraId="0D78C266" w14:textId="29E87C82" w:rsidR="00A979E1" w:rsidRPr="00E52810" w:rsidRDefault="00E67B44" w:rsidP="00E52810">
            <w:pPr>
              <w:ind w:left="0"/>
            </w:pPr>
            <w:r>
              <w:rPr>
                <w:rFonts w:hint="eastAsia"/>
              </w:rPr>
              <w:t>모두</w:t>
            </w:r>
          </w:p>
        </w:tc>
        <w:tc>
          <w:tcPr>
            <w:tcW w:w="2250" w:type="dxa"/>
          </w:tcPr>
          <w:p w14:paraId="6CC6897C" w14:textId="336E764B" w:rsidR="00A979E1" w:rsidRPr="00E52810" w:rsidRDefault="00A979E1" w:rsidP="00E52810">
            <w:pPr>
              <w:ind w:left="0"/>
            </w:pPr>
          </w:p>
        </w:tc>
      </w:tr>
    </w:tbl>
    <w:p w14:paraId="5638AC11" w14:textId="33DD7720" w:rsidR="00A979E1" w:rsidRDefault="00B2745D" w:rsidP="00A979E1">
      <w:pPr>
        <w:pStyle w:val="21"/>
      </w:pPr>
      <w:sdt>
        <w:sdtPr>
          <w:alias w:val="안건 2, 할당된 시간:"/>
          <w:tag w:val="안건 2, 할당된 시간:"/>
          <w:id w:val="1191029867"/>
          <w:placeholder>
            <w:docPart w:val="0437B55F1C10457A8FA3AA5EFE0C71F7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2, 시간 입력:"/>
          <w:tag w:val="안건 2, 시간 입력:"/>
          <w:id w:val="-191309234"/>
          <w:placeholder>
            <w:docPart w:val="95E77810725A4E5F8B8D46163573A9A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FC7555">
            <w:rPr>
              <w:rStyle w:val="afffa"/>
            </w:rPr>
            <w:t>--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2, 안건 주제:"/>
          <w:tag w:val="안건 2, 안건 주제:"/>
          <w:id w:val="1539396324"/>
          <w:placeholder>
            <w:docPart w:val="570DDF75F1854084BB0E14177FC0F865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r w:rsidR="00FC7555">
        <w:rPr>
          <w:rStyle w:val="afffa"/>
          <w:rFonts w:hint="eastAsia"/>
          <w:lang w:eastAsia="ko-KR"/>
        </w:rPr>
        <w:t>사용기술</w:t>
      </w:r>
      <w:r w:rsidR="00FC7555">
        <w:rPr>
          <w:rStyle w:val="afffa"/>
          <w:rFonts w:hint="eastAsia"/>
          <w:lang w:eastAsia="ko-KR"/>
        </w:rPr>
        <w:t>,</w:t>
      </w:r>
      <w:r w:rsidR="00FC7555">
        <w:rPr>
          <w:rStyle w:val="afffa"/>
          <w:lang w:eastAsia="ko-KR"/>
        </w:rPr>
        <w:t xml:space="preserve"> </w:t>
      </w:r>
      <w:r w:rsidR="00FC7555">
        <w:rPr>
          <w:rStyle w:val="afffa"/>
          <w:rFonts w:hint="eastAsia"/>
          <w:lang w:eastAsia="ko-KR"/>
        </w:rPr>
        <w:t>A</w:t>
      </w:r>
      <w:r w:rsidR="00FC7555">
        <w:rPr>
          <w:rStyle w:val="afffa"/>
          <w:lang w:eastAsia="ko-KR"/>
        </w:rPr>
        <w:t>PI</w:t>
      </w:r>
      <w:r w:rsidR="00A979E1">
        <w:rPr>
          <w:lang w:val="ko-KR" w:eastAsia="ko-KR" w:bidi="ko-KR"/>
        </w:rPr>
        <w:t xml:space="preserve"> | </w:t>
      </w:r>
      <w:sdt>
        <w:sdtPr>
          <w:alias w:val="안건 2, 발표자:"/>
          <w:tag w:val="안건 2, 발표자:"/>
          <w:id w:val="-132489110"/>
          <w:placeholder>
            <w:docPart w:val="71DC8123CBF84F16BBCAED5EB2356329"/>
          </w:placeholder>
          <w:temporary/>
          <w:showingPlcHdr/>
        </w:sdtPr>
        <w:sdtEndPr/>
        <w:sdtContent>
          <w:r w:rsidR="00A979E1">
            <w:rPr>
              <w:lang w:val="ko-KR" w:eastAsia="ko-KR" w:bidi="ko-KR"/>
            </w:rPr>
            <w:t>발표자</w:t>
          </w:r>
        </w:sdtContent>
      </w:sdt>
      <w:r w:rsidR="00A979E1">
        <w:rPr>
          <w:lang w:val="ko-KR" w:eastAsia="ko-KR" w:bidi="ko-KR"/>
        </w:rPr>
        <w:t xml:space="preserve"> </w:t>
      </w:r>
      <w:r w:rsidR="00FC7555">
        <w:rPr>
          <w:rStyle w:val="afffa"/>
          <w:rFonts w:hint="eastAsia"/>
          <w:lang w:eastAsia="ko-KR"/>
        </w:rPr>
        <w:t>자유</w:t>
      </w:r>
    </w:p>
    <w:p w14:paraId="6B3F1583" w14:textId="1EF729E9" w:rsidR="000F7824" w:rsidRDefault="000F7824" w:rsidP="003713C7">
      <w:pPr>
        <w:pStyle w:val="affe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OCR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중간점검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</w:p>
    <w:p w14:paraId="52C50569" w14:textId="2E92BD3F" w:rsidR="003713C7" w:rsidRDefault="000F7824" w:rsidP="000F7824">
      <w:pPr>
        <w:pStyle w:val="affe"/>
        <w:numPr>
          <w:ilvl w:val="0"/>
          <w:numId w:val="11"/>
        </w:numPr>
      </w:pPr>
      <w:r>
        <w:rPr>
          <w:rFonts w:hint="eastAsia"/>
        </w:rPr>
        <w:t>OCR &amp; TTS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>, OCR</w:t>
      </w:r>
      <w:r>
        <w:rPr>
          <w:rFonts w:hint="eastAsia"/>
        </w:rPr>
        <w:t>기능부터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어필</w:t>
      </w:r>
      <w:r w:rsidR="003713C7">
        <w:rPr>
          <w:rFonts w:hint="eastAsia"/>
        </w:rPr>
        <w:tab/>
      </w:r>
    </w:p>
    <w:p w14:paraId="68340503" w14:textId="36902B43" w:rsidR="003713C7" w:rsidRDefault="000F7824" w:rsidP="000F7824">
      <w:pPr>
        <w:pStyle w:val="affe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질문내용</w:t>
      </w:r>
    </w:p>
    <w:p w14:paraId="10F4A1DF" w14:textId="2FF89ABD" w:rsidR="000F7824" w:rsidRDefault="000F7824" w:rsidP="000F7824">
      <w:pPr>
        <w:pStyle w:val="aff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그림이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되나요</w:t>
      </w:r>
      <w:r>
        <w:rPr>
          <w:rFonts w:hint="eastAsia"/>
        </w:rPr>
        <w:t xml:space="preserve"> (</w:t>
      </w:r>
      <w:r>
        <w:rPr>
          <w:rFonts w:hint="eastAsia"/>
        </w:rPr>
        <w:t>동화책에서도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?)</w:t>
      </w:r>
    </w:p>
    <w:p w14:paraId="5FBC3FA1" w14:textId="38E221BB" w:rsidR="000F7824" w:rsidRDefault="000F7824" w:rsidP="000F7824">
      <w:pPr>
        <w:pStyle w:val="affe"/>
        <w:numPr>
          <w:ilvl w:val="0"/>
          <w:numId w:val="17"/>
        </w:numPr>
      </w:pPr>
      <w:r>
        <w:rPr>
          <w:rFonts w:hint="eastAsia"/>
        </w:rPr>
        <w:t>소설로</w:t>
      </w:r>
      <w:r>
        <w:rPr>
          <w:rFonts w:hint="eastAsia"/>
        </w:rPr>
        <w:t xml:space="preserve"> </w:t>
      </w:r>
      <w:r>
        <w:rPr>
          <w:rFonts w:hint="eastAsia"/>
        </w:rPr>
        <w:t>할거다</w:t>
      </w:r>
    </w:p>
    <w:p w14:paraId="53E1EAF7" w14:textId="3E891397" w:rsidR="000F7824" w:rsidRDefault="000F7824" w:rsidP="000F7824">
      <w:pPr>
        <w:rPr>
          <w:rFonts w:hint="eastAsia"/>
        </w:rPr>
      </w:pPr>
      <w:proofErr w:type="gramStart"/>
      <w:r>
        <w:rPr>
          <w:rFonts w:hint="eastAsia"/>
        </w:rPr>
        <w:t xml:space="preserve">Q. </w:t>
      </w:r>
      <w:r>
        <w:rPr>
          <w:rFonts w:hint="eastAsia"/>
        </w:rPr>
        <w:t>반전을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  <w:proofErr w:type="gramEnd"/>
    </w:p>
    <w:p w14:paraId="1E4D9FEE" w14:textId="4025F0FA" w:rsidR="000F7824" w:rsidRDefault="000F7824" w:rsidP="000F7824">
      <w:proofErr w:type="gramStart"/>
      <w:r>
        <w:rPr>
          <w:rFonts w:hint="eastAsia"/>
        </w:rPr>
        <w:t xml:space="preserve">A. </w:t>
      </w:r>
      <w:r>
        <w:rPr>
          <w:rFonts w:hint="eastAsia"/>
        </w:rPr>
        <w:t>오차를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거다</w:t>
      </w:r>
      <w:r>
        <w:rPr>
          <w:rFonts w:hint="eastAsia"/>
        </w:rPr>
        <w:t xml:space="preserve">, </w:t>
      </w:r>
      <w:r>
        <w:rPr>
          <w:rFonts w:hint="eastAsia"/>
        </w:rPr>
        <w:t>상관없다</w:t>
      </w:r>
      <w:r>
        <w:rPr>
          <w:rFonts w:hint="eastAsia"/>
        </w:rPr>
        <w:t>.</w:t>
      </w:r>
      <w:proofErr w:type="gramEnd"/>
    </w:p>
    <w:p w14:paraId="22FD3325" w14:textId="0A79437A" w:rsidR="000F7824" w:rsidRDefault="000F7824" w:rsidP="000F7824">
      <w:pPr>
        <w:rPr>
          <w:rFonts w:hint="eastAsia"/>
        </w:rPr>
      </w:pPr>
      <w:r>
        <w:rPr>
          <w:rFonts w:hint="eastAsia"/>
        </w:rPr>
        <w:t xml:space="preserve">Q. </w:t>
      </w:r>
      <w:r>
        <w:rPr>
          <w:rFonts w:hint="eastAsia"/>
        </w:rPr>
        <w:t>모음자음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측정한다고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폰트가</w:t>
      </w:r>
      <w:r>
        <w:rPr>
          <w:rFonts w:hint="eastAsia"/>
        </w:rPr>
        <w:t xml:space="preserve"> </w:t>
      </w:r>
      <w:r>
        <w:rPr>
          <w:rFonts w:hint="eastAsia"/>
        </w:rPr>
        <w:t>바뀌면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하냐</w:t>
      </w:r>
    </w:p>
    <w:p w14:paraId="669FE96E" w14:textId="63E62D3A" w:rsidR="000F7824" w:rsidRDefault="000F7824" w:rsidP="000F7824">
      <w:pPr>
        <w:ind w:left="0" w:firstLineChars="50" w:firstLine="112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글자체마다</w:t>
      </w:r>
      <w:r>
        <w:rPr>
          <w:rFonts w:hint="eastAsia"/>
        </w:rPr>
        <w:t xml:space="preserve"> </w:t>
      </w:r>
      <w:r>
        <w:rPr>
          <w:rFonts w:hint="eastAsia"/>
        </w:rPr>
        <w:t>조정해야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4E1A818F" w14:textId="1EB6C04F" w:rsidR="000F7824" w:rsidRDefault="000F7824" w:rsidP="000F7824">
      <w:pPr>
        <w:ind w:left="0" w:firstLineChars="50" w:firstLine="112"/>
        <w:rPr>
          <w:rFonts w:hint="eastAsia"/>
        </w:rPr>
      </w:pPr>
      <w:r>
        <w:rPr>
          <w:rFonts w:hint="eastAsia"/>
        </w:rPr>
        <w:t xml:space="preserve">Q.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묶은</w:t>
      </w:r>
      <w:r>
        <w:rPr>
          <w:rFonts w:hint="eastAsia"/>
        </w:rPr>
        <w:t xml:space="preserve"> flatten? compile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설명해주시오</w:t>
      </w:r>
    </w:p>
    <w:p w14:paraId="32153575" w14:textId="41605B43" w:rsidR="000F7824" w:rsidRPr="000F7824" w:rsidRDefault="000F7824" w:rsidP="000F7824">
      <w:proofErr w:type="gramStart"/>
      <w:r>
        <w:rPr>
          <w:rFonts w:hint="eastAsia"/>
        </w:rPr>
        <w:t xml:space="preserve">A. </w:t>
      </w:r>
      <w:r>
        <w:rPr>
          <w:rFonts w:hint="eastAsia"/>
        </w:rPr>
        <w:t>맞음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옵티마이저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아담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</w:p>
    <w:p w14:paraId="72B0A537" w14:textId="50006B40" w:rsidR="000F7824" w:rsidRDefault="000F7824" w:rsidP="000F7824">
      <w:pPr>
        <w:ind w:left="0" w:firstLineChars="50" w:firstLine="112"/>
        <w:rPr>
          <w:rFonts w:hint="eastAsia"/>
        </w:rPr>
      </w:pPr>
      <w:proofErr w:type="gramStart"/>
      <w:r>
        <w:rPr>
          <w:rFonts w:hint="eastAsia"/>
        </w:rPr>
        <w:t xml:space="preserve">Q.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인식에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, </w:t>
      </w:r>
      <w:r>
        <w:rPr>
          <w:rFonts w:hint="eastAsia"/>
        </w:rPr>
        <w:t>글자마다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>?</w:t>
      </w:r>
      <w:proofErr w:type="gramEnd"/>
    </w:p>
    <w:p w14:paraId="73844A9C" w14:textId="77777777" w:rsidR="000F7824" w:rsidRDefault="000F7824" w:rsidP="000F7824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y</w:t>
      </w:r>
      <w:r>
        <w:rPr>
          <w:rFonts w:hint="eastAsia"/>
        </w:rPr>
        <w:t>축으로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짜르고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축으로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짜르기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</w:p>
    <w:p w14:paraId="6F3F930D" w14:textId="77777777" w:rsidR="000F7824" w:rsidRDefault="000F7824" w:rsidP="000F7824">
      <w:pPr>
        <w:rPr>
          <w:rFonts w:hint="eastAsia"/>
        </w:rPr>
      </w:pPr>
    </w:p>
    <w:p w14:paraId="74F946F7" w14:textId="77777777" w:rsidR="000F7824" w:rsidRDefault="000F7824" w:rsidP="000F7824">
      <w:pPr>
        <w:rPr>
          <w:rFonts w:hint="eastAsia"/>
        </w:rPr>
      </w:pPr>
    </w:p>
    <w:p w14:paraId="273BE156" w14:textId="352F3636" w:rsidR="000F7824" w:rsidRDefault="000F7824" w:rsidP="000F7824">
      <w:pPr>
        <w:rPr>
          <w:rFonts w:hint="eastAsia"/>
        </w:rPr>
      </w:pPr>
      <w:proofErr w:type="gramStart"/>
      <w:r>
        <w:rPr>
          <w:rFonts w:hint="eastAsia"/>
        </w:rPr>
        <w:lastRenderedPageBreak/>
        <w:t>Q.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쓴거냐</w:t>
      </w:r>
      <w:proofErr w:type="spellEnd"/>
      <w:r>
        <w:rPr>
          <w:rFonts w:hint="eastAsia"/>
        </w:rPr>
        <w:t>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할거냐</w:t>
      </w:r>
      <w:r>
        <w:rPr>
          <w:rFonts w:hint="eastAsia"/>
        </w:rPr>
        <w:t>?</w:t>
      </w:r>
    </w:p>
    <w:p w14:paraId="3F406387" w14:textId="3CBC4ECB" w:rsidR="000F7824" w:rsidRDefault="000F7824" w:rsidP="000F7824">
      <w:pPr>
        <w:rPr>
          <w:rFonts w:hint="eastAsia"/>
        </w:rPr>
      </w:pPr>
      <w:proofErr w:type="gramStart"/>
      <w:r>
        <w:rPr>
          <w:rFonts w:hint="eastAsia"/>
        </w:rPr>
        <w:t xml:space="preserve">A. </w:t>
      </w:r>
      <w:r>
        <w:rPr>
          <w:rFonts w:hint="eastAsia"/>
        </w:rPr>
        <w:t>그렇다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비교만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한거다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나오면</w:t>
      </w:r>
      <w:r>
        <w:rPr>
          <w:rFonts w:hint="eastAsia"/>
        </w:rPr>
        <w:t xml:space="preserve">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  <w:r>
        <w:rPr>
          <w:rFonts w:hint="eastAsia"/>
        </w:rPr>
        <w:t>.</w:t>
      </w:r>
    </w:p>
    <w:p w14:paraId="53D87431" w14:textId="1F129562" w:rsidR="000F7824" w:rsidRDefault="000F7824" w:rsidP="000F7824">
      <w:pPr>
        <w:ind w:left="0"/>
        <w:rPr>
          <w:rFonts w:hint="eastAsia"/>
        </w:rPr>
      </w:pPr>
    </w:p>
    <w:p w14:paraId="4F43CE4E" w14:textId="1EA95C5E" w:rsidR="000F7824" w:rsidRDefault="000F7824" w:rsidP="000F7824">
      <w:pPr>
        <w:pStyle w:val="affe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주차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보충해야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624956AA" w14:textId="52C16ECC" w:rsidR="000F7824" w:rsidRDefault="000F7824" w:rsidP="000F7824">
      <w:pPr>
        <w:pStyle w:val="affe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IBM</w:t>
      </w:r>
      <w:r>
        <w:rPr>
          <w:rFonts w:hint="eastAsia"/>
        </w:rPr>
        <w:t>데이터</w:t>
      </w:r>
      <w:r>
        <w:rPr>
          <w:rFonts w:hint="eastAsia"/>
        </w:rPr>
        <w:t>/</w:t>
      </w:r>
      <w:r>
        <w:rPr>
          <w:rFonts w:hint="eastAsia"/>
        </w:rPr>
        <w:t>한글인식</w:t>
      </w:r>
      <w:r>
        <w:rPr>
          <w:rFonts w:hint="eastAsia"/>
        </w:rPr>
        <w:t xml:space="preserve"> project </w:t>
      </w:r>
      <w:proofErr w:type="spellStart"/>
      <w:r>
        <w:rPr>
          <w:rFonts w:hint="eastAsia"/>
        </w:rPr>
        <w:t>가동해볼것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우리것이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어필</w:t>
      </w:r>
      <w:r>
        <w:rPr>
          <w:rFonts w:hint="eastAsia"/>
        </w:rPr>
        <w:t>)</w:t>
      </w:r>
    </w:p>
    <w:p w14:paraId="61C4756E" w14:textId="5DC007E5" w:rsidR="000F7824" w:rsidRDefault="000F7824" w:rsidP="000F7824">
      <w:pPr>
        <w:pStyle w:val="affe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좌표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오해의</w:t>
      </w:r>
      <w:r>
        <w:rPr>
          <w:rFonts w:hint="eastAsia"/>
        </w:rPr>
        <w:t xml:space="preserve"> </w:t>
      </w:r>
      <w:r>
        <w:rPr>
          <w:rFonts w:hint="eastAsia"/>
        </w:rPr>
        <w:t>소지가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첨부할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5C797024" w14:textId="67907CAC" w:rsidR="000F7824" w:rsidRDefault="000F7824" w:rsidP="000F7824">
      <w:pPr>
        <w:pStyle w:val="affe"/>
        <w:numPr>
          <w:ilvl w:val="0"/>
          <w:numId w:val="19"/>
        </w:numPr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(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넣을지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넣을지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넣을지</w:t>
      </w:r>
      <w:r>
        <w:rPr>
          <w:rFonts w:hint="eastAsia"/>
        </w:rPr>
        <w:t xml:space="preserve"> </w:t>
      </w:r>
      <w:r>
        <w:rPr>
          <w:rFonts w:hint="eastAsia"/>
        </w:rPr>
        <w:t>추가설명</w:t>
      </w:r>
      <w:r>
        <w:rPr>
          <w:rFonts w:hint="eastAsia"/>
        </w:rPr>
        <w:t>)</w:t>
      </w:r>
    </w:p>
    <w:p w14:paraId="5A6977FC" w14:textId="23F68EF9" w:rsidR="00F73E2C" w:rsidRPr="00E444ED" w:rsidRDefault="00F73E2C" w:rsidP="00F73E2C">
      <w:r>
        <w:rPr>
          <w:noProof/>
        </w:rPr>
        <w:drawing>
          <wp:inline distT="0" distB="0" distL="0" distR="0" wp14:anchorId="337AB931" wp14:editId="4902825C">
            <wp:extent cx="3143250" cy="3143250"/>
            <wp:effectExtent l="0" t="0" r="0" b="0"/>
            <wp:docPr id="1" name="그림 1" descr="C:\Users\tykim\Desktop\KakaoTalk_20210409_1034251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kim\Desktop\KakaoTalk_20210409_10342518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49" cy="314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E2C" w:rsidRPr="00E444ED" w:rsidSect="007A6805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F4997" w14:textId="77777777" w:rsidR="00B2745D" w:rsidRDefault="00B2745D">
      <w:pPr>
        <w:spacing w:after="0"/>
      </w:pPr>
      <w:r>
        <w:separator/>
      </w:r>
    </w:p>
  </w:endnote>
  <w:endnote w:type="continuationSeparator" w:id="0">
    <w:p w14:paraId="34940A68" w14:textId="77777777" w:rsidR="00B2745D" w:rsidRDefault="00B274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D21F4" w14:textId="77777777" w:rsidR="00CB50F2" w:rsidRDefault="00CB50F2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F73E2C">
      <w:rPr>
        <w:noProof/>
        <w:lang w:val="ko-KR" w:eastAsia="ko-KR" w:bidi="ko-KR"/>
      </w:rPr>
      <w:t>2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F180AD" w14:textId="77777777" w:rsidR="00B2745D" w:rsidRDefault="00B2745D">
      <w:pPr>
        <w:spacing w:after="0"/>
      </w:pPr>
      <w:r>
        <w:separator/>
      </w:r>
    </w:p>
  </w:footnote>
  <w:footnote w:type="continuationSeparator" w:id="0">
    <w:p w14:paraId="7F6D7543" w14:textId="77777777" w:rsidR="00B2745D" w:rsidRDefault="00B274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700DB8"/>
    <w:multiLevelType w:val="hybridMultilevel"/>
    <w:tmpl w:val="929ABE7A"/>
    <w:lvl w:ilvl="0" w:tplc="E4B0B0A0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1">
    <w:nsid w:val="30B72C01"/>
    <w:multiLevelType w:val="hybridMultilevel"/>
    <w:tmpl w:val="D37CDA32"/>
    <w:lvl w:ilvl="0" w:tplc="58760346">
      <w:start w:val="1"/>
      <w:numFmt w:val="bullet"/>
      <w:lvlText w:val="-"/>
      <w:lvlJc w:val="left"/>
      <w:pPr>
        <w:ind w:left="4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12">
    <w:nsid w:val="32286292"/>
    <w:multiLevelType w:val="hybridMultilevel"/>
    <w:tmpl w:val="804EB684"/>
    <w:lvl w:ilvl="0" w:tplc="C49E72AA">
      <w:start w:val="3"/>
      <w:numFmt w:val="bullet"/>
      <w:lvlText w:val="-"/>
      <w:lvlJc w:val="left"/>
      <w:pPr>
        <w:ind w:left="11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4CA93B1B"/>
    <w:multiLevelType w:val="hybridMultilevel"/>
    <w:tmpl w:val="5D2AA78A"/>
    <w:lvl w:ilvl="0" w:tplc="5518011E">
      <w:start w:val="17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4F7F0DC7"/>
    <w:multiLevelType w:val="hybridMultilevel"/>
    <w:tmpl w:val="09600AA8"/>
    <w:lvl w:ilvl="0" w:tplc="01FC6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4D541BE"/>
    <w:multiLevelType w:val="hybridMultilevel"/>
    <w:tmpl w:val="1E6ED208"/>
    <w:lvl w:ilvl="0" w:tplc="7EFCFF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5CFA2FB9"/>
    <w:multiLevelType w:val="hybridMultilevel"/>
    <w:tmpl w:val="4590340A"/>
    <w:lvl w:ilvl="0" w:tplc="21029F6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67404A13"/>
    <w:multiLevelType w:val="hybridMultilevel"/>
    <w:tmpl w:val="E98C3056"/>
    <w:lvl w:ilvl="0" w:tplc="8F4CFD74">
      <w:start w:val="1"/>
      <w:numFmt w:val="bullet"/>
      <w:lvlText w:val="-"/>
      <w:lvlJc w:val="left"/>
      <w:pPr>
        <w:ind w:left="11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6F542D0F"/>
    <w:multiLevelType w:val="hybridMultilevel"/>
    <w:tmpl w:val="7CE850E2"/>
    <w:lvl w:ilvl="0" w:tplc="480EA258">
      <w:start w:val="17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7"/>
  </w:num>
  <w:num w:numId="13">
    <w:abstractNumId w:val="12"/>
  </w:num>
  <w:num w:numId="14">
    <w:abstractNumId w:val="13"/>
  </w:num>
  <w:num w:numId="15">
    <w:abstractNumId w:val="16"/>
  </w:num>
  <w:num w:numId="16">
    <w:abstractNumId w:val="18"/>
  </w:num>
  <w:num w:numId="17">
    <w:abstractNumId w:val="10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B44"/>
    <w:rsid w:val="00070820"/>
    <w:rsid w:val="000F7824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21366"/>
    <w:rsid w:val="003713C7"/>
    <w:rsid w:val="003B1BCE"/>
    <w:rsid w:val="003C1B81"/>
    <w:rsid w:val="003C6B6C"/>
    <w:rsid w:val="0041439B"/>
    <w:rsid w:val="00425877"/>
    <w:rsid w:val="00444D8F"/>
    <w:rsid w:val="004F5BAD"/>
    <w:rsid w:val="0052642B"/>
    <w:rsid w:val="00557792"/>
    <w:rsid w:val="005E6CF6"/>
    <w:rsid w:val="005E7D19"/>
    <w:rsid w:val="0066086F"/>
    <w:rsid w:val="00672A6F"/>
    <w:rsid w:val="006928B4"/>
    <w:rsid w:val="006C6D44"/>
    <w:rsid w:val="006D571F"/>
    <w:rsid w:val="006F5A3F"/>
    <w:rsid w:val="00714174"/>
    <w:rsid w:val="007253CC"/>
    <w:rsid w:val="007A6805"/>
    <w:rsid w:val="008431CB"/>
    <w:rsid w:val="008E2FAF"/>
    <w:rsid w:val="0093449B"/>
    <w:rsid w:val="009916AE"/>
    <w:rsid w:val="009B4D6A"/>
    <w:rsid w:val="00A84154"/>
    <w:rsid w:val="00A979E1"/>
    <w:rsid w:val="00B2616E"/>
    <w:rsid w:val="00B2745D"/>
    <w:rsid w:val="00B45E12"/>
    <w:rsid w:val="00B93200"/>
    <w:rsid w:val="00C9013A"/>
    <w:rsid w:val="00CB50F2"/>
    <w:rsid w:val="00CF5C61"/>
    <w:rsid w:val="00D6466C"/>
    <w:rsid w:val="00D90A37"/>
    <w:rsid w:val="00DC2307"/>
    <w:rsid w:val="00DD2C93"/>
    <w:rsid w:val="00E444ED"/>
    <w:rsid w:val="00E52810"/>
    <w:rsid w:val="00E67B44"/>
    <w:rsid w:val="00E70F21"/>
    <w:rsid w:val="00EB43FE"/>
    <w:rsid w:val="00F45ED3"/>
    <w:rsid w:val="00F560A1"/>
    <w:rsid w:val="00F73E2C"/>
    <w:rsid w:val="00FC130B"/>
    <w:rsid w:val="00FC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3B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3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3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wls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42B44C59C449C08C8610214D67F14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6FE9AFD-7D8F-4C7A-B64A-F424B86FBDE5}"/>
      </w:docPartPr>
      <w:docPartBody>
        <w:p w:rsidR="00790095" w:rsidRDefault="009E4E35">
          <w:pPr>
            <w:pStyle w:val="A742B44C59C449C08C8610214D67F14D"/>
          </w:pPr>
          <w:r>
            <w:rPr>
              <w:lang w:val="ko-KR" w:bidi="ko-KR"/>
            </w:rPr>
            <w:t>|</w:t>
          </w:r>
        </w:p>
      </w:docPartBody>
    </w:docPart>
    <w:docPart>
      <w:docPartPr>
        <w:name w:val="326B80995B004CB285CD382B8229287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FC6D5DD-B8D0-4DD8-A51C-856AF86775A5}"/>
      </w:docPartPr>
      <w:docPartBody>
        <w:p w:rsidR="00790095" w:rsidRDefault="009E4E35">
          <w:pPr>
            <w:pStyle w:val="326B80995B004CB285CD382B82292874"/>
          </w:pPr>
          <w:r w:rsidRPr="00CB50F2">
            <w:rPr>
              <w:rStyle w:val="a3"/>
              <w:lang w:val="ko-KR" w:bidi="ko-KR"/>
            </w:rPr>
            <w:t>회의록</w:t>
          </w:r>
        </w:p>
      </w:docPartBody>
    </w:docPart>
    <w:docPart>
      <w:docPartPr>
        <w:name w:val="CAFA7B9E75E840FA98BB5127D0E5AB7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3A4934F-6A27-4592-AF2C-F9C873994B81}"/>
      </w:docPartPr>
      <w:docPartBody>
        <w:p w:rsidR="00790095" w:rsidRDefault="009E4E35">
          <w:pPr>
            <w:pStyle w:val="CAFA7B9E75E840FA98BB5127D0E5AB7D"/>
          </w:pPr>
          <w:r>
            <w:rPr>
              <w:lang w:val="ko-KR" w:bidi="ko-KR"/>
            </w:rPr>
            <w:t>회의 날짜 | 시간</w:t>
          </w:r>
        </w:p>
      </w:docPartBody>
    </w:docPart>
    <w:docPart>
      <w:docPartPr>
        <w:name w:val="C7C33B8E418042E1A684DC81208733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A38528-72BB-44B5-B40D-BB16EE9833B8}"/>
      </w:docPartPr>
      <w:docPartBody>
        <w:p w:rsidR="00790095" w:rsidRDefault="009E4E35">
          <w:pPr>
            <w:pStyle w:val="C7C33B8E418042E1A684DC81208733AA"/>
          </w:pPr>
          <w:r>
            <w:rPr>
              <w:lang w:val="ko-KR" w:bidi="ko-KR"/>
            </w:rPr>
            <w:t>회의 장소</w:t>
          </w:r>
        </w:p>
      </w:docPartBody>
    </w:docPart>
    <w:docPart>
      <w:docPartPr>
        <w:name w:val="A9347D8317744B698F7CA119C03EFD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6F903F-A532-4068-A579-B9A300AC08FD}"/>
      </w:docPartPr>
      <w:docPartBody>
        <w:p w:rsidR="00790095" w:rsidRDefault="009E4E35">
          <w:pPr>
            <w:pStyle w:val="A9347D8317744B698F7CA119C03EFD11"/>
          </w:pPr>
          <w:r>
            <w:rPr>
              <w:rStyle w:val="a4"/>
              <w:lang w:val="ko-KR" w:bidi="ko-KR"/>
            </w:rPr>
            <w:t>장소</w:t>
          </w:r>
        </w:p>
      </w:docPartBody>
    </w:docPart>
    <w:docPart>
      <w:docPartPr>
        <w:name w:val="7BB6A6BF9B984F3B933D2998364AAF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F86821-9875-41B3-99FB-BCB091A5DEE2}"/>
      </w:docPartPr>
      <w:docPartBody>
        <w:p w:rsidR="00790095" w:rsidRDefault="009E4E35">
          <w:pPr>
            <w:pStyle w:val="7BB6A6BF9B984F3B933D2998364AAFBB"/>
          </w:pPr>
          <w:r w:rsidRPr="00A979E1">
            <w:rPr>
              <w:lang w:val="ko-KR" w:bidi="ko-KR"/>
            </w:rPr>
            <w:t>회의 주최자:</w:t>
          </w:r>
        </w:p>
      </w:docPartBody>
    </w:docPart>
    <w:docPart>
      <w:docPartPr>
        <w:name w:val="39246949363442B1B2E8C84622225B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9025EE-9F35-4FE5-B255-1205A45FF1AA}"/>
      </w:docPartPr>
      <w:docPartBody>
        <w:p w:rsidR="00790095" w:rsidRDefault="009E4E35">
          <w:pPr>
            <w:pStyle w:val="39246949363442B1B2E8C84622225BAB"/>
          </w:pPr>
          <w:r w:rsidRPr="00A979E1">
            <w:rPr>
              <w:lang w:val="ko-KR" w:bidi="ko-KR"/>
            </w:rPr>
            <w:t>회의 유형:</w:t>
          </w:r>
        </w:p>
      </w:docPartBody>
    </w:docPart>
    <w:docPart>
      <w:docPartPr>
        <w:name w:val="C35B1B5AC6514E638A906A10337135C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8675A40-C876-48EC-A6F1-8EB35F31CCA6}"/>
      </w:docPartPr>
      <w:docPartBody>
        <w:p w:rsidR="00790095" w:rsidRDefault="009E4E35">
          <w:pPr>
            <w:pStyle w:val="C35B1B5AC6514E638A906A10337135C0"/>
          </w:pPr>
          <w:r w:rsidRPr="00A979E1">
            <w:rPr>
              <w:lang w:val="ko-KR" w:bidi="ko-KR"/>
            </w:rPr>
            <w:t>진행자:</w:t>
          </w:r>
        </w:p>
      </w:docPartBody>
    </w:docPart>
    <w:docPart>
      <w:docPartPr>
        <w:name w:val="CFAB99BFAF2242C2B6CD6386A46B1A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6C9B5B7-77D7-40CC-B5DD-338220FB24E0}"/>
      </w:docPartPr>
      <w:docPartBody>
        <w:p w:rsidR="00790095" w:rsidRDefault="009E4E35">
          <w:pPr>
            <w:pStyle w:val="CFAB99BFAF2242C2B6CD6386A46B1AC6"/>
          </w:pPr>
          <w:r w:rsidRPr="00A979E1">
            <w:rPr>
              <w:lang w:val="ko-KR" w:bidi="ko-KR"/>
            </w:rPr>
            <w:t>서기</w:t>
          </w:r>
        </w:p>
      </w:docPartBody>
    </w:docPart>
    <w:docPart>
      <w:docPartPr>
        <w:name w:val="21B9DDAD4F154B99977D04CAEF92948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4543E9-7566-4B1F-B113-8758E5C6730B}"/>
      </w:docPartPr>
      <w:docPartBody>
        <w:p w:rsidR="00790095" w:rsidRDefault="009E4E35">
          <w:pPr>
            <w:pStyle w:val="21B9DDAD4F154B99977D04CAEF929481"/>
          </w:pPr>
          <w:r w:rsidRPr="00A979E1">
            <w:rPr>
              <w:lang w:val="ko-KR" w:bidi="ko-KR"/>
            </w:rPr>
            <w:t>시간 관리 담당</w:t>
          </w:r>
        </w:p>
      </w:docPartBody>
    </w:docPart>
    <w:docPart>
      <w:docPartPr>
        <w:name w:val="A722736C24F147DE8A434CF9C1B5A0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DFD8A70-2847-4BBE-BA96-16856C3AD476}"/>
      </w:docPartPr>
      <w:docPartBody>
        <w:p w:rsidR="00790095" w:rsidRDefault="009E4E35">
          <w:pPr>
            <w:pStyle w:val="A722736C24F147DE8A434CF9C1B5A0AF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3C30CEA8058548119475CF3431DF692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514AC0-5FD5-4382-83D0-785F19AEE06D}"/>
      </w:docPartPr>
      <w:docPartBody>
        <w:p w:rsidR="00790095" w:rsidRDefault="009E4E35">
          <w:pPr>
            <w:pStyle w:val="3C30CEA8058548119475CF3431DF692A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BE342F61A7354AA593CBD4E05DD0EBE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9B329DD-E0AE-4220-9D8F-96CB2FF6D238}"/>
      </w:docPartPr>
      <w:docPartBody>
        <w:p w:rsidR="00790095" w:rsidRDefault="009E4E35">
          <w:pPr>
            <w:pStyle w:val="BE342F61A7354AA593CBD4E05DD0EBE9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6896965CC15D4BEF94FF1F66FE8681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0427B2E-735A-4F65-8943-F9B2A4AF33AD}"/>
      </w:docPartPr>
      <w:docPartBody>
        <w:p w:rsidR="00790095" w:rsidRDefault="009E4E35">
          <w:pPr>
            <w:pStyle w:val="6896965CC15D4BEF94FF1F66FE868146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AE3458D674C947EB94DD82A880655FC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0CB69B-3C52-4F13-BCCF-23EDAD0483C5}"/>
      </w:docPartPr>
      <w:docPartBody>
        <w:p w:rsidR="00790095" w:rsidRDefault="009E4E35">
          <w:pPr>
            <w:pStyle w:val="AE3458D674C947EB94DD82A880655FCF"/>
          </w:pPr>
          <w:r>
            <w:rPr>
              <w:lang w:val="ko-KR" w:bidi="ko-KR"/>
            </w:rPr>
            <w:t>발표자</w:t>
          </w:r>
        </w:p>
      </w:docPartBody>
    </w:docPart>
    <w:docPart>
      <w:docPartPr>
        <w:name w:val="047BD49E248D4283BA70C874EB05AC7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0132F04-CE73-4CD8-8DE3-B93DFA71C881}"/>
      </w:docPartPr>
      <w:docPartBody>
        <w:p w:rsidR="00790095" w:rsidRDefault="009E4E35">
          <w:pPr>
            <w:pStyle w:val="047BD49E248D4283BA70C874EB05AC71"/>
          </w:pPr>
          <w:r w:rsidRPr="00E52810">
            <w:rPr>
              <w:lang w:val="ko-KR" w:bidi="ko-KR"/>
            </w:rPr>
            <w:t>작업 항목</w:t>
          </w:r>
        </w:p>
      </w:docPartBody>
    </w:docPart>
    <w:docPart>
      <w:docPartPr>
        <w:name w:val="21459FE7CD6A4216BE7689AFCBAA8B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FCD98E-8F1B-46EB-A2C0-DF8034FDE68C}"/>
      </w:docPartPr>
      <w:docPartBody>
        <w:p w:rsidR="00790095" w:rsidRDefault="009E4E35">
          <w:pPr>
            <w:pStyle w:val="21459FE7CD6A4216BE7689AFCBAA8BC8"/>
          </w:pPr>
          <w:r w:rsidRPr="00E52810">
            <w:rPr>
              <w:lang w:val="ko-KR" w:bidi="ko-KR"/>
            </w:rPr>
            <w:t>담당자</w:t>
          </w:r>
        </w:p>
      </w:docPartBody>
    </w:docPart>
    <w:docPart>
      <w:docPartPr>
        <w:name w:val="59EACB01507542BDB63429F84AEC92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3CED21B-959E-48FE-A73F-6C8F142032EC}"/>
      </w:docPartPr>
      <w:docPartBody>
        <w:p w:rsidR="00790095" w:rsidRDefault="009E4E35">
          <w:pPr>
            <w:pStyle w:val="59EACB01507542BDB63429F84AEC928A"/>
          </w:pPr>
          <w:r w:rsidRPr="00E52810">
            <w:rPr>
              <w:lang w:val="ko-KR" w:bidi="ko-KR"/>
            </w:rPr>
            <w:t>마감 날짜</w:t>
          </w:r>
        </w:p>
      </w:docPartBody>
    </w:docPart>
    <w:docPart>
      <w:docPartPr>
        <w:name w:val="0437B55F1C10457A8FA3AA5EFE0C71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FEE2C07-FCE0-475E-876A-DF59ED5A5F94}"/>
      </w:docPartPr>
      <w:docPartBody>
        <w:p w:rsidR="00790095" w:rsidRDefault="009E4E35">
          <w:pPr>
            <w:pStyle w:val="0437B55F1C10457A8FA3AA5EFE0C71F7"/>
          </w:pPr>
          <w:r>
            <w:rPr>
              <w:lang w:val="ko-KR" w:bidi="ko-KR"/>
            </w:rPr>
            <w:t>할당된 시간</w:t>
          </w:r>
        </w:p>
      </w:docPartBody>
    </w:docPart>
    <w:docPart>
      <w:docPartPr>
        <w:name w:val="95E77810725A4E5F8B8D46163573A9A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45EBD87-B810-4532-B498-BBE683496289}"/>
      </w:docPartPr>
      <w:docPartBody>
        <w:p w:rsidR="00790095" w:rsidRDefault="009E4E35">
          <w:pPr>
            <w:pStyle w:val="95E77810725A4E5F8B8D46163573A9AF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570DDF75F1854084BB0E14177FC0F8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E2D16F6-0698-4D0A-A1E5-3C395E68A3F2}"/>
      </w:docPartPr>
      <w:docPartBody>
        <w:p w:rsidR="00790095" w:rsidRDefault="009E4E35">
          <w:pPr>
            <w:pStyle w:val="570DDF75F1854084BB0E14177FC0F865"/>
          </w:pPr>
          <w:r>
            <w:rPr>
              <w:lang w:val="ko-KR" w:bidi="ko-KR"/>
            </w:rPr>
            <w:t>안건 주제</w:t>
          </w:r>
        </w:p>
      </w:docPartBody>
    </w:docPart>
    <w:docPart>
      <w:docPartPr>
        <w:name w:val="71DC8123CBF84F16BBCAED5EB23563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9AFCCC-0CC8-498F-AC10-6ED8EE83B7F7}"/>
      </w:docPartPr>
      <w:docPartBody>
        <w:p w:rsidR="00790095" w:rsidRDefault="009E4E35">
          <w:pPr>
            <w:pStyle w:val="71DC8123CBF84F16BBCAED5EB2356329"/>
          </w:pPr>
          <w:r>
            <w:rPr>
              <w:lang w:val="ko-KR" w:bidi="ko-KR"/>
            </w:rPr>
            <w:t>발표자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E35"/>
    <w:rsid w:val="005F34BE"/>
    <w:rsid w:val="00790095"/>
    <w:rsid w:val="009E4E35"/>
    <w:rsid w:val="00B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C622551A64480987D1A45E2C3EB54">
    <w:name w:val="1E1C622551A64480987D1A45E2C3EB54"/>
    <w:pPr>
      <w:widowControl w:val="0"/>
      <w:wordWrap w:val="0"/>
      <w:autoSpaceDE w:val="0"/>
      <w:autoSpaceDN w:val="0"/>
    </w:pPr>
  </w:style>
  <w:style w:type="paragraph" w:customStyle="1" w:styleId="A742B44C59C449C08C8610214D67F14D">
    <w:name w:val="A742B44C59C449C08C8610214D67F14D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326B80995B004CB285CD382B82292874">
    <w:name w:val="326B80995B004CB285CD382B82292874"/>
    <w:pPr>
      <w:widowControl w:val="0"/>
      <w:wordWrap w:val="0"/>
      <w:autoSpaceDE w:val="0"/>
      <w:autoSpaceDN w:val="0"/>
    </w:pPr>
  </w:style>
  <w:style w:type="paragraph" w:customStyle="1" w:styleId="CAFA7B9E75E840FA98BB5127D0E5AB7D">
    <w:name w:val="CAFA7B9E75E840FA98BB5127D0E5AB7D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CE90EBB21CF34F3B89ABFBAB1863EB87">
    <w:name w:val="CE90EBB21CF34F3B89ABFBAB1863EB87"/>
    <w:pPr>
      <w:widowControl w:val="0"/>
      <w:wordWrap w:val="0"/>
      <w:autoSpaceDE w:val="0"/>
      <w:autoSpaceDN w:val="0"/>
    </w:pPr>
  </w:style>
  <w:style w:type="paragraph" w:customStyle="1" w:styleId="4AFDA71BECD041E790CC725B7F61F1D4">
    <w:name w:val="4AFDA71BECD041E790CC725B7F61F1D4"/>
    <w:pPr>
      <w:widowControl w:val="0"/>
      <w:wordWrap w:val="0"/>
      <w:autoSpaceDE w:val="0"/>
      <w:autoSpaceDN w:val="0"/>
    </w:pPr>
  </w:style>
  <w:style w:type="paragraph" w:customStyle="1" w:styleId="C7C33B8E418042E1A684DC81208733AA">
    <w:name w:val="C7C33B8E418042E1A684DC81208733AA"/>
    <w:pPr>
      <w:widowControl w:val="0"/>
      <w:wordWrap w:val="0"/>
      <w:autoSpaceDE w:val="0"/>
      <w:autoSpaceDN w:val="0"/>
    </w:pPr>
  </w:style>
  <w:style w:type="paragraph" w:customStyle="1" w:styleId="A9347D8317744B698F7CA119C03EFD11">
    <w:name w:val="A9347D8317744B698F7CA119C03EFD11"/>
    <w:pPr>
      <w:widowControl w:val="0"/>
      <w:wordWrap w:val="0"/>
      <w:autoSpaceDE w:val="0"/>
      <w:autoSpaceDN w:val="0"/>
    </w:pPr>
  </w:style>
  <w:style w:type="paragraph" w:customStyle="1" w:styleId="7BB6A6BF9B984F3B933D2998364AAFBB">
    <w:name w:val="7BB6A6BF9B984F3B933D2998364AAFBB"/>
    <w:pPr>
      <w:widowControl w:val="0"/>
      <w:wordWrap w:val="0"/>
      <w:autoSpaceDE w:val="0"/>
      <w:autoSpaceDN w:val="0"/>
    </w:pPr>
  </w:style>
  <w:style w:type="paragraph" w:customStyle="1" w:styleId="6EE4ABED5D0249BFAB5CA9DC1136B856">
    <w:name w:val="6EE4ABED5D0249BFAB5CA9DC1136B856"/>
    <w:pPr>
      <w:widowControl w:val="0"/>
      <w:wordWrap w:val="0"/>
      <w:autoSpaceDE w:val="0"/>
      <w:autoSpaceDN w:val="0"/>
    </w:pPr>
  </w:style>
  <w:style w:type="paragraph" w:customStyle="1" w:styleId="39246949363442B1B2E8C84622225BAB">
    <w:name w:val="39246949363442B1B2E8C84622225BAB"/>
    <w:pPr>
      <w:widowControl w:val="0"/>
      <w:wordWrap w:val="0"/>
      <w:autoSpaceDE w:val="0"/>
      <w:autoSpaceDN w:val="0"/>
    </w:pPr>
  </w:style>
  <w:style w:type="paragraph" w:customStyle="1" w:styleId="16AA43A2B14E45A2BE512EA180AF3857">
    <w:name w:val="16AA43A2B14E45A2BE512EA180AF3857"/>
    <w:pPr>
      <w:widowControl w:val="0"/>
      <w:wordWrap w:val="0"/>
      <w:autoSpaceDE w:val="0"/>
      <w:autoSpaceDN w:val="0"/>
    </w:pPr>
  </w:style>
  <w:style w:type="paragraph" w:customStyle="1" w:styleId="C35B1B5AC6514E638A906A10337135C0">
    <w:name w:val="C35B1B5AC6514E638A906A10337135C0"/>
    <w:pPr>
      <w:widowControl w:val="0"/>
      <w:wordWrap w:val="0"/>
      <w:autoSpaceDE w:val="0"/>
      <w:autoSpaceDN w:val="0"/>
    </w:pPr>
  </w:style>
  <w:style w:type="paragraph" w:customStyle="1" w:styleId="CFAB99BFAF2242C2B6CD6386A46B1AC6">
    <w:name w:val="CFAB99BFAF2242C2B6CD6386A46B1AC6"/>
    <w:pPr>
      <w:widowControl w:val="0"/>
      <w:wordWrap w:val="0"/>
      <w:autoSpaceDE w:val="0"/>
      <w:autoSpaceDN w:val="0"/>
    </w:pPr>
  </w:style>
  <w:style w:type="paragraph" w:customStyle="1" w:styleId="21B9DDAD4F154B99977D04CAEF929481">
    <w:name w:val="21B9DDAD4F154B99977D04CAEF929481"/>
    <w:pPr>
      <w:widowControl w:val="0"/>
      <w:wordWrap w:val="0"/>
      <w:autoSpaceDE w:val="0"/>
      <w:autoSpaceDN w:val="0"/>
    </w:pPr>
  </w:style>
  <w:style w:type="paragraph" w:customStyle="1" w:styleId="AE38C01E82004AF2A3A149D17E9451D8">
    <w:name w:val="AE38C01E82004AF2A3A149D17E9451D8"/>
    <w:pPr>
      <w:widowControl w:val="0"/>
      <w:wordWrap w:val="0"/>
      <w:autoSpaceDE w:val="0"/>
      <w:autoSpaceDN w:val="0"/>
    </w:pPr>
  </w:style>
  <w:style w:type="paragraph" w:customStyle="1" w:styleId="60D5132A4380430E8088ACA4F0D19FA4">
    <w:name w:val="60D5132A4380430E8088ACA4F0D19FA4"/>
    <w:pPr>
      <w:widowControl w:val="0"/>
      <w:wordWrap w:val="0"/>
      <w:autoSpaceDE w:val="0"/>
      <w:autoSpaceDN w:val="0"/>
    </w:pPr>
  </w:style>
  <w:style w:type="paragraph" w:customStyle="1" w:styleId="A722736C24F147DE8A434CF9C1B5A0AF">
    <w:name w:val="A722736C24F147DE8A434CF9C1B5A0AF"/>
    <w:pPr>
      <w:widowControl w:val="0"/>
      <w:wordWrap w:val="0"/>
      <w:autoSpaceDE w:val="0"/>
      <w:autoSpaceDN w:val="0"/>
    </w:pPr>
  </w:style>
  <w:style w:type="paragraph" w:customStyle="1" w:styleId="3C30CEA8058548119475CF3431DF692A">
    <w:name w:val="3C30CEA8058548119475CF3431DF692A"/>
    <w:pPr>
      <w:widowControl w:val="0"/>
      <w:wordWrap w:val="0"/>
      <w:autoSpaceDE w:val="0"/>
      <w:autoSpaceDN w:val="0"/>
    </w:pPr>
  </w:style>
  <w:style w:type="paragraph" w:customStyle="1" w:styleId="BE342F61A7354AA593CBD4E05DD0EBE9">
    <w:name w:val="BE342F61A7354AA593CBD4E05DD0EBE9"/>
    <w:pPr>
      <w:widowControl w:val="0"/>
      <w:wordWrap w:val="0"/>
      <w:autoSpaceDE w:val="0"/>
      <w:autoSpaceDN w:val="0"/>
    </w:pPr>
  </w:style>
  <w:style w:type="paragraph" w:customStyle="1" w:styleId="6896965CC15D4BEF94FF1F66FE868146">
    <w:name w:val="6896965CC15D4BEF94FF1F66FE868146"/>
    <w:pPr>
      <w:widowControl w:val="0"/>
      <w:wordWrap w:val="0"/>
      <w:autoSpaceDE w:val="0"/>
      <w:autoSpaceDN w:val="0"/>
    </w:pPr>
  </w:style>
  <w:style w:type="paragraph" w:customStyle="1" w:styleId="B9C8A74F022844ACBE88B1211A25C709">
    <w:name w:val="B9C8A74F022844ACBE88B1211A25C709"/>
    <w:pPr>
      <w:widowControl w:val="0"/>
      <w:wordWrap w:val="0"/>
      <w:autoSpaceDE w:val="0"/>
      <w:autoSpaceDN w:val="0"/>
    </w:pPr>
  </w:style>
  <w:style w:type="paragraph" w:customStyle="1" w:styleId="AE3458D674C947EB94DD82A880655FCF">
    <w:name w:val="AE3458D674C947EB94DD82A880655FCF"/>
    <w:pPr>
      <w:widowControl w:val="0"/>
      <w:wordWrap w:val="0"/>
      <w:autoSpaceDE w:val="0"/>
      <w:autoSpaceDN w:val="0"/>
    </w:pPr>
  </w:style>
  <w:style w:type="paragraph" w:customStyle="1" w:styleId="C9F9B0AFA0CD42418B66F386A7BEE0CF">
    <w:name w:val="C9F9B0AFA0CD42418B66F386A7BEE0CF"/>
    <w:pPr>
      <w:widowControl w:val="0"/>
      <w:wordWrap w:val="0"/>
      <w:autoSpaceDE w:val="0"/>
      <w:autoSpaceDN w:val="0"/>
    </w:pPr>
  </w:style>
  <w:style w:type="paragraph" w:customStyle="1" w:styleId="CC4C4CB30CFE4D05B3703A3D7D82BEF7">
    <w:name w:val="CC4C4CB30CFE4D05B3703A3D7D82BEF7"/>
    <w:pPr>
      <w:widowControl w:val="0"/>
      <w:wordWrap w:val="0"/>
      <w:autoSpaceDE w:val="0"/>
      <w:autoSpaceDN w:val="0"/>
    </w:pPr>
  </w:style>
  <w:style w:type="paragraph" w:customStyle="1" w:styleId="3866DD44208A4216960794B87728B037">
    <w:name w:val="3866DD44208A4216960794B87728B037"/>
    <w:pPr>
      <w:widowControl w:val="0"/>
      <w:wordWrap w:val="0"/>
      <w:autoSpaceDE w:val="0"/>
      <w:autoSpaceDN w:val="0"/>
    </w:pPr>
  </w:style>
  <w:style w:type="paragraph" w:customStyle="1" w:styleId="9768B228F5C94A7AA0699EA2BD524561">
    <w:name w:val="9768B228F5C94A7AA0699EA2BD524561"/>
    <w:pPr>
      <w:widowControl w:val="0"/>
      <w:wordWrap w:val="0"/>
      <w:autoSpaceDE w:val="0"/>
      <w:autoSpaceDN w:val="0"/>
    </w:pPr>
  </w:style>
  <w:style w:type="paragraph" w:customStyle="1" w:styleId="F0B1106EB5324743867E1BF64F58999D">
    <w:name w:val="F0B1106EB5324743867E1BF64F58999D"/>
    <w:pPr>
      <w:widowControl w:val="0"/>
      <w:wordWrap w:val="0"/>
      <w:autoSpaceDE w:val="0"/>
      <w:autoSpaceDN w:val="0"/>
    </w:pPr>
  </w:style>
  <w:style w:type="paragraph" w:customStyle="1" w:styleId="047BD49E248D4283BA70C874EB05AC71">
    <w:name w:val="047BD49E248D4283BA70C874EB05AC71"/>
    <w:pPr>
      <w:widowControl w:val="0"/>
      <w:wordWrap w:val="0"/>
      <w:autoSpaceDE w:val="0"/>
      <w:autoSpaceDN w:val="0"/>
    </w:pPr>
  </w:style>
  <w:style w:type="paragraph" w:customStyle="1" w:styleId="21459FE7CD6A4216BE7689AFCBAA8BC8">
    <w:name w:val="21459FE7CD6A4216BE7689AFCBAA8BC8"/>
    <w:pPr>
      <w:widowControl w:val="0"/>
      <w:wordWrap w:val="0"/>
      <w:autoSpaceDE w:val="0"/>
      <w:autoSpaceDN w:val="0"/>
    </w:pPr>
  </w:style>
  <w:style w:type="paragraph" w:customStyle="1" w:styleId="59EACB01507542BDB63429F84AEC928A">
    <w:name w:val="59EACB01507542BDB63429F84AEC928A"/>
    <w:pPr>
      <w:widowControl w:val="0"/>
      <w:wordWrap w:val="0"/>
      <w:autoSpaceDE w:val="0"/>
      <w:autoSpaceDN w:val="0"/>
    </w:pPr>
  </w:style>
  <w:style w:type="paragraph" w:customStyle="1" w:styleId="35DAE46F436D46E680E978653074FEA7">
    <w:name w:val="35DAE46F436D46E680E978653074FEA7"/>
    <w:pPr>
      <w:widowControl w:val="0"/>
      <w:wordWrap w:val="0"/>
      <w:autoSpaceDE w:val="0"/>
      <w:autoSpaceDN w:val="0"/>
    </w:pPr>
  </w:style>
  <w:style w:type="paragraph" w:customStyle="1" w:styleId="D76001999CD54AAD8921BBC71408D63F">
    <w:name w:val="D76001999CD54AAD8921BBC71408D63F"/>
    <w:pPr>
      <w:widowControl w:val="0"/>
      <w:wordWrap w:val="0"/>
      <w:autoSpaceDE w:val="0"/>
      <w:autoSpaceDN w:val="0"/>
    </w:pPr>
  </w:style>
  <w:style w:type="paragraph" w:customStyle="1" w:styleId="B5B8B596D2E24C06AC66D415D9DF86C9">
    <w:name w:val="B5B8B596D2E24C06AC66D415D9DF86C9"/>
    <w:pPr>
      <w:widowControl w:val="0"/>
      <w:wordWrap w:val="0"/>
      <w:autoSpaceDE w:val="0"/>
      <w:autoSpaceDN w:val="0"/>
    </w:pPr>
  </w:style>
  <w:style w:type="paragraph" w:customStyle="1" w:styleId="8DFCB0EB7DC149F3900D531F9CD33D05">
    <w:name w:val="8DFCB0EB7DC149F3900D531F9CD33D05"/>
    <w:pPr>
      <w:widowControl w:val="0"/>
      <w:wordWrap w:val="0"/>
      <w:autoSpaceDE w:val="0"/>
      <w:autoSpaceDN w:val="0"/>
    </w:pPr>
  </w:style>
  <w:style w:type="paragraph" w:customStyle="1" w:styleId="E93A085BE75A41418CF46E56FD25E172">
    <w:name w:val="E93A085BE75A41418CF46E56FD25E172"/>
    <w:pPr>
      <w:widowControl w:val="0"/>
      <w:wordWrap w:val="0"/>
      <w:autoSpaceDE w:val="0"/>
      <w:autoSpaceDN w:val="0"/>
    </w:pPr>
  </w:style>
  <w:style w:type="paragraph" w:customStyle="1" w:styleId="8448E8A37AFF45608150CD4C1873D27B">
    <w:name w:val="8448E8A37AFF45608150CD4C1873D27B"/>
    <w:pPr>
      <w:widowControl w:val="0"/>
      <w:wordWrap w:val="0"/>
      <w:autoSpaceDE w:val="0"/>
      <w:autoSpaceDN w:val="0"/>
    </w:pPr>
  </w:style>
  <w:style w:type="paragraph" w:customStyle="1" w:styleId="0437B55F1C10457A8FA3AA5EFE0C71F7">
    <w:name w:val="0437B55F1C10457A8FA3AA5EFE0C71F7"/>
    <w:pPr>
      <w:widowControl w:val="0"/>
      <w:wordWrap w:val="0"/>
      <w:autoSpaceDE w:val="0"/>
      <w:autoSpaceDN w:val="0"/>
    </w:pPr>
  </w:style>
  <w:style w:type="paragraph" w:customStyle="1" w:styleId="95E77810725A4E5F8B8D46163573A9AF">
    <w:name w:val="95E77810725A4E5F8B8D46163573A9AF"/>
    <w:pPr>
      <w:widowControl w:val="0"/>
      <w:wordWrap w:val="0"/>
      <w:autoSpaceDE w:val="0"/>
      <w:autoSpaceDN w:val="0"/>
    </w:pPr>
  </w:style>
  <w:style w:type="paragraph" w:customStyle="1" w:styleId="570DDF75F1854084BB0E14177FC0F865">
    <w:name w:val="570DDF75F1854084BB0E14177FC0F865"/>
    <w:pPr>
      <w:widowControl w:val="0"/>
      <w:wordWrap w:val="0"/>
      <w:autoSpaceDE w:val="0"/>
      <w:autoSpaceDN w:val="0"/>
    </w:pPr>
  </w:style>
  <w:style w:type="paragraph" w:customStyle="1" w:styleId="06056328A87B4522974FEAEE35ABE0C7">
    <w:name w:val="06056328A87B4522974FEAEE35ABE0C7"/>
    <w:pPr>
      <w:widowControl w:val="0"/>
      <w:wordWrap w:val="0"/>
      <w:autoSpaceDE w:val="0"/>
      <w:autoSpaceDN w:val="0"/>
    </w:pPr>
  </w:style>
  <w:style w:type="paragraph" w:customStyle="1" w:styleId="71DC8123CBF84F16BBCAED5EB2356329">
    <w:name w:val="71DC8123CBF84F16BBCAED5EB2356329"/>
    <w:pPr>
      <w:widowControl w:val="0"/>
      <w:wordWrap w:val="0"/>
      <w:autoSpaceDE w:val="0"/>
      <w:autoSpaceDN w:val="0"/>
    </w:pPr>
  </w:style>
  <w:style w:type="paragraph" w:customStyle="1" w:styleId="208A556929BD4F29B7DE574E92D1B81D">
    <w:name w:val="208A556929BD4F29B7DE574E92D1B81D"/>
    <w:pPr>
      <w:widowControl w:val="0"/>
      <w:wordWrap w:val="0"/>
      <w:autoSpaceDE w:val="0"/>
      <w:autoSpaceDN w:val="0"/>
    </w:pPr>
  </w:style>
  <w:style w:type="paragraph" w:customStyle="1" w:styleId="00D68CF70F3445F5A39069DF757E8077">
    <w:name w:val="00D68CF70F3445F5A39069DF757E8077"/>
    <w:pPr>
      <w:widowControl w:val="0"/>
      <w:wordWrap w:val="0"/>
      <w:autoSpaceDE w:val="0"/>
      <w:autoSpaceDN w:val="0"/>
    </w:pPr>
  </w:style>
  <w:style w:type="paragraph" w:customStyle="1" w:styleId="AD60F9306C4C40D69D394D352E462002">
    <w:name w:val="AD60F9306C4C40D69D394D352E462002"/>
    <w:pPr>
      <w:widowControl w:val="0"/>
      <w:wordWrap w:val="0"/>
      <w:autoSpaceDE w:val="0"/>
      <w:autoSpaceDN w:val="0"/>
    </w:pPr>
  </w:style>
  <w:style w:type="paragraph" w:customStyle="1" w:styleId="0A17B0BC93E645F8AF47DDA07A70B69D">
    <w:name w:val="0A17B0BC93E645F8AF47DDA07A70B69D"/>
    <w:pPr>
      <w:widowControl w:val="0"/>
      <w:wordWrap w:val="0"/>
      <w:autoSpaceDE w:val="0"/>
      <w:autoSpaceDN w:val="0"/>
    </w:pPr>
  </w:style>
  <w:style w:type="paragraph" w:customStyle="1" w:styleId="9BAE5199577E4EEB8A23161061C471ED">
    <w:name w:val="9BAE5199577E4EEB8A23161061C471ED"/>
    <w:pPr>
      <w:widowControl w:val="0"/>
      <w:wordWrap w:val="0"/>
      <w:autoSpaceDE w:val="0"/>
      <w:autoSpaceDN w:val="0"/>
    </w:pPr>
  </w:style>
  <w:style w:type="paragraph" w:customStyle="1" w:styleId="7BDDD178769C4A16A0C91D5D0F409FFF">
    <w:name w:val="7BDDD178769C4A16A0C91D5D0F409FFF"/>
    <w:pPr>
      <w:widowControl w:val="0"/>
      <w:wordWrap w:val="0"/>
      <w:autoSpaceDE w:val="0"/>
      <w:autoSpaceDN w:val="0"/>
    </w:pPr>
  </w:style>
  <w:style w:type="paragraph" w:customStyle="1" w:styleId="686B30217E50453C9A26128E8B9DC500">
    <w:name w:val="686B30217E50453C9A26128E8B9DC500"/>
    <w:pPr>
      <w:widowControl w:val="0"/>
      <w:wordWrap w:val="0"/>
      <w:autoSpaceDE w:val="0"/>
      <w:autoSpaceDN w:val="0"/>
    </w:pPr>
  </w:style>
  <w:style w:type="paragraph" w:customStyle="1" w:styleId="A91A83411E4F41439C166F4B8FEE1270">
    <w:name w:val="A91A83411E4F41439C166F4B8FEE1270"/>
    <w:pPr>
      <w:widowControl w:val="0"/>
      <w:wordWrap w:val="0"/>
      <w:autoSpaceDE w:val="0"/>
      <w:autoSpaceDN w:val="0"/>
    </w:pPr>
  </w:style>
  <w:style w:type="paragraph" w:customStyle="1" w:styleId="C3345EDB99974514ADB616A0898E3734">
    <w:name w:val="C3345EDB99974514ADB616A0898E3734"/>
    <w:pPr>
      <w:widowControl w:val="0"/>
      <w:wordWrap w:val="0"/>
      <w:autoSpaceDE w:val="0"/>
      <w:autoSpaceDN w:val="0"/>
    </w:pPr>
  </w:style>
  <w:style w:type="paragraph" w:customStyle="1" w:styleId="40DE52B7EF5344BE8DE3966D11F06339">
    <w:name w:val="40DE52B7EF5344BE8DE3966D11F06339"/>
    <w:pPr>
      <w:widowControl w:val="0"/>
      <w:wordWrap w:val="0"/>
      <w:autoSpaceDE w:val="0"/>
      <w:autoSpaceDN w:val="0"/>
    </w:pPr>
  </w:style>
  <w:style w:type="paragraph" w:customStyle="1" w:styleId="59A6658C657444529D3E2A2CE543D588">
    <w:name w:val="59A6658C657444529D3E2A2CE543D588"/>
    <w:pPr>
      <w:widowControl w:val="0"/>
      <w:wordWrap w:val="0"/>
      <w:autoSpaceDE w:val="0"/>
      <w:autoSpaceDN w:val="0"/>
    </w:pPr>
  </w:style>
  <w:style w:type="paragraph" w:customStyle="1" w:styleId="B1F88FE19029493A99D96133D9227340">
    <w:name w:val="B1F88FE19029493A99D96133D9227340"/>
    <w:pPr>
      <w:widowControl w:val="0"/>
      <w:wordWrap w:val="0"/>
      <w:autoSpaceDE w:val="0"/>
      <w:autoSpaceDN w:val="0"/>
    </w:pPr>
  </w:style>
  <w:style w:type="paragraph" w:customStyle="1" w:styleId="5F07E29A2BF548508B3A148FA447C8B7">
    <w:name w:val="5F07E29A2BF548508B3A148FA447C8B7"/>
    <w:pPr>
      <w:widowControl w:val="0"/>
      <w:wordWrap w:val="0"/>
      <w:autoSpaceDE w:val="0"/>
      <w:autoSpaceDN w:val="0"/>
    </w:pPr>
  </w:style>
  <w:style w:type="paragraph" w:customStyle="1" w:styleId="E31BB629E25D49529644018861D1F7A7">
    <w:name w:val="E31BB629E25D49529644018861D1F7A7"/>
    <w:pPr>
      <w:widowControl w:val="0"/>
      <w:wordWrap w:val="0"/>
      <w:autoSpaceDE w:val="0"/>
      <w:autoSpaceDN w:val="0"/>
    </w:pPr>
  </w:style>
  <w:style w:type="paragraph" w:customStyle="1" w:styleId="E796E7DEEC6B422E83CB88EA10A75CA2">
    <w:name w:val="E796E7DEEC6B422E83CB88EA10A75CA2"/>
    <w:pPr>
      <w:widowControl w:val="0"/>
      <w:wordWrap w:val="0"/>
      <w:autoSpaceDE w:val="0"/>
      <w:autoSpaceDN w:val="0"/>
    </w:pPr>
  </w:style>
  <w:style w:type="paragraph" w:customStyle="1" w:styleId="FD5A5ECD037C475A9F860ABCCA3F95F3">
    <w:name w:val="FD5A5ECD037C475A9F860ABCCA3F95F3"/>
    <w:pPr>
      <w:widowControl w:val="0"/>
      <w:wordWrap w:val="0"/>
      <w:autoSpaceDE w:val="0"/>
      <w:autoSpaceDN w:val="0"/>
    </w:pPr>
  </w:style>
  <w:style w:type="paragraph" w:customStyle="1" w:styleId="078716964A6244C7A7AE6A20270CEBE8">
    <w:name w:val="078716964A6244C7A7AE6A20270CEBE8"/>
    <w:pPr>
      <w:widowControl w:val="0"/>
      <w:wordWrap w:val="0"/>
      <w:autoSpaceDE w:val="0"/>
      <w:autoSpaceDN w:val="0"/>
    </w:pPr>
  </w:style>
  <w:style w:type="paragraph" w:customStyle="1" w:styleId="8BF313F53AB042F5B7F1822D32508779">
    <w:name w:val="8BF313F53AB042F5B7F1822D32508779"/>
    <w:pPr>
      <w:widowControl w:val="0"/>
      <w:wordWrap w:val="0"/>
      <w:autoSpaceDE w:val="0"/>
      <w:autoSpaceDN w:val="0"/>
    </w:pPr>
  </w:style>
  <w:style w:type="paragraph" w:customStyle="1" w:styleId="EC61206AFDA04F1D8CE89FA6AA3C104E">
    <w:name w:val="EC61206AFDA04F1D8CE89FA6AA3C104E"/>
    <w:pPr>
      <w:widowControl w:val="0"/>
      <w:wordWrap w:val="0"/>
      <w:autoSpaceDE w:val="0"/>
      <w:autoSpaceDN w:val="0"/>
    </w:pPr>
  </w:style>
  <w:style w:type="paragraph" w:customStyle="1" w:styleId="96765C9F26E3413B9977F2D706D3448D">
    <w:name w:val="96765C9F26E3413B9977F2D706D3448D"/>
    <w:pPr>
      <w:widowControl w:val="0"/>
      <w:wordWrap w:val="0"/>
      <w:autoSpaceDE w:val="0"/>
      <w:autoSpaceDN w:val="0"/>
    </w:pPr>
  </w:style>
  <w:style w:type="paragraph" w:customStyle="1" w:styleId="23CB7042B5C34971BDD0668B9BA81491">
    <w:name w:val="23CB7042B5C34971BDD0668B9BA81491"/>
    <w:pPr>
      <w:widowControl w:val="0"/>
      <w:wordWrap w:val="0"/>
      <w:autoSpaceDE w:val="0"/>
      <w:autoSpaceDN w:val="0"/>
    </w:pPr>
  </w:style>
  <w:style w:type="paragraph" w:customStyle="1" w:styleId="9D19AD63E43A42D280113939BE4961DF">
    <w:name w:val="9D19AD63E43A42D280113939BE4961DF"/>
    <w:pPr>
      <w:widowControl w:val="0"/>
      <w:wordWrap w:val="0"/>
      <w:autoSpaceDE w:val="0"/>
      <w:autoSpaceDN w:val="0"/>
    </w:pPr>
  </w:style>
  <w:style w:type="paragraph" w:customStyle="1" w:styleId="EB38714D668E4FE7A4F93F736EB12740">
    <w:name w:val="EB38714D668E4FE7A4F93F736EB12740"/>
    <w:pPr>
      <w:widowControl w:val="0"/>
      <w:wordWrap w:val="0"/>
      <w:autoSpaceDE w:val="0"/>
      <w:autoSpaceDN w:val="0"/>
    </w:pPr>
  </w:style>
  <w:style w:type="paragraph" w:customStyle="1" w:styleId="73162E6309B34053A19B31F667B0BBC9">
    <w:name w:val="73162E6309B34053A19B31F667B0BBC9"/>
    <w:pPr>
      <w:widowControl w:val="0"/>
      <w:wordWrap w:val="0"/>
      <w:autoSpaceDE w:val="0"/>
      <w:autoSpaceDN w:val="0"/>
    </w:pPr>
  </w:style>
  <w:style w:type="paragraph" w:customStyle="1" w:styleId="929B4B638B8B4855B27E1ACA29915B61">
    <w:name w:val="929B4B638B8B4855B27E1ACA29915B61"/>
    <w:pPr>
      <w:widowControl w:val="0"/>
      <w:wordWrap w:val="0"/>
      <w:autoSpaceDE w:val="0"/>
      <w:autoSpaceDN w:val="0"/>
    </w:pPr>
  </w:style>
  <w:style w:type="paragraph" w:customStyle="1" w:styleId="9937F44A3BC1492EA6D1684821C819B1">
    <w:name w:val="9937F44A3BC1492EA6D1684821C819B1"/>
    <w:pPr>
      <w:widowControl w:val="0"/>
      <w:wordWrap w:val="0"/>
      <w:autoSpaceDE w:val="0"/>
      <w:autoSpaceDN w:val="0"/>
    </w:pPr>
  </w:style>
  <w:style w:type="paragraph" w:customStyle="1" w:styleId="15D815793C4948BCAA4A087CD7A56D42">
    <w:name w:val="15D815793C4948BCAA4A087CD7A56D42"/>
    <w:pPr>
      <w:widowControl w:val="0"/>
      <w:wordWrap w:val="0"/>
      <w:autoSpaceDE w:val="0"/>
      <w:autoSpaceDN w:val="0"/>
    </w:pPr>
  </w:style>
  <w:style w:type="paragraph" w:customStyle="1" w:styleId="B6F2708873204D6AB2EA429895C7ED51">
    <w:name w:val="B6F2708873204D6AB2EA429895C7ED51"/>
    <w:pPr>
      <w:widowControl w:val="0"/>
      <w:wordWrap w:val="0"/>
      <w:autoSpaceDE w:val="0"/>
      <w:autoSpaceDN w:val="0"/>
    </w:pPr>
  </w:style>
  <w:style w:type="paragraph" w:customStyle="1" w:styleId="7E13CA80355F4BA59B56968E78D9A86F">
    <w:name w:val="7E13CA80355F4BA59B56968E78D9A86F"/>
    <w:pPr>
      <w:widowControl w:val="0"/>
      <w:wordWrap w:val="0"/>
      <w:autoSpaceDE w:val="0"/>
      <w:autoSpaceDN w:val="0"/>
    </w:pPr>
  </w:style>
  <w:style w:type="paragraph" w:customStyle="1" w:styleId="C3059077792E4949BE88101B6A8C9BC7">
    <w:name w:val="C3059077792E4949BE88101B6A8C9BC7"/>
    <w:pPr>
      <w:widowControl w:val="0"/>
      <w:wordWrap w:val="0"/>
      <w:autoSpaceDE w:val="0"/>
      <w:autoSpaceDN w:val="0"/>
    </w:pPr>
  </w:style>
  <w:style w:type="paragraph" w:customStyle="1" w:styleId="1D3F6EB934EA46289B2A286AD7182870">
    <w:name w:val="1D3F6EB934EA46289B2A286AD7182870"/>
    <w:pPr>
      <w:widowControl w:val="0"/>
      <w:wordWrap w:val="0"/>
      <w:autoSpaceDE w:val="0"/>
      <w:autoSpaceDN w:val="0"/>
    </w:pPr>
  </w:style>
  <w:style w:type="paragraph" w:customStyle="1" w:styleId="69AD93AFDE144CABB8BF5646A0309862">
    <w:name w:val="69AD93AFDE144CABB8BF5646A0309862"/>
    <w:pPr>
      <w:widowControl w:val="0"/>
      <w:wordWrap w:val="0"/>
      <w:autoSpaceDE w:val="0"/>
      <w:autoSpaceDN w:val="0"/>
    </w:pPr>
  </w:style>
  <w:style w:type="paragraph" w:customStyle="1" w:styleId="BF6331B9CB214CE1A8CB1D1E5E6607BC">
    <w:name w:val="BF6331B9CB214CE1A8CB1D1E5E6607BC"/>
    <w:pPr>
      <w:widowControl w:val="0"/>
      <w:wordWrap w:val="0"/>
      <w:autoSpaceDE w:val="0"/>
      <w:autoSpaceDN w:val="0"/>
    </w:pPr>
  </w:style>
  <w:style w:type="paragraph" w:customStyle="1" w:styleId="29667DCE30BB4804823536C95AADB0BE">
    <w:name w:val="29667DCE30BB4804823536C95AADB0BE"/>
    <w:pPr>
      <w:widowControl w:val="0"/>
      <w:wordWrap w:val="0"/>
      <w:autoSpaceDE w:val="0"/>
      <w:autoSpaceDN w:val="0"/>
    </w:pPr>
  </w:style>
  <w:style w:type="paragraph" w:customStyle="1" w:styleId="F3DFEED92FF74A62A8EDA2433FBFE5BA">
    <w:name w:val="F3DFEED92FF74A62A8EDA2433FBFE5BA"/>
    <w:pPr>
      <w:widowControl w:val="0"/>
      <w:wordWrap w:val="0"/>
      <w:autoSpaceDE w:val="0"/>
      <w:autoSpaceDN w:val="0"/>
    </w:pPr>
  </w:style>
  <w:style w:type="paragraph" w:customStyle="1" w:styleId="2E27C0F1DF8047FB9D25BD1BF568FEF6">
    <w:name w:val="2E27C0F1DF8047FB9D25BD1BF568FEF6"/>
    <w:pPr>
      <w:widowControl w:val="0"/>
      <w:wordWrap w:val="0"/>
      <w:autoSpaceDE w:val="0"/>
      <w:autoSpaceDN w:val="0"/>
    </w:pPr>
  </w:style>
  <w:style w:type="paragraph" w:customStyle="1" w:styleId="FB86918D32D9449E8062F1B6EFFF2823">
    <w:name w:val="FB86918D32D9449E8062F1B6EFFF2823"/>
    <w:pPr>
      <w:widowControl w:val="0"/>
      <w:wordWrap w:val="0"/>
      <w:autoSpaceDE w:val="0"/>
      <w:autoSpaceDN w:val="0"/>
    </w:pPr>
  </w:style>
  <w:style w:type="paragraph" w:customStyle="1" w:styleId="F502A6BC1BA7438D9A43393C30427C61">
    <w:name w:val="F502A6BC1BA7438D9A43393C30427C61"/>
    <w:pPr>
      <w:widowControl w:val="0"/>
      <w:wordWrap w:val="0"/>
      <w:autoSpaceDE w:val="0"/>
      <w:autoSpaceDN w:val="0"/>
    </w:pPr>
  </w:style>
  <w:style w:type="paragraph" w:customStyle="1" w:styleId="38645DEE39BA4FF99BB9CC9F2242104B">
    <w:name w:val="38645DEE39BA4FF99BB9CC9F2242104B"/>
    <w:pPr>
      <w:widowControl w:val="0"/>
      <w:wordWrap w:val="0"/>
      <w:autoSpaceDE w:val="0"/>
      <w:autoSpaceDN w:val="0"/>
    </w:pPr>
  </w:style>
  <w:style w:type="paragraph" w:customStyle="1" w:styleId="6D2CED4216814554A05D2A43F2188665">
    <w:name w:val="6D2CED4216814554A05D2A43F2188665"/>
    <w:pPr>
      <w:widowControl w:val="0"/>
      <w:wordWrap w:val="0"/>
      <w:autoSpaceDE w:val="0"/>
      <w:autoSpaceDN w:val="0"/>
    </w:pPr>
  </w:style>
  <w:style w:type="paragraph" w:customStyle="1" w:styleId="23DBAC6CA7DE481598C866A7B4E1091F">
    <w:name w:val="23DBAC6CA7DE481598C866A7B4E1091F"/>
    <w:pPr>
      <w:widowControl w:val="0"/>
      <w:wordWrap w:val="0"/>
      <w:autoSpaceDE w:val="0"/>
      <w:autoSpaceDN w:val="0"/>
    </w:pPr>
  </w:style>
  <w:style w:type="paragraph" w:customStyle="1" w:styleId="CFDFD49D771640A1B49399AA83B47B39">
    <w:name w:val="CFDFD49D771640A1B49399AA83B47B39"/>
    <w:pPr>
      <w:widowControl w:val="0"/>
      <w:wordWrap w:val="0"/>
      <w:autoSpaceDE w:val="0"/>
      <w:autoSpaceDN w:val="0"/>
    </w:pPr>
  </w:style>
  <w:style w:type="paragraph" w:customStyle="1" w:styleId="1B2CEE5E73AF42DD827ADAAD3B497F85">
    <w:name w:val="1B2CEE5E73AF42DD827ADAAD3B497F85"/>
    <w:pPr>
      <w:widowControl w:val="0"/>
      <w:wordWrap w:val="0"/>
      <w:autoSpaceDE w:val="0"/>
      <w:autoSpaceDN w:val="0"/>
    </w:pPr>
  </w:style>
  <w:style w:type="paragraph" w:customStyle="1" w:styleId="7C0285B8629748CDB04FC83A213785EF">
    <w:name w:val="7C0285B8629748CDB04FC83A213785EF"/>
    <w:pPr>
      <w:widowControl w:val="0"/>
      <w:wordWrap w:val="0"/>
      <w:autoSpaceDE w:val="0"/>
      <w:autoSpaceDN w:val="0"/>
    </w:pPr>
  </w:style>
  <w:style w:type="paragraph" w:customStyle="1" w:styleId="44334B35BE0A4E14B11C307D7610070B">
    <w:name w:val="44334B35BE0A4E14B11C307D7610070B"/>
    <w:pPr>
      <w:widowControl w:val="0"/>
      <w:wordWrap w:val="0"/>
      <w:autoSpaceDE w:val="0"/>
      <w:autoSpaceDN w:val="0"/>
    </w:pPr>
  </w:style>
  <w:style w:type="paragraph" w:customStyle="1" w:styleId="4D7BB3E018CD4A34B928B23F8F455947">
    <w:name w:val="4D7BB3E018CD4A34B928B23F8F455947"/>
    <w:pPr>
      <w:widowControl w:val="0"/>
      <w:wordWrap w:val="0"/>
      <w:autoSpaceDE w:val="0"/>
      <w:autoSpaceDN w:val="0"/>
    </w:pPr>
  </w:style>
  <w:style w:type="paragraph" w:customStyle="1" w:styleId="951524192AF045B0BBCC4ED0817026A4">
    <w:name w:val="951524192AF045B0BBCC4ED0817026A4"/>
    <w:pPr>
      <w:widowControl w:val="0"/>
      <w:wordWrap w:val="0"/>
      <w:autoSpaceDE w:val="0"/>
      <w:autoSpaceDN w:val="0"/>
    </w:pPr>
  </w:style>
  <w:style w:type="paragraph" w:customStyle="1" w:styleId="11211A983AE844AE9DB5751574A846B0">
    <w:name w:val="11211A983AE844AE9DB5751574A846B0"/>
    <w:pPr>
      <w:widowControl w:val="0"/>
      <w:wordWrap w:val="0"/>
      <w:autoSpaceDE w:val="0"/>
      <w:autoSpaceDN w:val="0"/>
    </w:pPr>
  </w:style>
  <w:style w:type="paragraph" w:customStyle="1" w:styleId="7EBF3B82EC0E4CC6819824CBD4FAB9F6">
    <w:name w:val="7EBF3B82EC0E4CC6819824CBD4FAB9F6"/>
    <w:pPr>
      <w:widowControl w:val="0"/>
      <w:wordWrap w:val="0"/>
      <w:autoSpaceDE w:val="0"/>
      <w:autoSpaceDN w:val="0"/>
    </w:pPr>
  </w:style>
  <w:style w:type="paragraph" w:customStyle="1" w:styleId="844F93A81D5E4C86A505D12C903C8322">
    <w:name w:val="844F93A81D5E4C86A505D12C903C8322"/>
    <w:pPr>
      <w:widowControl w:val="0"/>
      <w:wordWrap w:val="0"/>
      <w:autoSpaceDE w:val="0"/>
      <w:autoSpaceDN w:val="0"/>
    </w:pPr>
  </w:style>
  <w:style w:type="paragraph" w:customStyle="1" w:styleId="677DCD4888BC4E16BECBDFED504D190C">
    <w:name w:val="677DCD4888BC4E16BECBDFED504D190C"/>
    <w:pPr>
      <w:widowControl w:val="0"/>
      <w:wordWrap w:val="0"/>
      <w:autoSpaceDE w:val="0"/>
      <w:autoSpaceDN w:val="0"/>
    </w:pPr>
  </w:style>
  <w:style w:type="paragraph" w:customStyle="1" w:styleId="6EDBE29CE5524E848206898F100BD0FA">
    <w:name w:val="6EDBE29CE5524E848206898F100BD0FA"/>
    <w:pPr>
      <w:widowControl w:val="0"/>
      <w:wordWrap w:val="0"/>
      <w:autoSpaceDE w:val="0"/>
      <w:autoSpaceDN w:val="0"/>
    </w:pPr>
  </w:style>
  <w:style w:type="paragraph" w:customStyle="1" w:styleId="DBAC53C2B84F41758244D83CEA77D593">
    <w:name w:val="DBAC53C2B84F41758244D83CEA77D593"/>
    <w:pPr>
      <w:widowControl w:val="0"/>
      <w:wordWrap w:val="0"/>
      <w:autoSpaceDE w:val="0"/>
      <w:autoSpaceDN w:val="0"/>
    </w:pPr>
  </w:style>
  <w:style w:type="paragraph" w:customStyle="1" w:styleId="9639781B944A4211AD8B779D88BD2319">
    <w:name w:val="9639781B944A4211AD8B779D88BD2319"/>
    <w:pPr>
      <w:widowControl w:val="0"/>
      <w:wordWrap w:val="0"/>
      <w:autoSpaceDE w:val="0"/>
      <w:autoSpaceDN w:val="0"/>
    </w:pPr>
  </w:style>
  <w:style w:type="paragraph" w:customStyle="1" w:styleId="57D8F7EB062441B4A32BAFB34853B857">
    <w:name w:val="57D8F7EB062441B4A32BAFB34853B857"/>
    <w:pPr>
      <w:widowControl w:val="0"/>
      <w:wordWrap w:val="0"/>
      <w:autoSpaceDE w:val="0"/>
      <w:autoSpaceDN w:val="0"/>
    </w:pPr>
  </w:style>
  <w:style w:type="paragraph" w:customStyle="1" w:styleId="A7F64C66321446CF9D06CE1732BD5978">
    <w:name w:val="A7F64C66321446CF9D06CE1732BD5978"/>
    <w:pPr>
      <w:widowControl w:val="0"/>
      <w:wordWrap w:val="0"/>
      <w:autoSpaceDE w:val="0"/>
      <w:autoSpaceDN w:val="0"/>
    </w:pPr>
  </w:style>
  <w:style w:type="paragraph" w:customStyle="1" w:styleId="BBA150AFC25542519FA9700BC9A5E487">
    <w:name w:val="BBA150AFC25542519FA9700BC9A5E48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C622551A64480987D1A45E2C3EB54">
    <w:name w:val="1E1C622551A64480987D1A45E2C3EB54"/>
    <w:pPr>
      <w:widowControl w:val="0"/>
      <w:wordWrap w:val="0"/>
      <w:autoSpaceDE w:val="0"/>
      <w:autoSpaceDN w:val="0"/>
    </w:pPr>
  </w:style>
  <w:style w:type="paragraph" w:customStyle="1" w:styleId="A742B44C59C449C08C8610214D67F14D">
    <w:name w:val="A742B44C59C449C08C8610214D67F14D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326B80995B004CB285CD382B82292874">
    <w:name w:val="326B80995B004CB285CD382B82292874"/>
    <w:pPr>
      <w:widowControl w:val="0"/>
      <w:wordWrap w:val="0"/>
      <w:autoSpaceDE w:val="0"/>
      <w:autoSpaceDN w:val="0"/>
    </w:pPr>
  </w:style>
  <w:style w:type="paragraph" w:customStyle="1" w:styleId="CAFA7B9E75E840FA98BB5127D0E5AB7D">
    <w:name w:val="CAFA7B9E75E840FA98BB5127D0E5AB7D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CE90EBB21CF34F3B89ABFBAB1863EB87">
    <w:name w:val="CE90EBB21CF34F3B89ABFBAB1863EB87"/>
    <w:pPr>
      <w:widowControl w:val="0"/>
      <w:wordWrap w:val="0"/>
      <w:autoSpaceDE w:val="0"/>
      <w:autoSpaceDN w:val="0"/>
    </w:pPr>
  </w:style>
  <w:style w:type="paragraph" w:customStyle="1" w:styleId="4AFDA71BECD041E790CC725B7F61F1D4">
    <w:name w:val="4AFDA71BECD041E790CC725B7F61F1D4"/>
    <w:pPr>
      <w:widowControl w:val="0"/>
      <w:wordWrap w:val="0"/>
      <w:autoSpaceDE w:val="0"/>
      <w:autoSpaceDN w:val="0"/>
    </w:pPr>
  </w:style>
  <w:style w:type="paragraph" w:customStyle="1" w:styleId="C7C33B8E418042E1A684DC81208733AA">
    <w:name w:val="C7C33B8E418042E1A684DC81208733AA"/>
    <w:pPr>
      <w:widowControl w:val="0"/>
      <w:wordWrap w:val="0"/>
      <w:autoSpaceDE w:val="0"/>
      <w:autoSpaceDN w:val="0"/>
    </w:pPr>
  </w:style>
  <w:style w:type="paragraph" w:customStyle="1" w:styleId="A9347D8317744B698F7CA119C03EFD11">
    <w:name w:val="A9347D8317744B698F7CA119C03EFD11"/>
    <w:pPr>
      <w:widowControl w:val="0"/>
      <w:wordWrap w:val="0"/>
      <w:autoSpaceDE w:val="0"/>
      <w:autoSpaceDN w:val="0"/>
    </w:pPr>
  </w:style>
  <w:style w:type="paragraph" w:customStyle="1" w:styleId="7BB6A6BF9B984F3B933D2998364AAFBB">
    <w:name w:val="7BB6A6BF9B984F3B933D2998364AAFBB"/>
    <w:pPr>
      <w:widowControl w:val="0"/>
      <w:wordWrap w:val="0"/>
      <w:autoSpaceDE w:val="0"/>
      <w:autoSpaceDN w:val="0"/>
    </w:pPr>
  </w:style>
  <w:style w:type="paragraph" w:customStyle="1" w:styleId="6EE4ABED5D0249BFAB5CA9DC1136B856">
    <w:name w:val="6EE4ABED5D0249BFAB5CA9DC1136B856"/>
    <w:pPr>
      <w:widowControl w:val="0"/>
      <w:wordWrap w:val="0"/>
      <w:autoSpaceDE w:val="0"/>
      <w:autoSpaceDN w:val="0"/>
    </w:pPr>
  </w:style>
  <w:style w:type="paragraph" w:customStyle="1" w:styleId="39246949363442B1B2E8C84622225BAB">
    <w:name w:val="39246949363442B1B2E8C84622225BAB"/>
    <w:pPr>
      <w:widowControl w:val="0"/>
      <w:wordWrap w:val="0"/>
      <w:autoSpaceDE w:val="0"/>
      <w:autoSpaceDN w:val="0"/>
    </w:pPr>
  </w:style>
  <w:style w:type="paragraph" w:customStyle="1" w:styleId="16AA43A2B14E45A2BE512EA180AF3857">
    <w:name w:val="16AA43A2B14E45A2BE512EA180AF3857"/>
    <w:pPr>
      <w:widowControl w:val="0"/>
      <w:wordWrap w:val="0"/>
      <w:autoSpaceDE w:val="0"/>
      <w:autoSpaceDN w:val="0"/>
    </w:pPr>
  </w:style>
  <w:style w:type="paragraph" w:customStyle="1" w:styleId="C35B1B5AC6514E638A906A10337135C0">
    <w:name w:val="C35B1B5AC6514E638A906A10337135C0"/>
    <w:pPr>
      <w:widowControl w:val="0"/>
      <w:wordWrap w:val="0"/>
      <w:autoSpaceDE w:val="0"/>
      <w:autoSpaceDN w:val="0"/>
    </w:pPr>
  </w:style>
  <w:style w:type="paragraph" w:customStyle="1" w:styleId="CFAB99BFAF2242C2B6CD6386A46B1AC6">
    <w:name w:val="CFAB99BFAF2242C2B6CD6386A46B1AC6"/>
    <w:pPr>
      <w:widowControl w:val="0"/>
      <w:wordWrap w:val="0"/>
      <w:autoSpaceDE w:val="0"/>
      <w:autoSpaceDN w:val="0"/>
    </w:pPr>
  </w:style>
  <w:style w:type="paragraph" w:customStyle="1" w:styleId="21B9DDAD4F154B99977D04CAEF929481">
    <w:name w:val="21B9DDAD4F154B99977D04CAEF929481"/>
    <w:pPr>
      <w:widowControl w:val="0"/>
      <w:wordWrap w:val="0"/>
      <w:autoSpaceDE w:val="0"/>
      <w:autoSpaceDN w:val="0"/>
    </w:pPr>
  </w:style>
  <w:style w:type="paragraph" w:customStyle="1" w:styleId="AE38C01E82004AF2A3A149D17E9451D8">
    <w:name w:val="AE38C01E82004AF2A3A149D17E9451D8"/>
    <w:pPr>
      <w:widowControl w:val="0"/>
      <w:wordWrap w:val="0"/>
      <w:autoSpaceDE w:val="0"/>
      <w:autoSpaceDN w:val="0"/>
    </w:pPr>
  </w:style>
  <w:style w:type="paragraph" w:customStyle="1" w:styleId="60D5132A4380430E8088ACA4F0D19FA4">
    <w:name w:val="60D5132A4380430E8088ACA4F0D19FA4"/>
    <w:pPr>
      <w:widowControl w:val="0"/>
      <w:wordWrap w:val="0"/>
      <w:autoSpaceDE w:val="0"/>
      <w:autoSpaceDN w:val="0"/>
    </w:pPr>
  </w:style>
  <w:style w:type="paragraph" w:customStyle="1" w:styleId="A722736C24F147DE8A434CF9C1B5A0AF">
    <w:name w:val="A722736C24F147DE8A434CF9C1B5A0AF"/>
    <w:pPr>
      <w:widowControl w:val="0"/>
      <w:wordWrap w:val="0"/>
      <w:autoSpaceDE w:val="0"/>
      <w:autoSpaceDN w:val="0"/>
    </w:pPr>
  </w:style>
  <w:style w:type="paragraph" w:customStyle="1" w:styleId="3C30CEA8058548119475CF3431DF692A">
    <w:name w:val="3C30CEA8058548119475CF3431DF692A"/>
    <w:pPr>
      <w:widowControl w:val="0"/>
      <w:wordWrap w:val="0"/>
      <w:autoSpaceDE w:val="0"/>
      <w:autoSpaceDN w:val="0"/>
    </w:pPr>
  </w:style>
  <w:style w:type="paragraph" w:customStyle="1" w:styleId="BE342F61A7354AA593CBD4E05DD0EBE9">
    <w:name w:val="BE342F61A7354AA593CBD4E05DD0EBE9"/>
    <w:pPr>
      <w:widowControl w:val="0"/>
      <w:wordWrap w:val="0"/>
      <w:autoSpaceDE w:val="0"/>
      <w:autoSpaceDN w:val="0"/>
    </w:pPr>
  </w:style>
  <w:style w:type="paragraph" w:customStyle="1" w:styleId="6896965CC15D4BEF94FF1F66FE868146">
    <w:name w:val="6896965CC15D4BEF94FF1F66FE868146"/>
    <w:pPr>
      <w:widowControl w:val="0"/>
      <w:wordWrap w:val="0"/>
      <w:autoSpaceDE w:val="0"/>
      <w:autoSpaceDN w:val="0"/>
    </w:pPr>
  </w:style>
  <w:style w:type="paragraph" w:customStyle="1" w:styleId="B9C8A74F022844ACBE88B1211A25C709">
    <w:name w:val="B9C8A74F022844ACBE88B1211A25C709"/>
    <w:pPr>
      <w:widowControl w:val="0"/>
      <w:wordWrap w:val="0"/>
      <w:autoSpaceDE w:val="0"/>
      <w:autoSpaceDN w:val="0"/>
    </w:pPr>
  </w:style>
  <w:style w:type="paragraph" w:customStyle="1" w:styleId="AE3458D674C947EB94DD82A880655FCF">
    <w:name w:val="AE3458D674C947EB94DD82A880655FCF"/>
    <w:pPr>
      <w:widowControl w:val="0"/>
      <w:wordWrap w:val="0"/>
      <w:autoSpaceDE w:val="0"/>
      <w:autoSpaceDN w:val="0"/>
    </w:pPr>
  </w:style>
  <w:style w:type="paragraph" w:customStyle="1" w:styleId="C9F9B0AFA0CD42418B66F386A7BEE0CF">
    <w:name w:val="C9F9B0AFA0CD42418B66F386A7BEE0CF"/>
    <w:pPr>
      <w:widowControl w:val="0"/>
      <w:wordWrap w:val="0"/>
      <w:autoSpaceDE w:val="0"/>
      <w:autoSpaceDN w:val="0"/>
    </w:pPr>
  </w:style>
  <w:style w:type="paragraph" w:customStyle="1" w:styleId="CC4C4CB30CFE4D05B3703A3D7D82BEF7">
    <w:name w:val="CC4C4CB30CFE4D05B3703A3D7D82BEF7"/>
    <w:pPr>
      <w:widowControl w:val="0"/>
      <w:wordWrap w:val="0"/>
      <w:autoSpaceDE w:val="0"/>
      <w:autoSpaceDN w:val="0"/>
    </w:pPr>
  </w:style>
  <w:style w:type="paragraph" w:customStyle="1" w:styleId="3866DD44208A4216960794B87728B037">
    <w:name w:val="3866DD44208A4216960794B87728B037"/>
    <w:pPr>
      <w:widowControl w:val="0"/>
      <w:wordWrap w:val="0"/>
      <w:autoSpaceDE w:val="0"/>
      <w:autoSpaceDN w:val="0"/>
    </w:pPr>
  </w:style>
  <w:style w:type="paragraph" w:customStyle="1" w:styleId="9768B228F5C94A7AA0699EA2BD524561">
    <w:name w:val="9768B228F5C94A7AA0699EA2BD524561"/>
    <w:pPr>
      <w:widowControl w:val="0"/>
      <w:wordWrap w:val="0"/>
      <w:autoSpaceDE w:val="0"/>
      <w:autoSpaceDN w:val="0"/>
    </w:pPr>
  </w:style>
  <w:style w:type="paragraph" w:customStyle="1" w:styleId="F0B1106EB5324743867E1BF64F58999D">
    <w:name w:val="F0B1106EB5324743867E1BF64F58999D"/>
    <w:pPr>
      <w:widowControl w:val="0"/>
      <w:wordWrap w:val="0"/>
      <w:autoSpaceDE w:val="0"/>
      <w:autoSpaceDN w:val="0"/>
    </w:pPr>
  </w:style>
  <w:style w:type="paragraph" w:customStyle="1" w:styleId="047BD49E248D4283BA70C874EB05AC71">
    <w:name w:val="047BD49E248D4283BA70C874EB05AC71"/>
    <w:pPr>
      <w:widowControl w:val="0"/>
      <w:wordWrap w:val="0"/>
      <w:autoSpaceDE w:val="0"/>
      <w:autoSpaceDN w:val="0"/>
    </w:pPr>
  </w:style>
  <w:style w:type="paragraph" w:customStyle="1" w:styleId="21459FE7CD6A4216BE7689AFCBAA8BC8">
    <w:name w:val="21459FE7CD6A4216BE7689AFCBAA8BC8"/>
    <w:pPr>
      <w:widowControl w:val="0"/>
      <w:wordWrap w:val="0"/>
      <w:autoSpaceDE w:val="0"/>
      <w:autoSpaceDN w:val="0"/>
    </w:pPr>
  </w:style>
  <w:style w:type="paragraph" w:customStyle="1" w:styleId="59EACB01507542BDB63429F84AEC928A">
    <w:name w:val="59EACB01507542BDB63429F84AEC928A"/>
    <w:pPr>
      <w:widowControl w:val="0"/>
      <w:wordWrap w:val="0"/>
      <w:autoSpaceDE w:val="0"/>
      <w:autoSpaceDN w:val="0"/>
    </w:pPr>
  </w:style>
  <w:style w:type="paragraph" w:customStyle="1" w:styleId="35DAE46F436D46E680E978653074FEA7">
    <w:name w:val="35DAE46F436D46E680E978653074FEA7"/>
    <w:pPr>
      <w:widowControl w:val="0"/>
      <w:wordWrap w:val="0"/>
      <w:autoSpaceDE w:val="0"/>
      <w:autoSpaceDN w:val="0"/>
    </w:pPr>
  </w:style>
  <w:style w:type="paragraph" w:customStyle="1" w:styleId="D76001999CD54AAD8921BBC71408D63F">
    <w:name w:val="D76001999CD54AAD8921BBC71408D63F"/>
    <w:pPr>
      <w:widowControl w:val="0"/>
      <w:wordWrap w:val="0"/>
      <w:autoSpaceDE w:val="0"/>
      <w:autoSpaceDN w:val="0"/>
    </w:pPr>
  </w:style>
  <w:style w:type="paragraph" w:customStyle="1" w:styleId="B5B8B596D2E24C06AC66D415D9DF86C9">
    <w:name w:val="B5B8B596D2E24C06AC66D415D9DF86C9"/>
    <w:pPr>
      <w:widowControl w:val="0"/>
      <w:wordWrap w:val="0"/>
      <w:autoSpaceDE w:val="0"/>
      <w:autoSpaceDN w:val="0"/>
    </w:pPr>
  </w:style>
  <w:style w:type="paragraph" w:customStyle="1" w:styleId="8DFCB0EB7DC149F3900D531F9CD33D05">
    <w:name w:val="8DFCB0EB7DC149F3900D531F9CD33D05"/>
    <w:pPr>
      <w:widowControl w:val="0"/>
      <w:wordWrap w:val="0"/>
      <w:autoSpaceDE w:val="0"/>
      <w:autoSpaceDN w:val="0"/>
    </w:pPr>
  </w:style>
  <w:style w:type="paragraph" w:customStyle="1" w:styleId="E93A085BE75A41418CF46E56FD25E172">
    <w:name w:val="E93A085BE75A41418CF46E56FD25E172"/>
    <w:pPr>
      <w:widowControl w:val="0"/>
      <w:wordWrap w:val="0"/>
      <w:autoSpaceDE w:val="0"/>
      <w:autoSpaceDN w:val="0"/>
    </w:pPr>
  </w:style>
  <w:style w:type="paragraph" w:customStyle="1" w:styleId="8448E8A37AFF45608150CD4C1873D27B">
    <w:name w:val="8448E8A37AFF45608150CD4C1873D27B"/>
    <w:pPr>
      <w:widowControl w:val="0"/>
      <w:wordWrap w:val="0"/>
      <w:autoSpaceDE w:val="0"/>
      <w:autoSpaceDN w:val="0"/>
    </w:pPr>
  </w:style>
  <w:style w:type="paragraph" w:customStyle="1" w:styleId="0437B55F1C10457A8FA3AA5EFE0C71F7">
    <w:name w:val="0437B55F1C10457A8FA3AA5EFE0C71F7"/>
    <w:pPr>
      <w:widowControl w:val="0"/>
      <w:wordWrap w:val="0"/>
      <w:autoSpaceDE w:val="0"/>
      <w:autoSpaceDN w:val="0"/>
    </w:pPr>
  </w:style>
  <w:style w:type="paragraph" w:customStyle="1" w:styleId="95E77810725A4E5F8B8D46163573A9AF">
    <w:name w:val="95E77810725A4E5F8B8D46163573A9AF"/>
    <w:pPr>
      <w:widowControl w:val="0"/>
      <w:wordWrap w:val="0"/>
      <w:autoSpaceDE w:val="0"/>
      <w:autoSpaceDN w:val="0"/>
    </w:pPr>
  </w:style>
  <w:style w:type="paragraph" w:customStyle="1" w:styleId="570DDF75F1854084BB0E14177FC0F865">
    <w:name w:val="570DDF75F1854084BB0E14177FC0F865"/>
    <w:pPr>
      <w:widowControl w:val="0"/>
      <w:wordWrap w:val="0"/>
      <w:autoSpaceDE w:val="0"/>
      <w:autoSpaceDN w:val="0"/>
    </w:pPr>
  </w:style>
  <w:style w:type="paragraph" w:customStyle="1" w:styleId="06056328A87B4522974FEAEE35ABE0C7">
    <w:name w:val="06056328A87B4522974FEAEE35ABE0C7"/>
    <w:pPr>
      <w:widowControl w:val="0"/>
      <w:wordWrap w:val="0"/>
      <w:autoSpaceDE w:val="0"/>
      <w:autoSpaceDN w:val="0"/>
    </w:pPr>
  </w:style>
  <w:style w:type="paragraph" w:customStyle="1" w:styleId="71DC8123CBF84F16BBCAED5EB2356329">
    <w:name w:val="71DC8123CBF84F16BBCAED5EB2356329"/>
    <w:pPr>
      <w:widowControl w:val="0"/>
      <w:wordWrap w:val="0"/>
      <w:autoSpaceDE w:val="0"/>
      <w:autoSpaceDN w:val="0"/>
    </w:pPr>
  </w:style>
  <w:style w:type="paragraph" w:customStyle="1" w:styleId="208A556929BD4F29B7DE574E92D1B81D">
    <w:name w:val="208A556929BD4F29B7DE574E92D1B81D"/>
    <w:pPr>
      <w:widowControl w:val="0"/>
      <w:wordWrap w:val="0"/>
      <w:autoSpaceDE w:val="0"/>
      <w:autoSpaceDN w:val="0"/>
    </w:pPr>
  </w:style>
  <w:style w:type="paragraph" w:customStyle="1" w:styleId="00D68CF70F3445F5A39069DF757E8077">
    <w:name w:val="00D68CF70F3445F5A39069DF757E8077"/>
    <w:pPr>
      <w:widowControl w:val="0"/>
      <w:wordWrap w:val="0"/>
      <w:autoSpaceDE w:val="0"/>
      <w:autoSpaceDN w:val="0"/>
    </w:pPr>
  </w:style>
  <w:style w:type="paragraph" w:customStyle="1" w:styleId="AD60F9306C4C40D69D394D352E462002">
    <w:name w:val="AD60F9306C4C40D69D394D352E462002"/>
    <w:pPr>
      <w:widowControl w:val="0"/>
      <w:wordWrap w:val="0"/>
      <w:autoSpaceDE w:val="0"/>
      <w:autoSpaceDN w:val="0"/>
    </w:pPr>
  </w:style>
  <w:style w:type="paragraph" w:customStyle="1" w:styleId="0A17B0BC93E645F8AF47DDA07A70B69D">
    <w:name w:val="0A17B0BC93E645F8AF47DDA07A70B69D"/>
    <w:pPr>
      <w:widowControl w:val="0"/>
      <w:wordWrap w:val="0"/>
      <w:autoSpaceDE w:val="0"/>
      <w:autoSpaceDN w:val="0"/>
    </w:pPr>
  </w:style>
  <w:style w:type="paragraph" w:customStyle="1" w:styleId="9BAE5199577E4EEB8A23161061C471ED">
    <w:name w:val="9BAE5199577E4EEB8A23161061C471ED"/>
    <w:pPr>
      <w:widowControl w:val="0"/>
      <w:wordWrap w:val="0"/>
      <w:autoSpaceDE w:val="0"/>
      <w:autoSpaceDN w:val="0"/>
    </w:pPr>
  </w:style>
  <w:style w:type="paragraph" w:customStyle="1" w:styleId="7BDDD178769C4A16A0C91D5D0F409FFF">
    <w:name w:val="7BDDD178769C4A16A0C91D5D0F409FFF"/>
    <w:pPr>
      <w:widowControl w:val="0"/>
      <w:wordWrap w:val="0"/>
      <w:autoSpaceDE w:val="0"/>
      <w:autoSpaceDN w:val="0"/>
    </w:pPr>
  </w:style>
  <w:style w:type="paragraph" w:customStyle="1" w:styleId="686B30217E50453C9A26128E8B9DC500">
    <w:name w:val="686B30217E50453C9A26128E8B9DC500"/>
    <w:pPr>
      <w:widowControl w:val="0"/>
      <w:wordWrap w:val="0"/>
      <w:autoSpaceDE w:val="0"/>
      <w:autoSpaceDN w:val="0"/>
    </w:pPr>
  </w:style>
  <w:style w:type="paragraph" w:customStyle="1" w:styleId="A91A83411E4F41439C166F4B8FEE1270">
    <w:name w:val="A91A83411E4F41439C166F4B8FEE1270"/>
    <w:pPr>
      <w:widowControl w:val="0"/>
      <w:wordWrap w:val="0"/>
      <w:autoSpaceDE w:val="0"/>
      <w:autoSpaceDN w:val="0"/>
    </w:pPr>
  </w:style>
  <w:style w:type="paragraph" w:customStyle="1" w:styleId="C3345EDB99974514ADB616A0898E3734">
    <w:name w:val="C3345EDB99974514ADB616A0898E3734"/>
    <w:pPr>
      <w:widowControl w:val="0"/>
      <w:wordWrap w:val="0"/>
      <w:autoSpaceDE w:val="0"/>
      <w:autoSpaceDN w:val="0"/>
    </w:pPr>
  </w:style>
  <w:style w:type="paragraph" w:customStyle="1" w:styleId="40DE52B7EF5344BE8DE3966D11F06339">
    <w:name w:val="40DE52B7EF5344BE8DE3966D11F06339"/>
    <w:pPr>
      <w:widowControl w:val="0"/>
      <w:wordWrap w:val="0"/>
      <w:autoSpaceDE w:val="0"/>
      <w:autoSpaceDN w:val="0"/>
    </w:pPr>
  </w:style>
  <w:style w:type="paragraph" w:customStyle="1" w:styleId="59A6658C657444529D3E2A2CE543D588">
    <w:name w:val="59A6658C657444529D3E2A2CE543D588"/>
    <w:pPr>
      <w:widowControl w:val="0"/>
      <w:wordWrap w:val="0"/>
      <w:autoSpaceDE w:val="0"/>
      <w:autoSpaceDN w:val="0"/>
    </w:pPr>
  </w:style>
  <w:style w:type="paragraph" w:customStyle="1" w:styleId="B1F88FE19029493A99D96133D9227340">
    <w:name w:val="B1F88FE19029493A99D96133D9227340"/>
    <w:pPr>
      <w:widowControl w:val="0"/>
      <w:wordWrap w:val="0"/>
      <w:autoSpaceDE w:val="0"/>
      <w:autoSpaceDN w:val="0"/>
    </w:pPr>
  </w:style>
  <w:style w:type="paragraph" w:customStyle="1" w:styleId="5F07E29A2BF548508B3A148FA447C8B7">
    <w:name w:val="5F07E29A2BF548508B3A148FA447C8B7"/>
    <w:pPr>
      <w:widowControl w:val="0"/>
      <w:wordWrap w:val="0"/>
      <w:autoSpaceDE w:val="0"/>
      <w:autoSpaceDN w:val="0"/>
    </w:pPr>
  </w:style>
  <w:style w:type="paragraph" w:customStyle="1" w:styleId="E31BB629E25D49529644018861D1F7A7">
    <w:name w:val="E31BB629E25D49529644018861D1F7A7"/>
    <w:pPr>
      <w:widowControl w:val="0"/>
      <w:wordWrap w:val="0"/>
      <w:autoSpaceDE w:val="0"/>
      <w:autoSpaceDN w:val="0"/>
    </w:pPr>
  </w:style>
  <w:style w:type="paragraph" w:customStyle="1" w:styleId="E796E7DEEC6B422E83CB88EA10A75CA2">
    <w:name w:val="E796E7DEEC6B422E83CB88EA10A75CA2"/>
    <w:pPr>
      <w:widowControl w:val="0"/>
      <w:wordWrap w:val="0"/>
      <w:autoSpaceDE w:val="0"/>
      <w:autoSpaceDN w:val="0"/>
    </w:pPr>
  </w:style>
  <w:style w:type="paragraph" w:customStyle="1" w:styleId="FD5A5ECD037C475A9F860ABCCA3F95F3">
    <w:name w:val="FD5A5ECD037C475A9F860ABCCA3F95F3"/>
    <w:pPr>
      <w:widowControl w:val="0"/>
      <w:wordWrap w:val="0"/>
      <w:autoSpaceDE w:val="0"/>
      <w:autoSpaceDN w:val="0"/>
    </w:pPr>
  </w:style>
  <w:style w:type="paragraph" w:customStyle="1" w:styleId="078716964A6244C7A7AE6A20270CEBE8">
    <w:name w:val="078716964A6244C7A7AE6A20270CEBE8"/>
    <w:pPr>
      <w:widowControl w:val="0"/>
      <w:wordWrap w:val="0"/>
      <w:autoSpaceDE w:val="0"/>
      <w:autoSpaceDN w:val="0"/>
    </w:pPr>
  </w:style>
  <w:style w:type="paragraph" w:customStyle="1" w:styleId="8BF313F53AB042F5B7F1822D32508779">
    <w:name w:val="8BF313F53AB042F5B7F1822D32508779"/>
    <w:pPr>
      <w:widowControl w:val="0"/>
      <w:wordWrap w:val="0"/>
      <w:autoSpaceDE w:val="0"/>
      <w:autoSpaceDN w:val="0"/>
    </w:pPr>
  </w:style>
  <w:style w:type="paragraph" w:customStyle="1" w:styleId="EC61206AFDA04F1D8CE89FA6AA3C104E">
    <w:name w:val="EC61206AFDA04F1D8CE89FA6AA3C104E"/>
    <w:pPr>
      <w:widowControl w:val="0"/>
      <w:wordWrap w:val="0"/>
      <w:autoSpaceDE w:val="0"/>
      <w:autoSpaceDN w:val="0"/>
    </w:pPr>
  </w:style>
  <w:style w:type="paragraph" w:customStyle="1" w:styleId="96765C9F26E3413B9977F2D706D3448D">
    <w:name w:val="96765C9F26E3413B9977F2D706D3448D"/>
    <w:pPr>
      <w:widowControl w:val="0"/>
      <w:wordWrap w:val="0"/>
      <w:autoSpaceDE w:val="0"/>
      <w:autoSpaceDN w:val="0"/>
    </w:pPr>
  </w:style>
  <w:style w:type="paragraph" w:customStyle="1" w:styleId="23CB7042B5C34971BDD0668B9BA81491">
    <w:name w:val="23CB7042B5C34971BDD0668B9BA81491"/>
    <w:pPr>
      <w:widowControl w:val="0"/>
      <w:wordWrap w:val="0"/>
      <w:autoSpaceDE w:val="0"/>
      <w:autoSpaceDN w:val="0"/>
    </w:pPr>
  </w:style>
  <w:style w:type="paragraph" w:customStyle="1" w:styleId="9D19AD63E43A42D280113939BE4961DF">
    <w:name w:val="9D19AD63E43A42D280113939BE4961DF"/>
    <w:pPr>
      <w:widowControl w:val="0"/>
      <w:wordWrap w:val="0"/>
      <w:autoSpaceDE w:val="0"/>
      <w:autoSpaceDN w:val="0"/>
    </w:pPr>
  </w:style>
  <w:style w:type="paragraph" w:customStyle="1" w:styleId="EB38714D668E4FE7A4F93F736EB12740">
    <w:name w:val="EB38714D668E4FE7A4F93F736EB12740"/>
    <w:pPr>
      <w:widowControl w:val="0"/>
      <w:wordWrap w:val="0"/>
      <w:autoSpaceDE w:val="0"/>
      <w:autoSpaceDN w:val="0"/>
    </w:pPr>
  </w:style>
  <w:style w:type="paragraph" w:customStyle="1" w:styleId="73162E6309B34053A19B31F667B0BBC9">
    <w:name w:val="73162E6309B34053A19B31F667B0BBC9"/>
    <w:pPr>
      <w:widowControl w:val="0"/>
      <w:wordWrap w:val="0"/>
      <w:autoSpaceDE w:val="0"/>
      <w:autoSpaceDN w:val="0"/>
    </w:pPr>
  </w:style>
  <w:style w:type="paragraph" w:customStyle="1" w:styleId="929B4B638B8B4855B27E1ACA29915B61">
    <w:name w:val="929B4B638B8B4855B27E1ACA29915B61"/>
    <w:pPr>
      <w:widowControl w:val="0"/>
      <w:wordWrap w:val="0"/>
      <w:autoSpaceDE w:val="0"/>
      <w:autoSpaceDN w:val="0"/>
    </w:pPr>
  </w:style>
  <w:style w:type="paragraph" w:customStyle="1" w:styleId="9937F44A3BC1492EA6D1684821C819B1">
    <w:name w:val="9937F44A3BC1492EA6D1684821C819B1"/>
    <w:pPr>
      <w:widowControl w:val="0"/>
      <w:wordWrap w:val="0"/>
      <w:autoSpaceDE w:val="0"/>
      <w:autoSpaceDN w:val="0"/>
    </w:pPr>
  </w:style>
  <w:style w:type="paragraph" w:customStyle="1" w:styleId="15D815793C4948BCAA4A087CD7A56D42">
    <w:name w:val="15D815793C4948BCAA4A087CD7A56D42"/>
    <w:pPr>
      <w:widowControl w:val="0"/>
      <w:wordWrap w:val="0"/>
      <w:autoSpaceDE w:val="0"/>
      <w:autoSpaceDN w:val="0"/>
    </w:pPr>
  </w:style>
  <w:style w:type="paragraph" w:customStyle="1" w:styleId="B6F2708873204D6AB2EA429895C7ED51">
    <w:name w:val="B6F2708873204D6AB2EA429895C7ED51"/>
    <w:pPr>
      <w:widowControl w:val="0"/>
      <w:wordWrap w:val="0"/>
      <w:autoSpaceDE w:val="0"/>
      <w:autoSpaceDN w:val="0"/>
    </w:pPr>
  </w:style>
  <w:style w:type="paragraph" w:customStyle="1" w:styleId="7E13CA80355F4BA59B56968E78D9A86F">
    <w:name w:val="7E13CA80355F4BA59B56968E78D9A86F"/>
    <w:pPr>
      <w:widowControl w:val="0"/>
      <w:wordWrap w:val="0"/>
      <w:autoSpaceDE w:val="0"/>
      <w:autoSpaceDN w:val="0"/>
    </w:pPr>
  </w:style>
  <w:style w:type="paragraph" w:customStyle="1" w:styleId="C3059077792E4949BE88101B6A8C9BC7">
    <w:name w:val="C3059077792E4949BE88101B6A8C9BC7"/>
    <w:pPr>
      <w:widowControl w:val="0"/>
      <w:wordWrap w:val="0"/>
      <w:autoSpaceDE w:val="0"/>
      <w:autoSpaceDN w:val="0"/>
    </w:pPr>
  </w:style>
  <w:style w:type="paragraph" w:customStyle="1" w:styleId="1D3F6EB934EA46289B2A286AD7182870">
    <w:name w:val="1D3F6EB934EA46289B2A286AD7182870"/>
    <w:pPr>
      <w:widowControl w:val="0"/>
      <w:wordWrap w:val="0"/>
      <w:autoSpaceDE w:val="0"/>
      <w:autoSpaceDN w:val="0"/>
    </w:pPr>
  </w:style>
  <w:style w:type="paragraph" w:customStyle="1" w:styleId="69AD93AFDE144CABB8BF5646A0309862">
    <w:name w:val="69AD93AFDE144CABB8BF5646A0309862"/>
    <w:pPr>
      <w:widowControl w:val="0"/>
      <w:wordWrap w:val="0"/>
      <w:autoSpaceDE w:val="0"/>
      <w:autoSpaceDN w:val="0"/>
    </w:pPr>
  </w:style>
  <w:style w:type="paragraph" w:customStyle="1" w:styleId="BF6331B9CB214CE1A8CB1D1E5E6607BC">
    <w:name w:val="BF6331B9CB214CE1A8CB1D1E5E6607BC"/>
    <w:pPr>
      <w:widowControl w:val="0"/>
      <w:wordWrap w:val="0"/>
      <w:autoSpaceDE w:val="0"/>
      <w:autoSpaceDN w:val="0"/>
    </w:pPr>
  </w:style>
  <w:style w:type="paragraph" w:customStyle="1" w:styleId="29667DCE30BB4804823536C95AADB0BE">
    <w:name w:val="29667DCE30BB4804823536C95AADB0BE"/>
    <w:pPr>
      <w:widowControl w:val="0"/>
      <w:wordWrap w:val="0"/>
      <w:autoSpaceDE w:val="0"/>
      <w:autoSpaceDN w:val="0"/>
    </w:pPr>
  </w:style>
  <w:style w:type="paragraph" w:customStyle="1" w:styleId="F3DFEED92FF74A62A8EDA2433FBFE5BA">
    <w:name w:val="F3DFEED92FF74A62A8EDA2433FBFE5BA"/>
    <w:pPr>
      <w:widowControl w:val="0"/>
      <w:wordWrap w:val="0"/>
      <w:autoSpaceDE w:val="0"/>
      <w:autoSpaceDN w:val="0"/>
    </w:pPr>
  </w:style>
  <w:style w:type="paragraph" w:customStyle="1" w:styleId="2E27C0F1DF8047FB9D25BD1BF568FEF6">
    <w:name w:val="2E27C0F1DF8047FB9D25BD1BF568FEF6"/>
    <w:pPr>
      <w:widowControl w:val="0"/>
      <w:wordWrap w:val="0"/>
      <w:autoSpaceDE w:val="0"/>
      <w:autoSpaceDN w:val="0"/>
    </w:pPr>
  </w:style>
  <w:style w:type="paragraph" w:customStyle="1" w:styleId="FB86918D32D9449E8062F1B6EFFF2823">
    <w:name w:val="FB86918D32D9449E8062F1B6EFFF2823"/>
    <w:pPr>
      <w:widowControl w:val="0"/>
      <w:wordWrap w:val="0"/>
      <w:autoSpaceDE w:val="0"/>
      <w:autoSpaceDN w:val="0"/>
    </w:pPr>
  </w:style>
  <w:style w:type="paragraph" w:customStyle="1" w:styleId="F502A6BC1BA7438D9A43393C30427C61">
    <w:name w:val="F502A6BC1BA7438D9A43393C30427C61"/>
    <w:pPr>
      <w:widowControl w:val="0"/>
      <w:wordWrap w:val="0"/>
      <w:autoSpaceDE w:val="0"/>
      <w:autoSpaceDN w:val="0"/>
    </w:pPr>
  </w:style>
  <w:style w:type="paragraph" w:customStyle="1" w:styleId="38645DEE39BA4FF99BB9CC9F2242104B">
    <w:name w:val="38645DEE39BA4FF99BB9CC9F2242104B"/>
    <w:pPr>
      <w:widowControl w:val="0"/>
      <w:wordWrap w:val="0"/>
      <w:autoSpaceDE w:val="0"/>
      <w:autoSpaceDN w:val="0"/>
    </w:pPr>
  </w:style>
  <w:style w:type="paragraph" w:customStyle="1" w:styleId="6D2CED4216814554A05D2A43F2188665">
    <w:name w:val="6D2CED4216814554A05D2A43F2188665"/>
    <w:pPr>
      <w:widowControl w:val="0"/>
      <w:wordWrap w:val="0"/>
      <w:autoSpaceDE w:val="0"/>
      <w:autoSpaceDN w:val="0"/>
    </w:pPr>
  </w:style>
  <w:style w:type="paragraph" w:customStyle="1" w:styleId="23DBAC6CA7DE481598C866A7B4E1091F">
    <w:name w:val="23DBAC6CA7DE481598C866A7B4E1091F"/>
    <w:pPr>
      <w:widowControl w:val="0"/>
      <w:wordWrap w:val="0"/>
      <w:autoSpaceDE w:val="0"/>
      <w:autoSpaceDN w:val="0"/>
    </w:pPr>
  </w:style>
  <w:style w:type="paragraph" w:customStyle="1" w:styleId="CFDFD49D771640A1B49399AA83B47B39">
    <w:name w:val="CFDFD49D771640A1B49399AA83B47B39"/>
    <w:pPr>
      <w:widowControl w:val="0"/>
      <w:wordWrap w:val="0"/>
      <w:autoSpaceDE w:val="0"/>
      <w:autoSpaceDN w:val="0"/>
    </w:pPr>
  </w:style>
  <w:style w:type="paragraph" w:customStyle="1" w:styleId="1B2CEE5E73AF42DD827ADAAD3B497F85">
    <w:name w:val="1B2CEE5E73AF42DD827ADAAD3B497F85"/>
    <w:pPr>
      <w:widowControl w:val="0"/>
      <w:wordWrap w:val="0"/>
      <w:autoSpaceDE w:val="0"/>
      <w:autoSpaceDN w:val="0"/>
    </w:pPr>
  </w:style>
  <w:style w:type="paragraph" w:customStyle="1" w:styleId="7C0285B8629748CDB04FC83A213785EF">
    <w:name w:val="7C0285B8629748CDB04FC83A213785EF"/>
    <w:pPr>
      <w:widowControl w:val="0"/>
      <w:wordWrap w:val="0"/>
      <w:autoSpaceDE w:val="0"/>
      <w:autoSpaceDN w:val="0"/>
    </w:pPr>
  </w:style>
  <w:style w:type="paragraph" w:customStyle="1" w:styleId="44334B35BE0A4E14B11C307D7610070B">
    <w:name w:val="44334B35BE0A4E14B11C307D7610070B"/>
    <w:pPr>
      <w:widowControl w:val="0"/>
      <w:wordWrap w:val="0"/>
      <w:autoSpaceDE w:val="0"/>
      <w:autoSpaceDN w:val="0"/>
    </w:pPr>
  </w:style>
  <w:style w:type="paragraph" w:customStyle="1" w:styleId="4D7BB3E018CD4A34B928B23F8F455947">
    <w:name w:val="4D7BB3E018CD4A34B928B23F8F455947"/>
    <w:pPr>
      <w:widowControl w:val="0"/>
      <w:wordWrap w:val="0"/>
      <w:autoSpaceDE w:val="0"/>
      <w:autoSpaceDN w:val="0"/>
    </w:pPr>
  </w:style>
  <w:style w:type="paragraph" w:customStyle="1" w:styleId="951524192AF045B0BBCC4ED0817026A4">
    <w:name w:val="951524192AF045B0BBCC4ED0817026A4"/>
    <w:pPr>
      <w:widowControl w:val="0"/>
      <w:wordWrap w:val="0"/>
      <w:autoSpaceDE w:val="0"/>
      <w:autoSpaceDN w:val="0"/>
    </w:pPr>
  </w:style>
  <w:style w:type="paragraph" w:customStyle="1" w:styleId="11211A983AE844AE9DB5751574A846B0">
    <w:name w:val="11211A983AE844AE9DB5751574A846B0"/>
    <w:pPr>
      <w:widowControl w:val="0"/>
      <w:wordWrap w:val="0"/>
      <w:autoSpaceDE w:val="0"/>
      <w:autoSpaceDN w:val="0"/>
    </w:pPr>
  </w:style>
  <w:style w:type="paragraph" w:customStyle="1" w:styleId="7EBF3B82EC0E4CC6819824CBD4FAB9F6">
    <w:name w:val="7EBF3B82EC0E4CC6819824CBD4FAB9F6"/>
    <w:pPr>
      <w:widowControl w:val="0"/>
      <w:wordWrap w:val="0"/>
      <w:autoSpaceDE w:val="0"/>
      <w:autoSpaceDN w:val="0"/>
    </w:pPr>
  </w:style>
  <w:style w:type="paragraph" w:customStyle="1" w:styleId="844F93A81D5E4C86A505D12C903C8322">
    <w:name w:val="844F93A81D5E4C86A505D12C903C8322"/>
    <w:pPr>
      <w:widowControl w:val="0"/>
      <w:wordWrap w:val="0"/>
      <w:autoSpaceDE w:val="0"/>
      <w:autoSpaceDN w:val="0"/>
    </w:pPr>
  </w:style>
  <w:style w:type="paragraph" w:customStyle="1" w:styleId="677DCD4888BC4E16BECBDFED504D190C">
    <w:name w:val="677DCD4888BC4E16BECBDFED504D190C"/>
    <w:pPr>
      <w:widowControl w:val="0"/>
      <w:wordWrap w:val="0"/>
      <w:autoSpaceDE w:val="0"/>
      <w:autoSpaceDN w:val="0"/>
    </w:pPr>
  </w:style>
  <w:style w:type="paragraph" w:customStyle="1" w:styleId="6EDBE29CE5524E848206898F100BD0FA">
    <w:name w:val="6EDBE29CE5524E848206898F100BD0FA"/>
    <w:pPr>
      <w:widowControl w:val="0"/>
      <w:wordWrap w:val="0"/>
      <w:autoSpaceDE w:val="0"/>
      <w:autoSpaceDN w:val="0"/>
    </w:pPr>
  </w:style>
  <w:style w:type="paragraph" w:customStyle="1" w:styleId="DBAC53C2B84F41758244D83CEA77D593">
    <w:name w:val="DBAC53C2B84F41758244D83CEA77D593"/>
    <w:pPr>
      <w:widowControl w:val="0"/>
      <w:wordWrap w:val="0"/>
      <w:autoSpaceDE w:val="0"/>
      <w:autoSpaceDN w:val="0"/>
    </w:pPr>
  </w:style>
  <w:style w:type="paragraph" w:customStyle="1" w:styleId="9639781B944A4211AD8B779D88BD2319">
    <w:name w:val="9639781B944A4211AD8B779D88BD2319"/>
    <w:pPr>
      <w:widowControl w:val="0"/>
      <w:wordWrap w:val="0"/>
      <w:autoSpaceDE w:val="0"/>
      <w:autoSpaceDN w:val="0"/>
    </w:pPr>
  </w:style>
  <w:style w:type="paragraph" w:customStyle="1" w:styleId="57D8F7EB062441B4A32BAFB34853B857">
    <w:name w:val="57D8F7EB062441B4A32BAFB34853B857"/>
    <w:pPr>
      <w:widowControl w:val="0"/>
      <w:wordWrap w:val="0"/>
      <w:autoSpaceDE w:val="0"/>
      <w:autoSpaceDN w:val="0"/>
    </w:pPr>
  </w:style>
  <w:style w:type="paragraph" w:customStyle="1" w:styleId="A7F64C66321446CF9D06CE1732BD5978">
    <w:name w:val="A7F64C66321446CF9D06CE1732BD5978"/>
    <w:pPr>
      <w:widowControl w:val="0"/>
      <w:wordWrap w:val="0"/>
      <w:autoSpaceDE w:val="0"/>
      <w:autoSpaceDN w:val="0"/>
    </w:pPr>
  </w:style>
  <w:style w:type="paragraph" w:customStyle="1" w:styleId="BBA150AFC25542519FA9700BC9A5E487">
    <w:name w:val="BBA150AFC25542519FA9700BC9A5E48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EB8E6D-7392-4188-A5F5-EBE33B1A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회의록.dotx</Template>
  <TotalTime>100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moo jin</dc:creator>
  <cp:lastModifiedBy>tykim</cp:lastModifiedBy>
  <cp:revision>6</cp:revision>
  <dcterms:created xsi:type="dcterms:W3CDTF">2021-03-27T01:38:00Z</dcterms:created>
  <dcterms:modified xsi:type="dcterms:W3CDTF">2021-04-09T05:43:00Z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