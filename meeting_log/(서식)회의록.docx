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85322" w14:textId="77777777" w:rsidR="00A979E1" w:rsidRDefault="0096256C" w:rsidP="00A979E1">
      <w:pPr>
        <w:pStyle w:val="affff3"/>
      </w:pPr>
      <w:sdt>
        <w:sdtPr>
          <w:alias w:val="회의 제목 입력:"/>
          <w:tag w:val="회의 제목 입력:"/>
          <w:id w:val="745540532"/>
          <w:placeholder>
            <w:docPart w:val="DE2EA600167E4BE594F03335B8911227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제목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alias w:val="세로줄 구분 기호:"/>
          <w:tag w:val="세로줄 구분 기호:"/>
          <w:id w:val="1874568466"/>
          <w:placeholder>
            <w:docPart w:val="6FA092552D6641FBB80F0D4F47C4A211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|</w:t>
          </w:r>
        </w:sdtContent>
      </w:sdt>
      <w:r w:rsidR="007A6805">
        <w:t xml:space="preserve"> </w:t>
      </w:r>
      <w:sdt>
        <w:sdtPr>
          <w:rPr>
            <w:rStyle w:val="a6"/>
          </w:rPr>
          <w:alias w:val="회의록:"/>
          <w:tag w:val="회의록:"/>
          <w:id w:val="324875599"/>
          <w:placeholder>
            <w:docPart w:val="245BA938277B4C7FB9223F8DBC1C1635"/>
          </w:placeholder>
          <w:temporary/>
          <w:showingPlcHdr/>
          <w15:appearance w15:val="hidden"/>
        </w:sdtPr>
        <w:sdtEndPr>
          <w:rPr>
            <w:rStyle w:val="a2"/>
            <w:caps w:val="0"/>
          </w:rPr>
        </w:sdtEndPr>
        <w:sdtContent>
          <w:r w:rsidR="00CB50F2" w:rsidRPr="00CB50F2">
            <w:rPr>
              <w:rStyle w:val="a6"/>
              <w:lang w:val="ko-KR" w:eastAsia="ko-KR" w:bidi="ko-KR"/>
            </w:rPr>
            <w:t>회의록</w:t>
          </w:r>
        </w:sdtContent>
      </w:sdt>
    </w:p>
    <w:p w14:paraId="49B9FD2B" w14:textId="77777777" w:rsidR="00A979E1" w:rsidRDefault="0096256C" w:rsidP="00A979E1">
      <w:pPr>
        <w:pStyle w:val="21"/>
      </w:pPr>
      <w:sdt>
        <w:sdtPr>
          <w:alias w:val="회의 날짜 및 시간:"/>
          <w:tag w:val="회의 날짜 및 시간:"/>
          <w:id w:val="712006246"/>
          <w:placeholder>
            <w:docPart w:val="AD14D7281D4F40EA8A45383721AFCB28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날짜</w:t>
          </w:r>
          <w:r w:rsidR="00A979E1">
            <w:rPr>
              <w:lang w:val="ko-KR" w:eastAsia="ko-KR" w:bidi="ko-KR"/>
            </w:rPr>
            <w:t xml:space="preserve"> |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날짜 입력:"/>
          <w:tag w:val="날짜 입력:"/>
          <w:id w:val="-932354384"/>
          <w:placeholder>
            <w:docPart w:val="84B00D70C8F7419397546008F2837825"/>
          </w:placeholder>
          <w:temporary/>
          <w:showingPlcHdr/>
          <w15:appearance w15:val="hidden"/>
        </w:sdtPr>
        <w:sdtEndPr>
          <w:rPr>
            <w:rStyle w:val="afffa"/>
          </w:rPr>
        </w:sdtEndPr>
        <w:sdtContent>
          <w:r w:rsidR="00A979E1" w:rsidRPr="003665F5">
            <w:rPr>
              <w:rStyle w:val="afffa"/>
              <w:lang w:val="ko-KR" w:eastAsia="ko-KR" w:bidi="ko-KR"/>
            </w:rPr>
            <w:t>날짜</w:t>
          </w:r>
        </w:sdtContent>
      </w:sdt>
      <w:r w:rsidR="00A979E1" w:rsidRPr="003665F5">
        <w:rPr>
          <w:rStyle w:val="afffa"/>
          <w:lang w:val="ko-KR" w:eastAsia="ko-KR" w:bidi="ko-KR"/>
        </w:rPr>
        <w:t xml:space="preserve"> | </w:t>
      </w:r>
      <w:sdt>
        <w:sdtPr>
          <w:rPr>
            <w:rStyle w:val="afffa"/>
          </w:rPr>
          <w:alias w:val="시간 입력:"/>
          <w:tag w:val="시간 입력:"/>
          <w:id w:val="1573844241"/>
          <w:placeholder>
            <w:docPart w:val="6B754330D4A049D8BD06567C5E385FA1"/>
          </w:placeholder>
          <w:temporary/>
          <w:showingPlcHdr/>
          <w15:appearance w15:val="hidden"/>
        </w:sdtPr>
        <w:sdtEndPr>
          <w:rPr>
            <w:rStyle w:val="afffa"/>
          </w:rPr>
        </w:sdtEndPr>
        <w:sdtContent>
          <w:r w:rsidR="00A979E1" w:rsidRPr="003665F5">
            <w:rPr>
              <w:rStyle w:val="afffa"/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회의 장소:"/>
          <w:tag w:val="회의 장소:"/>
          <w:id w:val="1910582416"/>
          <w:placeholder>
            <w:docPart w:val="688669EE5A7C4F5D99B33A5CFD7A70E3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장소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위치 입력:"/>
          <w:tag w:val="위치 입력:"/>
          <w:id w:val="465398058"/>
          <w:placeholder>
            <w:docPart w:val="C2FC67A3E2A24985A9BF0096ACE1DE69"/>
          </w:placeholder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장소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회의 정보 레이아웃 표"/>
      </w:tblPr>
      <w:tblGrid>
        <w:gridCol w:w="5233"/>
        <w:gridCol w:w="5233"/>
      </w:tblGrid>
      <w:tr w:rsidR="00A979E1" w14:paraId="65DE4E3F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회의 주최자, 회의 유형, 진행자, 서기 및 시간 관리자 표"/>
            </w:tblPr>
            <w:tblGrid>
              <w:gridCol w:w="2333"/>
              <w:gridCol w:w="2890"/>
            </w:tblGrid>
            <w:tr w:rsidR="00A979E1" w14:paraId="6863D5CC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7F322ED6" w14:textId="77777777" w:rsidR="00A979E1" w:rsidRPr="00A979E1" w:rsidRDefault="0096256C" w:rsidP="00A979E1">
                  <w:pPr>
                    <w:pStyle w:val="31"/>
                  </w:pPr>
                  <w:sdt>
                    <w:sdtPr>
                      <w:alias w:val="모임 주관:"/>
                      <w:tag w:val="모임 주관:"/>
                      <w:id w:val="1112008097"/>
                      <w:placeholder>
                        <w:docPart w:val="C2CA3DF9A57E4E4C9766924D2838C9D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주최자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sdt>
                <w:sdtPr>
                  <w:alias w:val="이름 입력:"/>
                  <w:tag w:val="이름 입력:"/>
                  <w:id w:val="882985375"/>
                  <w:placeholder>
                    <w:docPart w:val="2CA27DA8373344A9BDDCEE42BDF5A17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433BCE3D" w14:textId="77777777" w:rsidR="00A979E1" w:rsidRDefault="00A979E1" w:rsidP="00D578F4">
                      <w:pPr>
                        <w:spacing w:after="0"/>
                      </w:pPr>
                      <w:r>
                        <w:rPr>
                          <w:lang w:val="ko-KR" w:bidi="ko-KR"/>
                        </w:rPr>
                        <w:t>이름</w:t>
                      </w:r>
                    </w:p>
                  </w:tc>
                </w:sdtContent>
              </w:sdt>
            </w:tr>
            <w:tr w:rsidR="00A979E1" w14:paraId="68E7E477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590DD291" w14:textId="77777777" w:rsidR="00A979E1" w:rsidRPr="00A979E1" w:rsidRDefault="0096256C" w:rsidP="00A979E1">
                  <w:pPr>
                    <w:pStyle w:val="31"/>
                  </w:pPr>
                  <w:sdt>
                    <w:sdtPr>
                      <w:alias w:val="모임 유형:"/>
                      <w:tag w:val="모임 유형:"/>
                      <w:id w:val="1356456911"/>
                      <w:placeholder>
                        <w:docPart w:val="557B89306DB7423DAD021333E1C5EF0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유형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sdt>
                <w:sdtPr>
                  <w:alias w:val="목적 입력:"/>
                  <w:tag w:val="목적 입력:"/>
                  <w:id w:val="-1539655202"/>
                  <w:placeholder>
                    <w:docPart w:val="24D7452DF98C493CA7BA8FC3E2F61AA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0253EE41" w14:textId="77777777" w:rsidR="00A979E1" w:rsidRDefault="00A979E1" w:rsidP="00D578F4">
                      <w:pPr>
                        <w:spacing w:after="0"/>
                      </w:pPr>
                      <w:r>
                        <w:rPr>
                          <w:lang w:val="ko-KR" w:bidi="ko-KR"/>
                        </w:rPr>
                        <w:t>목적</w:t>
                      </w:r>
                    </w:p>
                  </w:tc>
                </w:sdtContent>
              </w:sdt>
            </w:tr>
            <w:tr w:rsidR="00A979E1" w14:paraId="2B373840" w14:textId="77777777" w:rsidTr="00D578F4">
              <w:sdt>
                <w:sdtPr>
                  <w:alias w:val="진행자:"/>
                  <w:tag w:val="진행자:"/>
                  <w:id w:val="-1618515975"/>
                  <w:placeholder>
                    <w:docPart w:val="42C22884164D4ED59FBF417CE15F7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2334938F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진행자</w:t>
                      </w:r>
                      <w:r w:rsidRPr="00A979E1">
                        <w:rPr>
                          <w:lang w:val="ko-KR" w:bidi="ko-KR"/>
                        </w:rPr>
                        <w:t>:</w:t>
                      </w:r>
                    </w:p>
                  </w:tc>
                </w:sdtContent>
              </w:sdt>
              <w:sdt>
                <w:sdtPr>
                  <w:alias w:val="이름 입력:"/>
                  <w:tag w:val="이름 입력:"/>
                  <w:id w:val="-582762193"/>
                  <w:placeholder>
                    <w:docPart w:val="2CA27DA8373344A9BDDCEE42BDF5A17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330D95C3" w14:textId="77777777" w:rsidR="00A979E1" w:rsidRDefault="00425877" w:rsidP="00D578F4">
                      <w:pPr>
                        <w:spacing w:after="0"/>
                      </w:pPr>
                      <w:r>
                        <w:rPr>
                          <w:lang w:val="ko-KR" w:bidi="ko-KR"/>
                        </w:rPr>
                        <w:t>이름</w:t>
                      </w:r>
                    </w:p>
                  </w:tc>
                </w:sdtContent>
              </w:sdt>
            </w:tr>
            <w:tr w:rsidR="00A979E1" w14:paraId="583A4A5E" w14:textId="77777777" w:rsidTr="00D578F4">
              <w:sdt>
                <w:sdtPr>
                  <w:alias w:val="서기:"/>
                  <w:tag w:val="서기:"/>
                  <w:id w:val="-1961940283"/>
                  <w:placeholder>
                    <w:docPart w:val="6BFD654B625545CFA64A1A4CA0363AF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075C400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서기</w:t>
                      </w:r>
                    </w:p>
                  </w:tc>
                </w:sdtContent>
              </w:sdt>
              <w:sdt>
                <w:sdtPr>
                  <w:alias w:val="이름 입력:"/>
                  <w:tag w:val="이름 입력:"/>
                  <w:id w:val="-2138095640"/>
                  <w:placeholder>
                    <w:docPart w:val="2CA27DA8373344A9BDDCEE42BDF5A17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40ECD1D2" w14:textId="77777777" w:rsidR="00A979E1" w:rsidRDefault="00425877" w:rsidP="00D578F4">
                      <w:pPr>
                        <w:spacing w:after="0"/>
                      </w:pPr>
                      <w:r>
                        <w:rPr>
                          <w:lang w:val="ko-KR" w:bidi="ko-KR"/>
                        </w:rPr>
                        <w:t>이름</w:t>
                      </w:r>
                    </w:p>
                  </w:tc>
                </w:sdtContent>
              </w:sdt>
            </w:tr>
            <w:tr w:rsidR="00A979E1" w14:paraId="7BA186EE" w14:textId="77777777" w:rsidTr="00D578F4">
              <w:sdt>
                <w:sdtPr>
                  <w:alias w:val="시간 관리 담당:"/>
                  <w:tag w:val="시간 관리 담당:"/>
                  <w:id w:val="2113625791"/>
                  <w:placeholder>
                    <w:docPart w:val="A583E942DB66438EB8DD64AF1D0F989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F43DEBA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시간</w:t>
                      </w:r>
                      <w:r w:rsidRPr="00A979E1">
                        <w:rPr>
                          <w:lang w:val="ko-KR" w:bidi="ko-KR"/>
                        </w:rPr>
                        <w:t xml:space="preserve"> </w:t>
                      </w:r>
                      <w:r w:rsidRPr="00A979E1">
                        <w:rPr>
                          <w:lang w:val="ko-KR" w:bidi="ko-KR"/>
                        </w:rPr>
                        <w:t>관리</w:t>
                      </w:r>
                      <w:r w:rsidRPr="00A979E1">
                        <w:rPr>
                          <w:lang w:val="ko-KR" w:bidi="ko-KR"/>
                        </w:rPr>
                        <w:t xml:space="preserve"> </w:t>
                      </w:r>
                      <w:r w:rsidRPr="00A979E1">
                        <w:rPr>
                          <w:lang w:val="ko-KR" w:bidi="ko-KR"/>
                        </w:rPr>
                        <w:t>담당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alias w:val="이름 입력:"/>
                    <w:tag w:val="이름 입력:"/>
                    <w:id w:val="-90628238"/>
                    <w:placeholder>
                      <w:docPart w:val="2CA27DA8373344A9BDDCEE42BDF5A17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9C45298" w14:textId="77777777" w:rsidR="00A979E1" w:rsidRDefault="00425877" w:rsidP="00D578F4">
                      <w:pPr>
                        <w:spacing w:after="0"/>
                      </w:pPr>
                      <w:r>
                        <w:rPr>
                          <w:lang w:val="ko-KR" w:bidi="ko-KR"/>
                        </w:rPr>
                        <w:t>이름</w:t>
                      </w:r>
                    </w:p>
                  </w:sdtContent>
                </w:sdt>
              </w:tc>
            </w:tr>
          </w:tbl>
          <w:p w14:paraId="7EC24015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7D216DEC" w14:textId="77777777" w:rsidR="00A979E1" w:rsidRPr="00137619" w:rsidRDefault="0096256C" w:rsidP="00D578F4">
            <w:pPr>
              <w:spacing w:after="0"/>
            </w:pPr>
            <w:sdt>
              <w:sdtPr>
                <w:alias w:val="참석자:"/>
                <w:tag w:val="참석자:"/>
                <w:id w:val="-702396967"/>
                <w:placeholder>
                  <w:docPart w:val="3249097086F84ABC80054A09EA832868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rPr>
                    <w:lang w:val="ko-KR" w:bidi="ko-KR"/>
                  </w:rPr>
                  <w:t>참석자</w:t>
                </w:r>
              </w:sdtContent>
            </w:sdt>
          </w:p>
          <w:p w14:paraId="0682E02A" w14:textId="77777777" w:rsidR="00A979E1" w:rsidRDefault="0096256C" w:rsidP="00D578F4">
            <w:pPr>
              <w:spacing w:after="0"/>
            </w:pPr>
            <w:sdt>
              <w:sdtPr>
                <w:alias w:val="참석자 1 입력:"/>
                <w:tag w:val="참석자 1 입력:"/>
                <w:id w:val="1493522722"/>
                <w:placeholder>
                  <w:docPart w:val="CCC9A608D2924FC9A273D5AAD1929607"/>
                </w:placeholder>
                <w:temporary/>
                <w:showingPlcHdr/>
                <w15:appearance w15:val="hidden"/>
              </w:sdtPr>
              <w:sdtEndPr/>
              <w:sdtContent>
                <w:r w:rsidR="00A979E1">
                  <w:rPr>
                    <w:lang w:val="ko-KR" w:bidi="ko-KR"/>
                  </w:rPr>
                  <w:t>참석자</w:t>
                </w:r>
              </w:sdtContent>
            </w:sdt>
          </w:p>
        </w:tc>
      </w:tr>
    </w:tbl>
    <w:p w14:paraId="1C6CC06C" w14:textId="77777777" w:rsidR="00A979E1" w:rsidRDefault="0096256C" w:rsidP="00A979E1">
      <w:pPr>
        <w:pStyle w:val="1"/>
      </w:pPr>
      <w:sdt>
        <w:sdtPr>
          <w:alias w:val="안건 주제:"/>
          <w:tag w:val="안건 주제:"/>
          <w:id w:val="-877550984"/>
          <w:placeholder>
            <w:docPart w:val="42F6092ACF6C4B63B98F835C9BCBC81D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</w:p>
    <w:p w14:paraId="131EBA8A" w14:textId="77777777" w:rsidR="00A979E1" w:rsidRDefault="0096256C" w:rsidP="00A979E1">
      <w:pPr>
        <w:pStyle w:val="21"/>
      </w:pPr>
      <w:sdt>
        <w:sdtPr>
          <w:alias w:val="안건 1, 할당된 시간:"/>
          <w:tag w:val="안건 1, 할당된 시간:"/>
          <w:id w:val="-548305236"/>
          <w:placeholder>
            <w:docPart w:val="2747CBB55EE042CEAF17B97A682C1DBB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1, 시간 입력:"/>
          <w:tag w:val="안건 1, 시간 입력:"/>
          <w:id w:val="252406536"/>
          <w:placeholder>
            <w:docPart w:val="3FA755B62B974556AF5B08B6FA7080D9"/>
          </w:placeholder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1, 안건 주제:"/>
          <w:tag w:val="안건 1, 안건 주제:"/>
          <w:id w:val="-1734764758"/>
          <w:placeholder>
            <w:docPart w:val="D7675F43D5BE4B0F8175B8EB132EFB75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안건 1, 주제 입력:"/>
          <w:tag w:val="안건 1, 주제 입력:"/>
          <w:id w:val="-1834833282"/>
          <w:placeholder>
            <w:docPart w:val="04E1F22E274E47B383611FEE80416E9D"/>
          </w:placeholder>
          <w:temporary/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1, 발표자:"/>
          <w:tag w:val="안건 1, 발표자:"/>
          <w:id w:val="-1972813609"/>
          <w:placeholder>
            <w:docPart w:val="8081B3D292B14F628C8B970F18CCEB4C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안건 1, 이름 입력:"/>
          <w:tag w:val="안건 1, 이름 입력:"/>
          <w:id w:val="1143621387"/>
          <w:placeholder>
            <w:docPart w:val="BD97136A3CD34947844F4A3D40E91C87"/>
          </w:placeholder>
          <w:temporary/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이름</w:t>
          </w:r>
        </w:sdtContent>
      </w:sdt>
    </w:p>
    <w:p w14:paraId="1CE708AA" w14:textId="77777777" w:rsidR="00A979E1" w:rsidRDefault="0096256C" w:rsidP="00A979E1">
      <w:sdt>
        <w:sdtPr>
          <w:alias w:val="안건 1, 토론:"/>
          <w:tag w:val="안건 1, 토론:"/>
          <w:id w:val="951674875"/>
          <w:placeholder>
            <w:docPart w:val="3B403EE2C3504B379AB812441EFB73DC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토론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1, 대화 입력:"/>
          <w:tag w:val="안건 1, 대화 입력:"/>
          <w:id w:val="983351720"/>
          <w:placeholder>
            <w:docPart w:val="FD90C93ACCCA42A9AF08F3677AE65F15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대화</w:t>
          </w:r>
        </w:sdtContent>
      </w:sdt>
    </w:p>
    <w:p w14:paraId="66443500" w14:textId="77777777" w:rsidR="00A979E1" w:rsidRDefault="0096256C" w:rsidP="00A979E1">
      <w:sdt>
        <w:sdtPr>
          <w:alias w:val="안건 1, 결론"/>
          <w:tag w:val="안건 1, 결론"/>
          <w:id w:val="1265507262"/>
          <w:placeholder>
            <w:docPart w:val="7ED91A486BAB4F91AEB52300391B0669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결론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1, 마무리 입력:"/>
          <w:tag w:val="안건 1, 마무리 입력:"/>
          <w:id w:val="-1232158815"/>
          <w:placeholder>
            <w:docPart w:val="CD5873EF4C5C44928BD5A43618336C16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마무리</w:t>
          </w:r>
        </w:sdtContent>
      </w:sdt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안건 1의 작업 항목 정보 표"/>
      </w:tblPr>
      <w:tblGrid>
        <w:gridCol w:w="6102"/>
        <w:gridCol w:w="2182"/>
        <w:gridCol w:w="2182"/>
      </w:tblGrid>
      <w:tr w:rsidR="00A979E1" w:rsidRPr="00E52810" w14:paraId="62597D22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61B239A2" w14:textId="77777777" w:rsidR="00CB50F2" w:rsidRPr="00E52810" w:rsidRDefault="0096256C" w:rsidP="00E52810">
            <w:sdt>
              <w:sdtPr>
                <w:alias w:val="안건 1, 작업 항목:"/>
                <w:tag w:val="안건 1, 작업 항목:"/>
                <w:id w:val="810443476"/>
                <w:placeholder>
                  <w:docPart w:val="CB0F98084A9C4F5BA2E39FBF2C988AF7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ko-KR" w:bidi="ko-KR"/>
                  </w:rPr>
                  <w:t>작업</w:t>
                </w:r>
                <w:r w:rsidR="00A979E1" w:rsidRPr="00E52810">
                  <w:rPr>
                    <w:lang w:val="ko-KR" w:bidi="ko-KR"/>
                  </w:rPr>
                  <w:t xml:space="preserve"> </w:t>
                </w:r>
                <w:r w:rsidR="00A979E1" w:rsidRPr="00E52810">
                  <w:rPr>
                    <w:lang w:val="ko-KR" w:bidi="ko-KR"/>
                  </w:rPr>
                  <w:t>항목</w:t>
                </w:r>
              </w:sdtContent>
            </w:sdt>
          </w:p>
        </w:tc>
        <w:sdt>
          <w:sdtPr>
            <w:alias w:val="안건 1, 담당자:"/>
            <w:tag w:val="안건 1, 담당자:"/>
            <w:id w:val="352783267"/>
            <w:placeholder>
              <w:docPart w:val="B1A1AA76C0AB4B69A6974CE26A0484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0D59E6A1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담당자</w:t>
                </w:r>
              </w:p>
            </w:tc>
          </w:sdtContent>
        </w:sdt>
        <w:sdt>
          <w:sdtPr>
            <w:alias w:val="안건 1, 마감 날짜:"/>
            <w:tag w:val="안건 1, 마감 날짜:"/>
            <w:id w:val="1450979630"/>
            <w:placeholder>
              <w:docPart w:val="8CAD2B4668F7460EBB9BB0B1E591040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CF15BBF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마감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날짜</w:t>
                </w:r>
              </w:p>
            </w:tc>
          </w:sdtContent>
        </w:sdt>
      </w:tr>
      <w:tr w:rsidR="00A979E1" w:rsidRPr="00E52810" w14:paraId="307F5970" w14:textId="77777777" w:rsidTr="00557792">
        <w:sdt>
          <w:sdtPr>
            <w:alias w:val="안건 1, 주제 1 입력:"/>
            <w:tag w:val="안건 1, 주제 1 입력:"/>
            <w:id w:val="-2051980392"/>
            <w:placeholder>
              <w:docPart w:val="30B0BC4975A9495CBE5B3981E3219E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1E227DE3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주제</w:t>
                </w:r>
                <w:r w:rsidRPr="00E52810">
                  <w:rPr>
                    <w:lang w:val="ko-KR" w:bidi="ko-KR"/>
                  </w:rPr>
                  <w:t xml:space="preserve"> 1</w:t>
                </w:r>
              </w:p>
            </w:tc>
          </w:sdtContent>
        </w:sdt>
        <w:sdt>
          <w:sdtPr>
            <w:alias w:val="안건 1, 발표자 이름 1 입력:"/>
            <w:tag w:val="안건 1, 발표자 이름 1 입력:"/>
            <w:id w:val="1861236787"/>
            <w:placeholder>
              <w:docPart w:val="1BDAD0A7DB564AC783ECD6F04B3A2F6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2C441C99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발표자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이름</w:t>
                </w:r>
              </w:p>
            </w:tc>
          </w:sdtContent>
        </w:sdt>
        <w:sdt>
          <w:sdtPr>
            <w:alias w:val="안건 1, 날짜 및 시간 1 입력:"/>
            <w:tag w:val="안건 1, 날짜 및 시간 1 입력:"/>
            <w:id w:val="-1225757883"/>
            <w:placeholder>
              <w:docPart w:val="F8D75E3FAAE64EF98BFA9C609A4098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C09D6B9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날짜</w:t>
                </w:r>
                <w:r w:rsidRPr="00E52810">
                  <w:rPr>
                    <w:lang w:val="ko-KR" w:bidi="ko-KR"/>
                  </w:rPr>
                  <w:t xml:space="preserve"> | </w:t>
                </w:r>
                <w:r w:rsidRPr="00E52810">
                  <w:rPr>
                    <w:lang w:val="ko-KR" w:bidi="ko-KR"/>
                  </w:rPr>
                  <w:t>시간</w:t>
                </w:r>
              </w:p>
            </w:tc>
          </w:sdtContent>
        </w:sdt>
      </w:tr>
      <w:tr w:rsidR="00A979E1" w:rsidRPr="00E52810" w14:paraId="1FBF86D3" w14:textId="77777777" w:rsidTr="00557792">
        <w:sdt>
          <w:sdtPr>
            <w:alias w:val="안건 1, 주제 2 입력:"/>
            <w:tag w:val="안건 1, 주제 2 입력:"/>
            <w:id w:val="-276792879"/>
            <w:placeholder>
              <w:docPart w:val="8F121FD6A9C94B968346A0007A2BAD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2096FC8D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주제</w:t>
                </w:r>
                <w:r w:rsidRPr="00E52810">
                  <w:rPr>
                    <w:lang w:val="ko-KR" w:bidi="ko-KR"/>
                  </w:rPr>
                  <w:t xml:space="preserve"> 2</w:t>
                </w:r>
              </w:p>
            </w:tc>
          </w:sdtContent>
        </w:sdt>
        <w:sdt>
          <w:sdtPr>
            <w:alias w:val="안건 1, 발표자 이름 2 입력:"/>
            <w:tag w:val="안건 1, 발표자 이름 2 입력:"/>
            <w:id w:val="-1375918553"/>
            <w:placeholder>
              <w:docPart w:val="E1640C26ACA5410D96F5DFC7791D95D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5B635F0C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발표자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이름</w:t>
                </w:r>
              </w:p>
            </w:tc>
          </w:sdtContent>
        </w:sdt>
        <w:sdt>
          <w:sdtPr>
            <w:alias w:val="안건 1, 날짜 및 시간 2 입력:"/>
            <w:tag w:val="안건 1, 날짜 및 시간 2 입력:"/>
            <w:id w:val="88823963"/>
            <w:placeholder>
              <w:docPart w:val="1DF128BD1EBD4732932AFFAA806EC3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0E42478C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날짜</w:t>
                </w:r>
                <w:r w:rsidRPr="00E52810">
                  <w:rPr>
                    <w:lang w:val="ko-KR" w:bidi="ko-KR"/>
                  </w:rPr>
                  <w:t xml:space="preserve"> | </w:t>
                </w:r>
                <w:r w:rsidRPr="00E52810">
                  <w:rPr>
                    <w:lang w:val="ko-KR" w:bidi="ko-KR"/>
                  </w:rPr>
                  <w:t>시간</w:t>
                </w:r>
              </w:p>
            </w:tc>
          </w:sdtContent>
        </w:sdt>
      </w:tr>
    </w:tbl>
    <w:p w14:paraId="11A412A3" w14:textId="77777777" w:rsidR="00A979E1" w:rsidRDefault="0096256C" w:rsidP="00A979E1">
      <w:pPr>
        <w:pStyle w:val="21"/>
      </w:pPr>
      <w:sdt>
        <w:sdtPr>
          <w:alias w:val="안건 2, 할당된 시간:"/>
          <w:tag w:val="안건 2, 할당된 시간:"/>
          <w:id w:val="1191029867"/>
          <w:placeholder>
            <w:docPart w:val="9B6BF57435B14B79B7AB6F37C3362E62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2, 시간 입력:"/>
          <w:tag w:val="안건 2, 시간 입력:"/>
          <w:id w:val="-191309234"/>
          <w:placeholder>
            <w:docPart w:val="B904146BD3CD48838C59ECDAB9F57370"/>
          </w:placeholder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2, 안건 주제:"/>
          <w:tag w:val="안건 2, 안건 주제:"/>
          <w:id w:val="1539396324"/>
          <w:placeholder>
            <w:docPart w:val="74CB535CFFA047DC9A97A3CE8A42EFA8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안건 2, 주제 입력:"/>
          <w:tag w:val="안건 2, 주제 입력:"/>
          <w:id w:val="1449969737"/>
          <w:placeholder>
            <w:docPart w:val="0808F02309714BA18D8CC015E437507C"/>
          </w:placeholder>
          <w:temporary/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2, 발표자:"/>
          <w:tag w:val="안건 2, 발표자:"/>
          <w:id w:val="-132489110"/>
          <w:placeholder>
            <w:docPart w:val="4D452529AE7D491B96646880D62FC917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안건 2, 이름 입력:"/>
          <w:tag w:val="안건 2, 이름 입력:"/>
          <w:id w:val="592138653"/>
          <w:placeholder>
            <w:docPart w:val="726A3A49964E45528E2711F9557DC76A"/>
          </w:placeholder>
          <w:temporary/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이름</w:t>
          </w:r>
        </w:sdtContent>
      </w:sdt>
    </w:p>
    <w:p w14:paraId="5E6BC3B7" w14:textId="77777777" w:rsidR="00A979E1" w:rsidRDefault="0096256C" w:rsidP="00A979E1">
      <w:sdt>
        <w:sdtPr>
          <w:alias w:val="안건 2, 토론:"/>
          <w:tag w:val="안건 2, 토론:"/>
          <w:id w:val="1355843077"/>
          <w:placeholder>
            <w:docPart w:val="3F710980CE71471BA08DC53E1BC9CE26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토론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2, 대화 입력:"/>
          <w:tag w:val="안건 2, 대화 입력:"/>
          <w:id w:val="-753199463"/>
          <w:placeholder>
            <w:docPart w:val="FF426CCD4E3340D09B8612F2D8BBF818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대화</w:t>
          </w:r>
        </w:sdtContent>
      </w:sdt>
    </w:p>
    <w:p w14:paraId="67402EC7" w14:textId="77777777" w:rsidR="00A979E1" w:rsidRDefault="0096256C" w:rsidP="00A979E1">
      <w:sdt>
        <w:sdtPr>
          <w:alias w:val="안건 2, 결론"/>
          <w:tag w:val="안건 2, 결론"/>
          <w:id w:val="981352856"/>
          <w:placeholder>
            <w:docPart w:val="23A4315974E84315A22DDBBF7B4B18F0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결론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2, 마무리 입력:"/>
          <w:tag w:val="안건 2, 마무리 입력:"/>
          <w:id w:val="-1472742984"/>
          <w:placeholder>
            <w:docPart w:val="3D6ED7C2DFF84AF69FAF05B257336D88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마무리</w:t>
          </w:r>
        </w:sdtContent>
      </w:sdt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안건 2의 작업 항목 정보 표"/>
      </w:tblPr>
      <w:tblGrid>
        <w:gridCol w:w="6102"/>
        <w:gridCol w:w="2182"/>
        <w:gridCol w:w="2182"/>
      </w:tblGrid>
      <w:tr w:rsidR="00A979E1" w:rsidRPr="00E52810" w14:paraId="431C419F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244F6654" w14:textId="77777777" w:rsidR="00A979E1" w:rsidRPr="00E52810" w:rsidRDefault="0096256C" w:rsidP="00E52810">
            <w:sdt>
              <w:sdtPr>
                <w:alias w:val="안건 2, 작업 항목:"/>
                <w:tag w:val="안건 2, 작업 항목:"/>
                <w:id w:val="986982946"/>
                <w:placeholder>
                  <w:docPart w:val="3E2177E05A554A4FBF084B08B357624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ko-KR" w:bidi="ko-KR"/>
                  </w:rPr>
                  <w:t>작업</w:t>
                </w:r>
                <w:r w:rsidR="00A979E1" w:rsidRPr="00E52810">
                  <w:rPr>
                    <w:lang w:val="ko-KR" w:bidi="ko-KR"/>
                  </w:rPr>
                  <w:t xml:space="preserve"> </w:t>
                </w:r>
                <w:r w:rsidR="00A979E1" w:rsidRPr="00E52810">
                  <w:rPr>
                    <w:lang w:val="ko-KR" w:bidi="ko-KR"/>
                  </w:rPr>
                  <w:t>항목</w:t>
                </w:r>
              </w:sdtContent>
            </w:sdt>
          </w:p>
        </w:tc>
        <w:sdt>
          <w:sdtPr>
            <w:alias w:val="안건 2, 담당자:"/>
            <w:tag w:val="안건 2, 담당자:"/>
            <w:id w:val="-1512830054"/>
            <w:placeholder>
              <w:docPart w:val="C681D9DFA7B948148BA285FDF230B95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5157CC9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담당자</w:t>
                </w:r>
              </w:p>
            </w:tc>
          </w:sdtContent>
        </w:sdt>
        <w:sdt>
          <w:sdtPr>
            <w:alias w:val="안건 2, 마감 날짜:"/>
            <w:tag w:val="안건 2, 마감 날짜:"/>
            <w:id w:val="1652096494"/>
            <w:placeholder>
              <w:docPart w:val="6948DCB5E51443088F041DED3B07F10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7460DD72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마감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날짜</w:t>
                </w:r>
              </w:p>
            </w:tc>
          </w:sdtContent>
        </w:sdt>
      </w:tr>
      <w:tr w:rsidR="00A979E1" w:rsidRPr="00E52810" w14:paraId="42298BF7" w14:textId="77777777" w:rsidTr="00557792">
        <w:sdt>
          <w:sdtPr>
            <w:alias w:val="안건 2, 주제 1 입력:"/>
            <w:tag w:val="안건 2, 주제 1 입력:"/>
            <w:id w:val="-148753246"/>
            <w:placeholder>
              <w:docPart w:val="D6A2405A52C14EADAFA5D01CFAE5076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2E0E371F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주제</w:t>
                </w:r>
                <w:r w:rsidRPr="00E52810">
                  <w:rPr>
                    <w:lang w:val="ko-KR" w:bidi="ko-KR"/>
                  </w:rPr>
                  <w:t xml:space="preserve"> 1</w:t>
                </w:r>
              </w:p>
            </w:tc>
          </w:sdtContent>
        </w:sdt>
        <w:sdt>
          <w:sdtPr>
            <w:alias w:val="안건 2, 발표자 이름 1 입력:"/>
            <w:tag w:val="안건 2, 발표자 이름 1 입력:"/>
            <w:id w:val="1834021685"/>
            <w:placeholder>
              <w:docPart w:val="0EAFF520BF6442AC81A3D239B9E074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7265693D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발표자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이름</w:t>
                </w:r>
              </w:p>
            </w:tc>
          </w:sdtContent>
        </w:sdt>
        <w:sdt>
          <w:sdtPr>
            <w:alias w:val="안건 2, 날짜 및 시간 1 입력:"/>
            <w:tag w:val="안건 2, 날짜 및 시간 1 입력:"/>
            <w:id w:val="-1208018147"/>
            <w:placeholder>
              <w:docPart w:val="C20FDBD002E541E19529BBAA7B14D5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37834637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날짜</w:t>
                </w:r>
                <w:r w:rsidRPr="00E52810">
                  <w:rPr>
                    <w:lang w:val="ko-KR" w:bidi="ko-KR"/>
                  </w:rPr>
                  <w:t xml:space="preserve"> | </w:t>
                </w:r>
                <w:r w:rsidRPr="00E52810">
                  <w:rPr>
                    <w:lang w:val="ko-KR" w:bidi="ko-KR"/>
                  </w:rPr>
                  <w:t>시간</w:t>
                </w:r>
              </w:p>
            </w:tc>
          </w:sdtContent>
        </w:sdt>
      </w:tr>
      <w:tr w:rsidR="00A979E1" w:rsidRPr="00E52810" w14:paraId="4BD70966" w14:textId="77777777" w:rsidTr="00557792">
        <w:sdt>
          <w:sdtPr>
            <w:alias w:val="안건 2, 주제 2 입력:"/>
            <w:tag w:val="안건 2, 주제 2 입력:"/>
            <w:id w:val="1861318149"/>
            <w:placeholder>
              <w:docPart w:val="7CDA3CEAC3544F0A8B085195C041A8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4EEB505B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주제</w:t>
                </w:r>
                <w:r w:rsidRPr="00E52810">
                  <w:rPr>
                    <w:lang w:val="ko-KR" w:bidi="ko-KR"/>
                  </w:rPr>
                  <w:t xml:space="preserve"> 2</w:t>
                </w:r>
              </w:p>
            </w:tc>
          </w:sdtContent>
        </w:sdt>
        <w:sdt>
          <w:sdtPr>
            <w:alias w:val="안건 2, 발표자 이름 2 입력:"/>
            <w:tag w:val="안건 2, 발표자 이름 2 입력:"/>
            <w:id w:val="110104355"/>
            <w:placeholder>
              <w:docPart w:val="991D10DC0B5947DF9BE0014E2AE42A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347693CB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발표자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이름</w:t>
                </w:r>
              </w:p>
            </w:tc>
          </w:sdtContent>
        </w:sdt>
        <w:sdt>
          <w:sdtPr>
            <w:alias w:val="안건 2, 날짜 및 시간 2 입력:"/>
            <w:tag w:val="안건 2, 날짜 및 시간 2 입력:"/>
            <w:id w:val="-132798303"/>
            <w:placeholder>
              <w:docPart w:val="17678859F4EE4C0CA52F06EA64607B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4109954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날짜</w:t>
                </w:r>
                <w:r w:rsidRPr="00E52810">
                  <w:rPr>
                    <w:lang w:val="ko-KR" w:bidi="ko-KR"/>
                  </w:rPr>
                  <w:t xml:space="preserve"> | </w:t>
                </w:r>
                <w:r w:rsidRPr="00E52810">
                  <w:rPr>
                    <w:lang w:val="ko-KR" w:bidi="ko-KR"/>
                  </w:rPr>
                  <w:t>시간</w:t>
                </w:r>
              </w:p>
            </w:tc>
          </w:sdtContent>
        </w:sdt>
      </w:tr>
    </w:tbl>
    <w:p w14:paraId="13907EC0" w14:textId="77777777" w:rsidR="00A979E1" w:rsidRDefault="0096256C" w:rsidP="00A979E1">
      <w:pPr>
        <w:pStyle w:val="21"/>
      </w:pPr>
      <w:sdt>
        <w:sdtPr>
          <w:alias w:val="안건 3, 할당된 시간:"/>
          <w:tag w:val="안건 3, 할당된 시간:"/>
          <w:id w:val="503716952"/>
          <w:placeholder>
            <w:docPart w:val="94DD2A3822CC42358098326D2748C0DA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3, 시간 입력:"/>
          <w:tag w:val="안건 3, 시간 입력:"/>
          <w:id w:val="-1593082376"/>
          <w:placeholder>
            <w:docPart w:val="76172729A7C24B93BFAEC946D417E426"/>
          </w:placeholder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3, 안건 주제:"/>
          <w:tag w:val="안건 3, 안건 주제:"/>
          <w:id w:val="-65653485"/>
          <w:placeholder>
            <w:docPart w:val="2CBF49852FD14BFBA538B07F76DE0A23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안건 3, 주제 입력:"/>
          <w:tag w:val="안건 3, 주제 입력:"/>
          <w:id w:val="2117706056"/>
          <w:placeholder>
            <w:docPart w:val="A0614FE3C3994AB3A2516F15D020AD6A"/>
          </w:placeholder>
          <w:temporary/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3, 발표자:"/>
          <w:tag w:val="안건 3, 발표자:"/>
          <w:id w:val="-1512596532"/>
          <w:placeholder>
            <w:docPart w:val="6CA1BA068C4B4168B47A7FFD34BB11CC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안건 3, 이름 입력:"/>
          <w:tag w:val="안건 3, 이름 입력:"/>
          <w:id w:val="797655735"/>
          <w:placeholder>
            <w:docPart w:val="CDD34D19C4DA4403ACE4F9B8441113A5"/>
          </w:placeholder>
          <w:temporary/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이름</w:t>
          </w:r>
        </w:sdtContent>
      </w:sdt>
    </w:p>
    <w:p w14:paraId="295B466C" w14:textId="77777777" w:rsidR="00A979E1" w:rsidRDefault="0096256C" w:rsidP="00A979E1">
      <w:sdt>
        <w:sdtPr>
          <w:alias w:val="안건 3, 토론:"/>
          <w:tag w:val="안건 3, 토론:"/>
          <w:id w:val="-1455009290"/>
          <w:placeholder>
            <w:docPart w:val="F70C983E3A954ED580FD96D631CEF96A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토론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3, 대화 입력:"/>
          <w:tag w:val="안건 3, 대화 입력:"/>
          <w:id w:val="-1893035926"/>
          <w:placeholder>
            <w:docPart w:val="A85BA75F718C4641905F8016FA324365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대화</w:t>
          </w:r>
        </w:sdtContent>
      </w:sdt>
    </w:p>
    <w:p w14:paraId="2DA95954" w14:textId="77777777" w:rsidR="00A979E1" w:rsidRDefault="0096256C" w:rsidP="00A979E1">
      <w:sdt>
        <w:sdtPr>
          <w:alias w:val="안건 3, 결론"/>
          <w:tag w:val="안건 3, 결론"/>
          <w:id w:val="-2044969331"/>
          <w:placeholder>
            <w:docPart w:val="8A28F11F7E774A43BCD2ABC06F62C53B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결론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3, 마무리 입력:"/>
          <w:tag w:val="안건 3, 마무리 입력:"/>
          <w:id w:val="188571615"/>
          <w:placeholder>
            <w:docPart w:val="9625E19849A24CDC8A3505501BB8B237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마무리</w:t>
          </w:r>
        </w:sdtContent>
      </w:sdt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안건 3의 작업 항목 정보 표"/>
      </w:tblPr>
      <w:tblGrid>
        <w:gridCol w:w="6102"/>
        <w:gridCol w:w="2182"/>
        <w:gridCol w:w="2182"/>
      </w:tblGrid>
      <w:tr w:rsidR="00A979E1" w:rsidRPr="00E52810" w14:paraId="03092CCC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54D4B8EA" w14:textId="77777777" w:rsidR="00A979E1" w:rsidRPr="00E52810" w:rsidRDefault="0096256C" w:rsidP="00E52810">
            <w:sdt>
              <w:sdtPr>
                <w:alias w:val="안건 3, 작업 항목:"/>
                <w:tag w:val="안건 3, 작업 항목:"/>
                <w:id w:val="978736441"/>
                <w:placeholder>
                  <w:docPart w:val="E837484855204DD283A0697AE399B0C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ko-KR" w:bidi="ko-KR"/>
                  </w:rPr>
                  <w:t>작업</w:t>
                </w:r>
                <w:r w:rsidR="00A979E1" w:rsidRPr="00E52810">
                  <w:rPr>
                    <w:lang w:val="ko-KR" w:bidi="ko-KR"/>
                  </w:rPr>
                  <w:t xml:space="preserve"> </w:t>
                </w:r>
                <w:r w:rsidR="00A979E1" w:rsidRPr="00E52810">
                  <w:rPr>
                    <w:lang w:val="ko-KR" w:bidi="ko-KR"/>
                  </w:rPr>
                  <w:t>항목</w:t>
                </w:r>
              </w:sdtContent>
            </w:sdt>
          </w:p>
        </w:tc>
        <w:sdt>
          <w:sdtPr>
            <w:alias w:val="안건 3, 담당자:"/>
            <w:tag w:val="안건 3, 담당자:"/>
            <w:id w:val="-1159301295"/>
            <w:placeholder>
              <w:docPart w:val="19216AD55447486DA82F4D17A6C679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7FC6DB32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담당자</w:t>
                </w:r>
              </w:p>
            </w:tc>
          </w:sdtContent>
        </w:sdt>
        <w:sdt>
          <w:sdtPr>
            <w:alias w:val="안건 3, 마감 날짜:"/>
            <w:tag w:val="안건 3, 마감 날짜:"/>
            <w:id w:val="-1382542015"/>
            <w:placeholder>
              <w:docPart w:val="0799D3977E38437E8AD5899F18CF11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0AD4067A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마감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날짜</w:t>
                </w:r>
              </w:p>
            </w:tc>
          </w:sdtContent>
        </w:sdt>
      </w:tr>
      <w:tr w:rsidR="00A979E1" w:rsidRPr="00E52810" w14:paraId="16B4A14E" w14:textId="77777777" w:rsidTr="00557792">
        <w:sdt>
          <w:sdtPr>
            <w:alias w:val="안건 3, 주제 1 입력:"/>
            <w:tag w:val="안건 3, 주제 1 입력:"/>
            <w:id w:val="-1682583300"/>
            <w:placeholder>
              <w:docPart w:val="39CD8ED1D4B04C2B8E4D820D266D17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1208439C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주제</w:t>
                </w:r>
                <w:r w:rsidRPr="00E52810">
                  <w:rPr>
                    <w:lang w:val="ko-KR" w:bidi="ko-KR"/>
                  </w:rPr>
                  <w:t xml:space="preserve"> 1</w:t>
                </w:r>
              </w:p>
            </w:tc>
          </w:sdtContent>
        </w:sdt>
        <w:sdt>
          <w:sdtPr>
            <w:alias w:val="안건 3, 발표자 이름 1 입력:"/>
            <w:tag w:val="안건 3, 발표자 이름 1 입력:"/>
            <w:id w:val="-886027447"/>
            <w:placeholder>
              <w:docPart w:val="6CD2581F040E483297C6581B8D2CBC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621685AC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발표자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이름</w:t>
                </w:r>
              </w:p>
            </w:tc>
          </w:sdtContent>
        </w:sdt>
        <w:sdt>
          <w:sdtPr>
            <w:alias w:val="안건 3, 날짜 및 시간 1 입력:"/>
            <w:tag w:val="안건 3, 날짜 및 시간 1 입력:"/>
            <w:id w:val="1912813771"/>
            <w:placeholder>
              <w:docPart w:val="E9F8CAFE4DC249CBBD7E608595CEB7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5130BB3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날짜</w:t>
                </w:r>
                <w:r w:rsidRPr="00E52810">
                  <w:rPr>
                    <w:lang w:val="ko-KR" w:bidi="ko-KR"/>
                  </w:rPr>
                  <w:t xml:space="preserve"> | </w:t>
                </w:r>
                <w:r w:rsidRPr="00E52810">
                  <w:rPr>
                    <w:lang w:val="ko-KR" w:bidi="ko-KR"/>
                  </w:rPr>
                  <w:t>시간</w:t>
                </w:r>
              </w:p>
            </w:tc>
          </w:sdtContent>
        </w:sdt>
      </w:tr>
      <w:tr w:rsidR="00A979E1" w:rsidRPr="00E52810" w14:paraId="6F2451E9" w14:textId="77777777" w:rsidTr="00557792">
        <w:sdt>
          <w:sdtPr>
            <w:alias w:val="안건 3, 주제 2 입력:"/>
            <w:tag w:val="안건 3, 주제 2 입력:"/>
            <w:id w:val="332350446"/>
            <w:placeholder>
              <w:docPart w:val="E35FA3989979423A8C3718D271687A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2A9CE78F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주제</w:t>
                </w:r>
                <w:r w:rsidRPr="00E52810">
                  <w:rPr>
                    <w:lang w:val="ko-KR" w:bidi="ko-KR"/>
                  </w:rPr>
                  <w:t xml:space="preserve"> 2</w:t>
                </w:r>
              </w:p>
            </w:tc>
          </w:sdtContent>
        </w:sdt>
        <w:sdt>
          <w:sdtPr>
            <w:alias w:val="안건 3, 발표자 이름 2 입력:"/>
            <w:tag w:val="안건 3, 발표자 이름 2 입력:"/>
            <w:id w:val="1735201446"/>
            <w:placeholder>
              <w:docPart w:val="41AE07F468B244518F54FC2C729FB01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606C1198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발표자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이름</w:t>
                </w:r>
              </w:p>
            </w:tc>
          </w:sdtContent>
        </w:sdt>
        <w:sdt>
          <w:sdtPr>
            <w:alias w:val="안건 3, 날짜 및 시간 2 입력:"/>
            <w:tag w:val="안건 3, 날짜 및 시간 2 입력:"/>
            <w:id w:val="-1380084053"/>
            <w:placeholder>
              <w:docPart w:val="A51AA370D3024B688172E28924F584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2CEBDA59" w14:textId="77777777" w:rsidR="00A979E1" w:rsidRPr="00E52810" w:rsidRDefault="00A979E1" w:rsidP="00E52810">
                <w:pPr>
                  <w:ind w:left="0"/>
                </w:pPr>
                <w:r w:rsidRPr="00E52810">
                  <w:rPr>
                    <w:lang w:val="ko-KR" w:bidi="ko-KR"/>
                  </w:rPr>
                  <w:t>날짜</w:t>
                </w:r>
                <w:r w:rsidRPr="00E52810">
                  <w:rPr>
                    <w:lang w:val="ko-KR" w:bidi="ko-KR"/>
                  </w:rPr>
                  <w:t xml:space="preserve"> | </w:t>
                </w:r>
                <w:r w:rsidRPr="00E52810">
                  <w:rPr>
                    <w:lang w:val="ko-KR" w:bidi="ko-KR"/>
                  </w:rPr>
                  <w:t>시간</w:t>
                </w:r>
              </w:p>
            </w:tc>
          </w:sdtContent>
        </w:sdt>
      </w:tr>
    </w:tbl>
    <w:p w14:paraId="5F673FB8" w14:textId="77777777" w:rsidR="00A979E1" w:rsidRPr="00A979E1" w:rsidRDefault="0096256C" w:rsidP="00A979E1">
      <w:pPr>
        <w:pStyle w:val="21"/>
      </w:pPr>
      <w:sdt>
        <w:sdtPr>
          <w:alias w:val="안건 4, 할당된 시간:"/>
          <w:tag w:val="안건 4, 할당된 시간:"/>
          <w:id w:val="749239513"/>
          <w:placeholder>
            <w:docPart w:val="615D4766865446008B47EB834B965835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val="ko-KR" w:eastAsia="ko-KR" w:bidi="ko-KR"/>
            </w:rPr>
            <w:t>할당된</w:t>
          </w:r>
          <w:r w:rsidR="00A979E1" w:rsidRPr="00A979E1">
            <w:rPr>
              <w:lang w:val="ko-KR" w:eastAsia="ko-KR" w:bidi="ko-KR"/>
            </w:rPr>
            <w:t xml:space="preserve"> </w:t>
          </w:r>
          <w:r w:rsidR="00A979E1" w:rsidRPr="00A979E1">
            <w:rPr>
              <w:lang w:val="ko-KR" w:eastAsia="ko-KR" w:bidi="ko-KR"/>
            </w:rPr>
            <w:t>시간</w:t>
          </w:r>
        </w:sdtContent>
      </w:sdt>
      <w:r w:rsidR="00A979E1" w:rsidRPr="00A979E1">
        <w:rPr>
          <w:lang w:val="ko-KR" w:eastAsia="ko-KR" w:bidi="ko-KR"/>
        </w:rPr>
        <w:t xml:space="preserve"> | </w:t>
      </w:r>
      <w:sdt>
        <w:sdtPr>
          <w:alias w:val="안건 4, 시간 입력:"/>
          <w:tag w:val="안건 4, 시간 입력:"/>
          <w:id w:val="-342160976"/>
          <w:placeholder>
            <w:docPart w:val="97605EA5E86C41B69C7DB46A472E5E9A"/>
          </w:placeholder>
          <w:showingPlcHdr/>
          <w15:appearance w15:val="hidden"/>
        </w:sdtPr>
        <w:sdtEndPr/>
        <w:sdtContent>
          <w:r w:rsidR="00A979E1" w:rsidRPr="00A979E1">
            <w:rPr>
              <w:lang w:val="ko-KR" w:eastAsia="ko-KR" w:bidi="ko-KR"/>
            </w:rPr>
            <w:t>시간</w:t>
          </w:r>
        </w:sdtContent>
      </w:sdt>
      <w:r w:rsidR="00A979E1" w:rsidRPr="00A979E1">
        <w:rPr>
          <w:lang w:val="ko-KR" w:eastAsia="ko-KR" w:bidi="ko-KR"/>
        </w:rPr>
        <w:t xml:space="preserve"> | </w:t>
      </w:r>
      <w:sdt>
        <w:sdtPr>
          <w:alias w:val="안건 4, 안건 주제:"/>
          <w:tag w:val="안건 4, 안건 주제:"/>
          <w:id w:val="-404913280"/>
          <w:placeholder>
            <w:docPart w:val="11BCFC4B66F14D349739837C3B89D092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val="ko-KR" w:eastAsia="ko-KR" w:bidi="ko-KR"/>
            </w:rPr>
            <w:t>안건</w:t>
          </w:r>
          <w:r w:rsidR="00A979E1" w:rsidRPr="00A979E1">
            <w:rPr>
              <w:lang w:val="ko-KR" w:eastAsia="ko-KR" w:bidi="ko-KR"/>
            </w:rPr>
            <w:t xml:space="preserve"> </w:t>
          </w:r>
          <w:r w:rsidR="00A979E1" w:rsidRPr="00A979E1">
            <w:rPr>
              <w:lang w:val="ko-KR" w:eastAsia="ko-KR" w:bidi="ko-KR"/>
            </w:rPr>
            <w:t>주제</w:t>
          </w:r>
        </w:sdtContent>
      </w:sdt>
      <w:r w:rsidR="00A979E1" w:rsidRPr="00A979E1">
        <w:rPr>
          <w:lang w:val="ko-KR" w:eastAsia="ko-KR" w:bidi="ko-KR"/>
        </w:rPr>
        <w:t xml:space="preserve"> </w:t>
      </w:r>
      <w:sdt>
        <w:sdtPr>
          <w:alias w:val="안건 4, 주제 입력:"/>
          <w:tag w:val="안건 4, 주제 입력:"/>
          <w:id w:val="388629730"/>
          <w:placeholder>
            <w:docPart w:val="D8EE0E8C40B34333925AB133138E49C6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val="ko-KR" w:eastAsia="ko-KR" w:bidi="ko-KR"/>
            </w:rPr>
            <w:t>주제</w:t>
          </w:r>
        </w:sdtContent>
      </w:sdt>
      <w:r w:rsidR="00A979E1" w:rsidRPr="00A979E1">
        <w:rPr>
          <w:lang w:val="ko-KR" w:eastAsia="ko-KR" w:bidi="ko-KR"/>
        </w:rPr>
        <w:t xml:space="preserve"> | </w:t>
      </w:r>
      <w:sdt>
        <w:sdtPr>
          <w:alias w:val="안건 4, 발표자:"/>
          <w:tag w:val="안건 4, 발표자:"/>
          <w:id w:val="-1508136696"/>
          <w:placeholder>
            <w:docPart w:val="2D9C8E7A3DD2412C88D0B4514FAAC29F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val="ko-KR" w:eastAsia="ko-KR" w:bidi="ko-KR"/>
            </w:rPr>
            <w:t>발표자</w:t>
          </w:r>
        </w:sdtContent>
      </w:sdt>
      <w:r w:rsidR="00A979E1" w:rsidRPr="00A979E1">
        <w:rPr>
          <w:lang w:val="ko-KR" w:eastAsia="ko-KR" w:bidi="ko-KR"/>
        </w:rPr>
        <w:t xml:space="preserve"> </w:t>
      </w:r>
      <w:sdt>
        <w:sdtPr>
          <w:alias w:val="안건 4, 이름 입력:"/>
          <w:tag w:val="안건 4, 이름 입력:"/>
          <w:id w:val="-130016704"/>
          <w:placeholder>
            <w:docPart w:val="1296C94AC8144FFFBC19BE99BCD3429E"/>
          </w:placeholder>
          <w:temporary/>
          <w:showingPlcHdr/>
          <w15:appearance w15:val="hidden"/>
        </w:sdtPr>
        <w:sdtEndPr/>
        <w:sdtContent>
          <w:r w:rsidR="00A979E1" w:rsidRPr="00A979E1">
            <w:rPr>
              <w:lang w:val="ko-KR" w:eastAsia="ko-KR" w:bidi="ko-KR"/>
            </w:rPr>
            <w:t>이름</w:t>
          </w:r>
        </w:sdtContent>
      </w:sdt>
    </w:p>
    <w:p w14:paraId="17045B39" w14:textId="77777777" w:rsidR="00A979E1" w:rsidRDefault="0096256C" w:rsidP="00A979E1">
      <w:sdt>
        <w:sdtPr>
          <w:alias w:val="안건 4, 토론:"/>
          <w:tag w:val="안건 4, 토론:"/>
          <w:id w:val="1180246051"/>
          <w:placeholder>
            <w:docPart w:val="743776650C7545BDB921D8F1EEF0CF62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토론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4, 대화 입력:"/>
          <w:tag w:val="안건 4, 대화 입력:"/>
          <w:id w:val="845978690"/>
          <w:placeholder>
            <w:docPart w:val="7B09F741E2B8427B9234180CB9A12531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대화</w:t>
          </w:r>
        </w:sdtContent>
      </w:sdt>
    </w:p>
    <w:p w14:paraId="1D2C6A55" w14:textId="77777777" w:rsidR="00A979E1" w:rsidRDefault="0096256C" w:rsidP="00A979E1">
      <w:sdt>
        <w:sdtPr>
          <w:alias w:val="안건 4, 결론"/>
          <w:tag w:val="안건 4, 결론"/>
          <w:id w:val="-118606399"/>
          <w:placeholder>
            <w:docPart w:val="C08269664D724448BD9998F24B18B10B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결론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4, 마무리 입력:"/>
          <w:tag w:val="안건 4, 마무리 입력:"/>
          <w:id w:val="-2008976782"/>
          <w:placeholder>
            <w:docPart w:val="0AB2C2D6A2B2436C90805DE2253DA090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마무리</w:t>
          </w:r>
        </w:sdtContent>
      </w:sdt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안건 4의 작업 항목 정보 표"/>
      </w:tblPr>
      <w:tblGrid>
        <w:gridCol w:w="6102"/>
        <w:gridCol w:w="2182"/>
        <w:gridCol w:w="2182"/>
      </w:tblGrid>
      <w:tr w:rsidR="00A979E1" w:rsidRPr="00E52810" w14:paraId="7C547D9B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BF80370" w14:textId="77777777" w:rsidR="00557792" w:rsidRPr="00E52810" w:rsidRDefault="0096256C" w:rsidP="00557792">
            <w:pPr>
              <w:ind w:left="72"/>
            </w:pPr>
            <w:sdt>
              <w:sdtPr>
                <w:alias w:val="안건 4, 작업 항목:"/>
                <w:tag w:val="안건 4, 작업 항목:"/>
                <w:id w:val="-403142128"/>
                <w:placeholder>
                  <w:docPart w:val="C0655B3AB95C4568881C17CB4F90703C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ko-KR" w:bidi="ko-KR"/>
                  </w:rPr>
                  <w:t>작업</w:t>
                </w:r>
                <w:r w:rsidR="00A979E1" w:rsidRPr="00E52810">
                  <w:rPr>
                    <w:lang w:val="ko-KR" w:bidi="ko-KR"/>
                  </w:rPr>
                  <w:t xml:space="preserve"> </w:t>
                </w:r>
                <w:r w:rsidR="00A979E1" w:rsidRPr="00E52810">
                  <w:rPr>
                    <w:lang w:val="ko-KR" w:bidi="ko-KR"/>
                  </w:rPr>
                  <w:t>항목</w:t>
                </w:r>
              </w:sdtContent>
            </w:sdt>
          </w:p>
        </w:tc>
        <w:sdt>
          <w:sdtPr>
            <w:alias w:val="안건 4, 담당자:"/>
            <w:tag w:val="안건 4, 담당자:"/>
            <w:id w:val="-502671691"/>
            <w:placeholder>
              <w:docPart w:val="26C37811471C4BD98ABA90559EA841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04A8C140" w14:textId="77777777" w:rsidR="00A979E1" w:rsidRPr="00E52810" w:rsidRDefault="00A979E1" w:rsidP="00E52810">
                <w:pPr>
                  <w:ind w:left="72"/>
                </w:pPr>
                <w:r w:rsidRPr="00E52810">
                  <w:rPr>
                    <w:lang w:val="ko-KR" w:bidi="ko-KR"/>
                  </w:rPr>
                  <w:t>담당자</w:t>
                </w:r>
              </w:p>
            </w:tc>
          </w:sdtContent>
        </w:sdt>
        <w:sdt>
          <w:sdtPr>
            <w:alias w:val="안건 4, 마감 날짜:"/>
            <w:tag w:val="안건 4, 마감 날짜:"/>
            <w:id w:val="916989915"/>
            <w:placeholder>
              <w:docPart w:val="F513F47F4CB14DD59E704FCB664A1BC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590A5465" w14:textId="77777777" w:rsidR="00A979E1" w:rsidRPr="00E52810" w:rsidRDefault="00A979E1" w:rsidP="00E52810">
                <w:pPr>
                  <w:ind w:left="72"/>
                </w:pPr>
                <w:r w:rsidRPr="00E52810">
                  <w:rPr>
                    <w:lang w:val="ko-KR" w:bidi="ko-KR"/>
                  </w:rPr>
                  <w:t>마감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날짜</w:t>
                </w:r>
              </w:p>
            </w:tc>
          </w:sdtContent>
        </w:sdt>
      </w:tr>
      <w:tr w:rsidR="00A979E1" w:rsidRPr="00E52810" w14:paraId="21CD903B" w14:textId="77777777" w:rsidTr="00557792">
        <w:sdt>
          <w:sdtPr>
            <w:alias w:val="안건 4, 주제 1 입력:"/>
            <w:tag w:val="안건 4, 주제 1 입력:"/>
            <w:id w:val="1230879415"/>
            <w:placeholder>
              <w:docPart w:val="C1718551A14A4356A443D32C7203C9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5063981F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주제</w:t>
                </w:r>
                <w:r w:rsidRPr="00E52810">
                  <w:rPr>
                    <w:lang w:val="ko-KR" w:bidi="ko-KR"/>
                  </w:rPr>
                  <w:t xml:space="preserve"> 1</w:t>
                </w:r>
              </w:p>
            </w:tc>
          </w:sdtContent>
        </w:sdt>
        <w:sdt>
          <w:sdtPr>
            <w:alias w:val="안건 4, 발표자 이름 1 입력:"/>
            <w:tag w:val="안건 4, 발표자 이름 1 입력:"/>
            <w:id w:val="1705135128"/>
            <w:placeholder>
              <w:docPart w:val="CB237D57A48248D58176F6A75BF91FC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7CFBDFF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발표자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이름</w:t>
                </w:r>
              </w:p>
            </w:tc>
          </w:sdtContent>
        </w:sdt>
        <w:sdt>
          <w:sdtPr>
            <w:alias w:val="안건 4, 날짜 및 시간 1 입력:"/>
            <w:tag w:val="안건 4, 날짜 및 시간 1 입력:"/>
            <w:id w:val="-1668543662"/>
            <w:placeholder>
              <w:docPart w:val="A661FABD29E64C698DC44199E19B546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7B8A639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날짜</w:t>
                </w:r>
                <w:r w:rsidRPr="00E52810">
                  <w:rPr>
                    <w:lang w:val="ko-KR" w:bidi="ko-KR"/>
                  </w:rPr>
                  <w:t xml:space="preserve"> | </w:t>
                </w:r>
                <w:r w:rsidRPr="00E52810">
                  <w:rPr>
                    <w:lang w:val="ko-KR" w:bidi="ko-KR"/>
                  </w:rPr>
                  <w:t>시간</w:t>
                </w:r>
              </w:p>
            </w:tc>
          </w:sdtContent>
        </w:sdt>
      </w:tr>
      <w:tr w:rsidR="00A979E1" w:rsidRPr="00E52810" w14:paraId="57D817FE" w14:textId="77777777" w:rsidTr="00557792">
        <w:sdt>
          <w:sdtPr>
            <w:alias w:val="안건 4, 주제 2 입력:"/>
            <w:tag w:val="안건 4, 주제 2 입력:"/>
            <w:id w:val="-1863892271"/>
            <w:placeholder>
              <w:docPart w:val="F6B87168303F44B99655DB36763501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6622F1C3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주제</w:t>
                </w:r>
                <w:r w:rsidRPr="00E52810">
                  <w:rPr>
                    <w:lang w:val="ko-KR" w:bidi="ko-KR"/>
                  </w:rPr>
                  <w:t xml:space="preserve"> 2</w:t>
                </w:r>
              </w:p>
            </w:tc>
          </w:sdtContent>
        </w:sdt>
        <w:sdt>
          <w:sdtPr>
            <w:alias w:val="안건 4, 발표자 이름 2 입력:"/>
            <w:tag w:val="안건 4, 발표자 이름 2 입력:"/>
            <w:id w:val="-1453329718"/>
            <w:placeholder>
              <w:docPart w:val="632BC4B3AAC44FCBBB7244B794C2CC5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65A1A6DF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발표자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이름</w:t>
                </w:r>
              </w:p>
            </w:tc>
          </w:sdtContent>
        </w:sdt>
        <w:sdt>
          <w:sdtPr>
            <w:alias w:val="안건 4, 날짜 및 시간 2 입력:"/>
            <w:tag w:val="안건 4, 날짜 및 시간 2 입력:"/>
            <w:id w:val="-1930650128"/>
            <w:placeholder>
              <w:docPart w:val="A6E813C743CD4BE882DB4104645F66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058B9B79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날짜</w:t>
                </w:r>
                <w:r w:rsidRPr="00E52810">
                  <w:rPr>
                    <w:lang w:val="ko-KR" w:bidi="ko-KR"/>
                  </w:rPr>
                  <w:t xml:space="preserve"> | </w:t>
                </w:r>
                <w:r w:rsidRPr="00E52810">
                  <w:rPr>
                    <w:lang w:val="ko-KR" w:bidi="ko-KR"/>
                  </w:rPr>
                  <w:t>시간</w:t>
                </w:r>
              </w:p>
            </w:tc>
          </w:sdtContent>
        </w:sdt>
      </w:tr>
    </w:tbl>
    <w:p w14:paraId="181D5D78" w14:textId="77777777" w:rsidR="00A979E1" w:rsidRDefault="0096256C" w:rsidP="007A6805">
      <w:pPr>
        <w:ind w:left="142"/>
      </w:pPr>
      <w:sdt>
        <w:sdtPr>
          <w:alias w:val="참관자:"/>
          <w:tag w:val="참관자:"/>
          <w:id w:val="620197708"/>
          <w:placeholder>
            <w:docPart w:val="EBED0DC26CD1403686769FF42F7238B3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참관자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참관자 이름 입력:"/>
          <w:tag w:val="참관자 이름 입력:"/>
          <w:id w:val="-1956164916"/>
          <w:placeholder>
            <w:docPart w:val="2CA27DA8373344A9BDDCEE42BDF5A177"/>
          </w:placeholder>
          <w:temporary/>
          <w:showingPlcHdr/>
          <w15:appearance w15:val="hidden"/>
        </w:sdtPr>
        <w:sdtEndPr/>
        <w:sdtContent>
          <w:r w:rsidR="00425877">
            <w:rPr>
              <w:lang w:val="ko-KR" w:bidi="ko-KR"/>
            </w:rPr>
            <w:t>이름</w:t>
          </w:r>
        </w:sdtContent>
      </w:sdt>
    </w:p>
    <w:p w14:paraId="3997712D" w14:textId="77777777" w:rsidR="00A979E1" w:rsidRDefault="0096256C" w:rsidP="007A6805">
      <w:pPr>
        <w:ind w:left="142"/>
      </w:pPr>
      <w:sdt>
        <w:sdtPr>
          <w:alias w:val="리소스 인력:"/>
          <w:tag w:val="리소스 인력:"/>
          <w:id w:val="1871578218"/>
          <w:placeholder>
            <w:docPart w:val="FE64A8DD34DD4A7C903633EA9055CEB6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리소스</w:t>
          </w:r>
          <w:r w:rsidR="00A979E1">
            <w:rPr>
              <w:lang w:val="ko-KR" w:bidi="ko-KR"/>
            </w:rPr>
            <w:t xml:space="preserve"> </w:t>
          </w:r>
          <w:r w:rsidR="00A979E1">
            <w:rPr>
              <w:lang w:val="ko-KR" w:bidi="ko-KR"/>
            </w:rPr>
            <w:t>인력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리소스 이름 입력:"/>
          <w:tag w:val="리소스 이름 입력:"/>
          <w:id w:val="-797290336"/>
          <w:placeholder>
            <w:docPart w:val="AE8BFB3770954439A28C3047A4D51FDF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이름</w:t>
          </w:r>
        </w:sdtContent>
      </w:sdt>
    </w:p>
    <w:p w14:paraId="01DDA81D" w14:textId="77777777" w:rsidR="0017681F" w:rsidRDefault="0096256C" w:rsidP="007A6805">
      <w:pPr>
        <w:ind w:left="142"/>
      </w:pPr>
      <w:sdt>
        <w:sdtPr>
          <w:alias w:val="참고 사항:"/>
          <w:tag w:val="참고 사항:"/>
          <w:id w:val="2083322904"/>
          <w:placeholder>
            <w:docPart w:val="8480A1F9CFEF43C7AF43C3DF4E5A03C0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참고</w:t>
          </w:r>
          <w:r w:rsidR="00A979E1">
            <w:rPr>
              <w:lang w:val="ko-KR" w:bidi="ko-KR"/>
            </w:rPr>
            <w:t xml:space="preserve"> </w:t>
          </w:r>
          <w:r w:rsidR="00A979E1">
            <w:rPr>
              <w:lang w:val="ko-KR" w:bidi="ko-KR"/>
            </w:rPr>
            <w:t>사항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여기에 추가 메모 입력:"/>
          <w:tag w:val="여기에 추가 메모 입력:"/>
          <w:id w:val="1654802240"/>
          <w:placeholder>
            <w:docPart w:val="21F90118F0734572B734E5B55D4818F7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여기에</w:t>
          </w:r>
          <w:r w:rsidR="00A979E1">
            <w:rPr>
              <w:lang w:val="ko-KR" w:bidi="ko-KR"/>
            </w:rPr>
            <w:t xml:space="preserve"> </w:t>
          </w:r>
          <w:r w:rsidR="00A979E1">
            <w:rPr>
              <w:lang w:val="ko-KR" w:bidi="ko-KR"/>
            </w:rPr>
            <w:t>추가</w:t>
          </w:r>
          <w:r w:rsidR="00A979E1">
            <w:rPr>
              <w:lang w:val="ko-KR" w:bidi="ko-KR"/>
            </w:rPr>
            <w:t xml:space="preserve"> </w:t>
          </w:r>
          <w:r w:rsidR="00A979E1">
            <w:rPr>
              <w:lang w:val="ko-KR" w:bidi="ko-KR"/>
            </w:rPr>
            <w:t>메모</w:t>
          </w:r>
          <w:r w:rsidR="00A979E1">
            <w:rPr>
              <w:lang w:val="ko-KR" w:bidi="ko-KR"/>
            </w:rPr>
            <w:t xml:space="preserve"> </w:t>
          </w:r>
          <w:r w:rsidR="00A979E1">
            <w:rPr>
              <w:lang w:val="ko-KR" w:bidi="ko-KR"/>
            </w:rPr>
            <w:t>입력</w:t>
          </w:r>
        </w:sdtContent>
      </w:sdt>
    </w:p>
    <w:sectPr w:rsidR="0017681F" w:rsidSect="007A6805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DA11C" w14:textId="77777777" w:rsidR="0096256C" w:rsidRDefault="0096256C">
      <w:pPr>
        <w:spacing w:after="0"/>
      </w:pPr>
      <w:r>
        <w:separator/>
      </w:r>
    </w:p>
  </w:endnote>
  <w:endnote w:type="continuationSeparator" w:id="0">
    <w:p w14:paraId="61D01F9A" w14:textId="77777777" w:rsidR="0096256C" w:rsidRDefault="009625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87042" w14:textId="77777777" w:rsidR="00CB50F2" w:rsidRDefault="00CB50F2" w:rsidP="00CB50F2">
    <w:pPr>
      <w:pStyle w:val="aff0"/>
    </w:pPr>
    <w:r>
      <w:rPr>
        <w:lang w:val="ko-KR" w:eastAsia="ko-KR" w:bidi="ko-KR"/>
      </w:rPr>
      <w:fldChar w:fldCharType="begin"/>
    </w:r>
    <w:r>
      <w:rPr>
        <w:lang w:val="ko-KR" w:eastAsia="ko-KR" w:bidi="ko-KR"/>
      </w:rPr>
      <w:instrText xml:space="preserve"> PAGE   \* MERGEFORMAT </w:instrText>
    </w:r>
    <w:r>
      <w:rPr>
        <w:lang w:val="ko-KR" w:eastAsia="ko-KR" w:bidi="ko-KR"/>
      </w:rPr>
      <w:fldChar w:fldCharType="separate"/>
    </w:r>
    <w:r w:rsidR="00E70F21">
      <w:rPr>
        <w:noProof/>
        <w:lang w:val="ko-KR" w:eastAsia="ko-KR" w:bidi="ko-KR"/>
      </w:rPr>
      <w:t>2</w:t>
    </w:r>
    <w:r>
      <w:rPr>
        <w:lang w:val="ko-KR" w:eastAsia="ko-KR" w:bidi="ko-KR"/>
      </w:rPr>
      <w:fldChar w:fldCharType="end"/>
    </w:r>
    <w:r>
      <w:rPr>
        <w:lang w:val="ko-KR" w:eastAsia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9CEA1" w14:textId="77777777" w:rsidR="0096256C" w:rsidRDefault="0096256C">
      <w:pPr>
        <w:spacing w:after="0"/>
      </w:pPr>
      <w:r>
        <w:separator/>
      </w:r>
    </w:p>
  </w:footnote>
  <w:footnote w:type="continuationSeparator" w:id="0">
    <w:p w14:paraId="3056AB84" w14:textId="77777777" w:rsidR="0096256C" w:rsidRDefault="009625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79"/>
    <w:rsid w:val="00070820"/>
    <w:rsid w:val="001005E5"/>
    <w:rsid w:val="00107A25"/>
    <w:rsid w:val="001118FD"/>
    <w:rsid w:val="00152CC8"/>
    <w:rsid w:val="0017681F"/>
    <w:rsid w:val="001C4546"/>
    <w:rsid w:val="001E3679"/>
    <w:rsid w:val="002B6C94"/>
    <w:rsid w:val="002E7469"/>
    <w:rsid w:val="002F4ABE"/>
    <w:rsid w:val="003B1BCE"/>
    <w:rsid w:val="003C1B81"/>
    <w:rsid w:val="003C6B6C"/>
    <w:rsid w:val="0041439B"/>
    <w:rsid w:val="00425877"/>
    <w:rsid w:val="00444D8F"/>
    <w:rsid w:val="0052642B"/>
    <w:rsid w:val="00557792"/>
    <w:rsid w:val="005E3643"/>
    <w:rsid w:val="005E7D19"/>
    <w:rsid w:val="0066086F"/>
    <w:rsid w:val="00672A6F"/>
    <w:rsid w:val="006928B4"/>
    <w:rsid w:val="006D571F"/>
    <w:rsid w:val="006F5A3F"/>
    <w:rsid w:val="00714174"/>
    <w:rsid w:val="007253CC"/>
    <w:rsid w:val="007A6805"/>
    <w:rsid w:val="008431CB"/>
    <w:rsid w:val="008E2FAF"/>
    <w:rsid w:val="0093449B"/>
    <w:rsid w:val="0096256C"/>
    <w:rsid w:val="009916AE"/>
    <w:rsid w:val="00A979E1"/>
    <w:rsid w:val="00B2616E"/>
    <w:rsid w:val="00B45E12"/>
    <w:rsid w:val="00C9013A"/>
    <w:rsid w:val="00C97D43"/>
    <w:rsid w:val="00CB50F2"/>
    <w:rsid w:val="00CF5C61"/>
    <w:rsid w:val="00D6466C"/>
    <w:rsid w:val="00D90A37"/>
    <w:rsid w:val="00DC2307"/>
    <w:rsid w:val="00E52810"/>
    <w:rsid w:val="00E70F21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95117"/>
  <w15:chartTrackingRefBased/>
  <w15:docId w15:val="{71CF1743-30E0-4561-8E09-05A87251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0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1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3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4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wls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2EA600167E4BE594F03335B8911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9E78DA1-0162-4390-8425-A6A7632269A3}"/>
      </w:docPartPr>
      <w:docPartBody>
        <w:p w:rsidR="007C072F" w:rsidRDefault="009E7D58">
          <w:pPr>
            <w:pStyle w:val="DE2EA600167E4BE594F03335B8911227"/>
          </w:pPr>
          <w:r>
            <w:rPr>
              <w:lang w:val="ko-KR" w:bidi="ko-KR"/>
            </w:rPr>
            <w:t>회의 제목</w:t>
          </w:r>
        </w:p>
      </w:docPartBody>
    </w:docPart>
    <w:docPart>
      <w:docPartPr>
        <w:name w:val="6FA092552D6641FBB80F0D4F47C4A2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22B5759-8C6D-4033-A499-9B40C8BA5289}"/>
      </w:docPartPr>
      <w:docPartBody>
        <w:p w:rsidR="007C072F" w:rsidRDefault="009E7D58">
          <w:pPr>
            <w:pStyle w:val="6FA092552D6641FBB80F0D4F47C4A211"/>
          </w:pPr>
          <w:r>
            <w:rPr>
              <w:lang w:val="ko-KR" w:bidi="ko-KR"/>
            </w:rPr>
            <w:t>|</w:t>
          </w:r>
        </w:p>
      </w:docPartBody>
    </w:docPart>
    <w:docPart>
      <w:docPartPr>
        <w:name w:val="245BA938277B4C7FB9223F8DBC1C16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D6C328-0F04-4FFA-9A60-C8795022E759}"/>
      </w:docPartPr>
      <w:docPartBody>
        <w:p w:rsidR="007C072F" w:rsidRDefault="009E7D58">
          <w:pPr>
            <w:pStyle w:val="245BA938277B4C7FB9223F8DBC1C1635"/>
          </w:pPr>
          <w:r w:rsidRPr="00CB50F2">
            <w:rPr>
              <w:rStyle w:val="a3"/>
              <w:lang w:val="ko-KR" w:bidi="ko-KR"/>
            </w:rPr>
            <w:t>회의록</w:t>
          </w:r>
        </w:p>
      </w:docPartBody>
    </w:docPart>
    <w:docPart>
      <w:docPartPr>
        <w:name w:val="AD14D7281D4F40EA8A45383721AFCB2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C1CA3-F38A-4A35-8252-9217F2DE1499}"/>
      </w:docPartPr>
      <w:docPartBody>
        <w:p w:rsidR="007C072F" w:rsidRDefault="009E7D58">
          <w:pPr>
            <w:pStyle w:val="AD14D7281D4F40EA8A45383721AFCB28"/>
          </w:pPr>
          <w:r>
            <w:rPr>
              <w:lang w:val="ko-KR" w:bidi="ko-KR"/>
            </w:rPr>
            <w:t>회의 날짜 | 시간</w:t>
          </w:r>
        </w:p>
      </w:docPartBody>
    </w:docPart>
    <w:docPart>
      <w:docPartPr>
        <w:name w:val="84B00D70C8F7419397546008F28378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8B892D8-A1C6-4EA3-8856-C42326885844}"/>
      </w:docPartPr>
      <w:docPartBody>
        <w:p w:rsidR="007C072F" w:rsidRDefault="009E7D58">
          <w:pPr>
            <w:pStyle w:val="84B00D70C8F7419397546008F2837825"/>
          </w:pPr>
          <w:r w:rsidRPr="003665F5">
            <w:rPr>
              <w:rStyle w:val="a4"/>
              <w:lang w:val="ko-KR" w:bidi="ko-KR"/>
            </w:rPr>
            <w:t>날짜</w:t>
          </w:r>
        </w:p>
      </w:docPartBody>
    </w:docPart>
    <w:docPart>
      <w:docPartPr>
        <w:name w:val="6B754330D4A049D8BD06567C5E385FA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6388C7-22DF-451F-8B56-38E7D43AAF22}"/>
      </w:docPartPr>
      <w:docPartBody>
        <w:p w:rsidR="007C072F" w:rsidRDefault="009E7D58">
          <w:pPr>
            <w:pStyle w:val="6B754330D4A049D8BD06567C5E385FA1"/>
          </w:pPr>
          <w:r w:rsidRPr="003665F5"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688669EE5A7C4F5D99B33A5CFD7A70E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12EEA1-9E68-4BD9-98DD-1A2A743DD6A7}"/>
      </w:docPartPr>
      <w:docPartBody>
        <w:p w:rsidR="007C072F" w:rsidRDefault="009E7D58">
          <w:pPr>
            <w:pStyle w:val="688669EE5A7C4F5D99B33A5CFD7A70E3"/>
          </w:pPr>
          <w:r>
            <w:rPr>
              <w:lang w:val="ko-KR" w:bidi="ko-KR"/>
            </w:rPr>
            <w:t>회의 장소</w:t>
          </w:r>
        </w:p>
      </w:docPartBody>
    </w:docPart>
    <w:docPart>
      <w:docPartPr>
        <w:name w:val="C2FC67A3E2A24985A9BF0096ACE1DE6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525DF9D-E023-457A-8D9A-D58275653BEC}"/>
      </w:docPartPr>
      <w:docPartBody>
        <w:p w:rsidR="007C072F" w:rsidRDefault="009E7D58">
          <w:pPr>
            <w:pStyle w:val="C2FC67A3E2A24985A9BF0096ACE1DE69"/>
          </w:pPr>
          <w:r>
            <w:rPr>
              <w:rStyle w:val="a4"/>
              <w:lang w:val="ko-KR" w:bidi="ko-KR"/>
            </w:rPr>
            <w:t>장소</w:t>
          </w:r>
        </w:p>
      </w:docPartBody>
    </w:docPart>
    <w:docPart>
      <w:docPartPr>
        <w:name w:val="C2CA3DF9A57E4E4C9766924D2838C9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4F999F-AB3B-44C3-A0E3-6C16EF24F44A}"/>
      </w:docPartPr>
      <w:docPartBody>
        <w:p w:rsidR="007C072F" w:rsidRDefault="009E7D58">
          <w:pPr>
            <w:pStyle w:val="C2CA3DF9A57E4E4C9766924D2838C9D6"/>
          </w:pPr>
          <w:r w:rsidRPr="00A979E1">
            <w:rPr>
              <w:lang w:val="ko-KR" w:bidi="ko-KR"/>
            </w:rPr>
            <w:t>회의 주최자:</w:t>
          </w:r>
        </w:p>
      </w:docPartBody>
    </w:docPart>
    <w:docPart>
      <w:docPartPr>
        <w:name w:val="2CA27DA8373344A9BDDCEE42BDF5A1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E7A637-8EB1-4F96-9A88-7E414DC5AEA8}"/>
      </w:docPartPr>
      <w:docPartBody>
        <w:p w:rsidR="007C072F" w:rsidRDefault="009E7D58">
          <w:pPr>
            <w:pStyle w:val="2CA27DA8373344A9BDDCEE42BDF5A177"/>
          </w:pPr>
          <w:r>
            <w:rPr>
              <w:lang w:val="ko-KR" w:bidi="ko-KR"/>
            </w:rPr>
            <w:t>이름</w:t>
          </w:r>
        </w:p>
      </w:docPartBody>
    </w:docPart>
    <w:docPart>
      <w:docPartPr>
        <w:name w:val="557B89306DB7423DAD021333E1C5EF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49C5E1-F4D0-4E95-A12A-A6CF24DAFEBE}"/>
      </w:docPartPr>
      <w:docPartBody>
        <w:p w:rsidR="007C072F" w:rsidRDefault="009E7D58">
          <w:pPr>
            <w:pStyle w:val="557B89306DB7423DAD021333E1C5EF06"/>
          </w:pPr>
          <w:r w:rsidRPr="00A979E1">
            <w:rPr>
              <w:lang w:val="ko-KR" w:bidi="ko-KR"/>
            </w:rPr>
            <w:t>회의 유형:</w:t>
          </w:r>
        </w:p>
      </w:docPartBody>
    </w:docPart>
    <w:docPart>
      <w:docPartPr>
        <w:name w:val="24D7452DF98C493CA7BA8FC3E2F61A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BECE20-C203-44E1-8E77-3D6CDD42F76E}"/>
      </w:docPartPr>
      <w:docPartBody>
        <w:p w:rsidR="007C072F" w:rsidRDefault="009E7D58">
          <w:pPr>
            <w:pStyle w:val="24D7452DF98C493CA7BA8FC3E2F61AA7"/>
          </w:pPr>
          <w:r>
            <w:rPr>
              <w:lang w:val="ko-KR" w:bidi="ko-KR"/>
            </w:rPr>
            <w:t>목적</w:t>
          </w:r>
        </w:p>
      </w:docPartBody>
    </w:docPart>
    <w:docPart>
      <w:docPartPr>
        <w:name w:val="42C22884164D4ED59FBF417CE15F75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7F7670-4907-451D-856A-4A6AC26E0DBB}"/>
      </w:docPartPr>
      <w:docPartBody>
        <w:p w:rsidR="007C072F" w:rsidRDefault="009E7D58">
          <w:pPr>
            <w:pStyle w:val="42C22884164D4ED59FBF417CE15F753F"/>
          </w:pPr>
          <w:r w:rsidRPr="00A979E1">
            <w:rPr>
              <w:lang w:val="ko-KR" w:bidi="ko-KR"/>
            </w:rPr>
            <w:t>진행자:</w:t>
          </w:r>
        </w:p>
      </w:docPartBody>
    </w:docPart>
    <w:docPart>
      <w:docPartPr>
        <w:name w:val="6BFD654B625545CFA64A1A4CA0363AF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B8EC94A-87B1-4769-9420-72B2DAC9E7D1}"/>
      </w:docPartPr>
      <w:docPartBody>
        <w:p w:rsidR="007C072F" w:rsidRDefault="009E7D58">
          <w:pPr>
            <w:pStyle w:val="6BFD654B625545CFA64A1A4CA0363AFA"/>
          </w:pPr>
          <w:r w:rsidRPr="00A979E1">
            <w:rPr>
              <w:lang w:val="ko-KR" w:bidi="ko-KR"/>
            </w:rPr>
            <w:t>서기</w:t>
          </w:r>
        </w:p>
      </w:docPartBody>
    </w:docPart>
    <w:docPart>
      <w:docPartPr>
        <w:name w:val="A583E942DB66438EB8DD64AF1D0F989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A417D6-C212-4B49-92CB-BC2637BA752A}"/>
      </w:docPartPr>
      <w:docPartBody>
        <w:p w:rsidR="007C072F" w:rsidRDefault="009E7D58">
          <w:pPr>
            <w:pStyle w:val="A583E942DB66438EB8DD64AF1D0F9894"/>
          </w:pPr>
          <w:r w:rsidRPr="00A979E1">
            <w:rPr>
              <w:lang w:val="ko-KR" w:bidi="ko-KR"/>
            </w:rPr>
            <w:t>시간 관리 담당</w:t>
          </w:r>
        </w:p>
      </w:docPartBody>
    </w:docPart>
    <w:docPart>
      <w:docPartPr>
        <w:name w:val="3249097086F84ABC80054A09EA8328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57D9BD-B67D-462C-B584-E2F2ED805C58}"/>
      </w:docPartPr>
      <w:docPartBody>
        <w:p w:rsidR="007C072F" w:rsidRDefault="009E7D58">
          <w:pPr>
            <w:pStyle w:val="3249097086F84ABC80054A09EA832868"/>
          </w:pPr>
          <w:r w:rsidRPr="00137619">
            <w:rPr>
              <w:lang w:val="ko-KR" w:bidi="ko-KR"/>
            </w:rPr>
            <w:t>참석자</w:t>
          </w:r>
        </w:p>
      </w:docPartBody>
    </w:docPart>
    <w:docPart>
      <w:docPartPr>
        <w:name w:val="CCC9A608D2924FC9A273D5AAD192960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613C04-E1AD-482A-BAFC-F9E6A3D57B71}"/>
      </w:docPartPr>
      <w:docPartBody>
        <w:p w:rsidR="007C072F" w:rsidRDefault="009E7D58">
          <w:pPr>
            <w:pStyle w:val="CCC9A608D2924FC9A273D5AAD1929607"/>
          </w:pPr>
          <w:r>
            <w:rPr>
              <w:lang w:val="ko-KR" w:bidi="ko-KR"/>
            </w:rPr>
            <w:t>참석자</w:t>
          </w:r>
        </w:p>
      </w:docPartBody>
    </w:docPart>
    <w:docPart>
      <w:docPartPr>
        <w:name w:val="42F6092ACF6C4B63B98F835C9BCBC81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7C7D16C-BC2C-4AE1-BCEC-34D6E7FD8EE9}"/>
      </w:docPartPr>
      <w:docPartBody>
        <w:p w:rsidR="007C072F" w:rsidRDefault="009E7D58">
          <w:pPr>
            <w:pStyle w:val="42F6092ACF6C4B63B98F835C9BCBC81D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2747CBB55EE042CEAF17B97A682C1DB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984D966-AE12-4208-ABAF-18F3320E51F8}"/>
      </w:docPartPr>
      <w:docPartBody>
        <w:p w:rsidR="007C072F" w:rsidRDefault="009E7D58">
          <w:pPr>
            <w:pStyle w:val="2747CBB55EE042CEAF17B97A682C1DBB"/>
          </w:pPr>
          <w:r>
            <w:rPr>
              <w:lang w:val="ko-KR" w:bidi="ko-KR"/>
            </w:rPr>
            <w:t>할당된 시간</w:t>
          </w:r>
        </w:p>
      </w:docPartBody>
    </w:docPart>
    <w:docPart>
      <w:docPartPr>
        <w:name w:val="3FA755B62B974556AF5B08B6FA7080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B563A-C254-4834-8A2E-A3AF34101E10}"/>
      </w:docPartPr>
      <w:docPartBody>
        <w:p w:rsidR="007C072F" w:rsidRDefault="009E7D58">
          <w:pPr>
            <w:pStyle w:val="3FA755B62B974556AF5B08B6FA7080D9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D7675F43D5BE4B0F8175B8EB132EFB7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023B92-E906-4326-B650-B412D9FFD3B9}"/>
      </w:docPartPr>
      <w:docPartBody>
        <w:p w:rsidR="007C072F" w:rsidRDefault="009E7D58">
          <w:pPr>
            <w:pStyle w:val="D7675F43D5BE4B0F8175B8EB132EFB75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04E1F22E274E47B383611FEE80416E9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6C0A9C-4C09-4136-8C95-FDDBC0EB2531}"/>
      </w:docPartPr>
      <w:docPartBody>
        <w:p w:rsidR="007C072F" w:rsidRDefault="009E7D58">
          <w:pPr>
            <w:pStyle w:val="04E1F22E274E47B383611FEE80416E9D"/>
          </w:pPr>
          <w:r>
            <w:rPr>
              <w:rStyle w:val="a4"/>
              <w:lang w:val="ko-KR" w:bidi="ko-KR"/>
            </w:rPr>
            <w:t>주제</w:t>
          </w:r>
        </w:p>
      </w:docPartBody>
    </w:docPart>
    <w:docPart>
      <w:docPartPr>
        <w:name w:val="8081B3D292B14F628C8B970F18CCEB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16AEF32-779B-4B95-AF17-B33A3428B3DB}"/>
      </w:docPartPr>
      <w:docPartBody>
        <w:p w:rsidR="007C072F" w:rsidRDefault="009E7D58">
          <w:pPr>
            <w:pStyle w:val="8081B3D292B14F628C8B970F18CCEB4C"/>
          </w:pPr>
          <w:r>
            <w:rPr>
              <w:lang w:val="ko-KR" w:bidi="ko-KR"/>
            </w:rPr>
            <w:t>발표자</w:t>
          </w:r>
        </w:p>
      </w:docPartBody>
    </w:docPart>
    <w:docPart>
      <w:docPartPr>
        <w:name w:val="BD97136A3CD34947844F4A3D40E91C8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34D8C8-2FBE-4DE8-B388-4973AFD2A0D0}"/>
      </w:docPartPr>
      <w:docPartBody>
        <w:p w:rsidR="007C072F" w:rsidRDefault="009E7D58">
          <w:pPr>
            <w:pStyle w:val="BD97136A3CD34947844F4A3D40E91C87"/>
          </w:pPr>
          <w:r>
            <w:rPr>
              <w:rStyle w:val="a4"/>
              <w:lang w:val="ko-KR" w:bidi="ko-KR"/>
            </w:rPr>
            <w:t>이름</w:t>
          </w:r>
        </w:p>
      </w:docPartBody>
    </w:docPart>
    <w:docPart>
      <w:docPartPr>
        <w:name w:val="3B403EE2C3504B379AB812441EFB73D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6F8114-2597-4AF5-8000-74AA5B3B7BDD}"/>
      </w:docPartPr>
      <w:docPartBody>
        <w:p w:rsidR="007C072F" w:rsidRDefault="009E7D58">
          <w:pPr>
            <w:pStyle w:val="3B403EE2C3504B379AB812441EFB73DC"/>
          </w:pPr>
          <w:r>
            <w:rPr>
              <w:lang w:val="ko-KR" w:bidi="ko-KR"/>
            </w:rPr>
            <w:t>토론</w:t>
          </w:r>
        </w:p>
      </w:docPartBody>
    </w:docPart>
    <w:docPart>
      <w:docPartPr>
        <w:name w:val="FD90C93ACCCA42A9AF08F3677AE65F1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8627CA0-6A70-4E05-8843-600398B50F9A}"/>
      </w:docPartPr>
      <w:docPartBody>
        <w:p w:rsidR="007C072F" w:rsidRDefault="009E7D58">
          <w:pPr>
            <w:pStyle w:val="FD90C93ACCCA42A9AF08F3677AE65F15"/>
          </w:pPr>
          <w:r>
            <w:rPr>
              <w:lang w:val="ko-KR" w:bidi="ko-KR"/>
            </w:rPr>
            <w:t>대화</w:t>
          </w:r>
        </w:p>
      </w:docPartBody>
    </w:docPart>
    <w:docPart>
      <w:docPartPr>
        <w:name w:val="7ED91A486BAB4F91AEB52300391B066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1A5114-6D71-4027-914B-FD00B481F720}"/>
      </w:docPartPr>
      <w:docPartBody>
        <w:p w:rsidR="007C072F" w:rsidRDefault="009E7D58">
          <w:pPr>
            <w:pStyle w:val="7ED91A486BAB4F91AEB52300391B0669"/>
          </w:pPr>
          <w:r>
            <w:rPr>
              <w:lang w:val="ko-KR" w:bidi="ko-KR"/>
            </w:rPr>
            <w:t>결론</w:t>
          </w:r>
        </w:p>
      </w:docPartBody>
    </w:docPart>
    <w:docPart>
      <w:docPartPr>
        <w:name w:val="CD5873EF4C5C44928BD5A43618336C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68CF90-FDB7-4067-B68D-20B08A869D94}"/>
      </w:docPartPr>
      <w:docPartBody>
        <w:p w:rsidR="007C072F" w:rsidRDefault="009E7D58">
          <w:pPr>
            <w:pStyle w:val="CD5873EF4C5C44928BD5A43618336C16"/>
          </w:pPr>
          <w:r>
            <w:rPr>
              <w:lang w:val="ko-KR" w:bidi="ko-KR"/>
            </w:rPr>
            <w:t>마무리</w:t>
          </w:r>
        </w:p>
      </w:docPartBody>
    </w:docPart>
    <w:docPart>
      <w:docPartPr>
        <w:name w:val="CB0F98084A9C4F5BA2E39FBF2C988A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1A9E47D-EFF3-4C0E-9B9D-663ABB2C4A57}"/>
      </w:docPartPr>
      <w:docPartBody>
        <w:p w:rsidR="007C072F" w:rsidRDefault="009E7D58">
          <w:pPr>
            <w:pStyle w:val="CB0F98084A9C4F5BA2E39FBF2C988AF7"/>
          </w:pPr>
          <w:r w:rsidRPr="00E52810">
            <w:rPr>
              <w:lang w:val="ko-KR" w:bidi="ko-KR"/>
            </w:rPr>
            <w:t>작업 항목</w:t>
          </w:r>
        </w:p>
      </w:docPartBody>
    </w:docPart>
    <w:docPart>
      <w:docPartPr>
        <w:name w:val="B1A1AA76C0AB4B69A6974CE26A0484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8DB23A-72CD-471E-BBE3-989C481BFC62}"/>
      </w:docPartPr>
      <w:docPartBody>
        <w:p w:rsidR="007C072F" w:rsidRDefault="009E7D58">
          <w:pPr>
            <w:pStyle w:val="B1A1AA76C0AB4B69A6974CE26A0484F6"/>
          </w:pPr>
          <w:r w:rsidRPr="00E52810">
            <w:rPr>
              <w:lang w:val="ko-KR" w:bidi="ko-KR"/>
            </w:rPr>
            <w:t>담당자</w:t>
          </w:r>
        </w:p>
      </w:docPartBody>
    </w:docPart>
    <w:docPart>
      <w:docPartPr>
        <w:name w:val="8CAD2B4668F7460EBB9BB0B1E59104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C91A595-3866-4062-B05D-4E27A616E27C}"/>
      </w:docPartPr>
      <w:docPartBody>
        <w:p w:rsidR="007C072F" w:rsidRDefault="009E7D58">
          <w:pPr>
            <w:pStyle w:val="8CAD2B4668F7460EBB9BB0B1E5910405"/>
          </w:pPr>
          <w:r w:rsidRPr="00E52810">
            <w:rPr>
              <w:lang w:val="ko-KR" w:bidi="ko-KR"/>
            </w:rPr>
            <w:t>마감 날짜</w:t>
          </w:r>
        </w:p>
      </w:docPartBody>
    </w:docPart>
    <w:docPart>
      <w:docPartPr>
        <w:name w:val="30B0BC4975A9495CBE5B3981E3219E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CEB125F-D040-457B-B548-D1726C4EE832}"/>
      </w:docPartPr>
      <w:docPartBody>
        <w:p w:rsidR="007C072F" w:rsidRDefault="009E7D58">
          <w:pPr>
            <w:pStyle w:val="30B0BC4975A9495CBE5B3981E3219EC6"/>
          </w:pPr>
          <w:r w:rsidRPr="00E52810">
            <w:rPr>
              <w:lang w:val="ko-KR" w:bidi="ko-KR"/>
            </w:rPr>
            <w:t>주제 1</w:t>
          </w:r>
        </w:p>
      </w:docPartBody>
    </w:docPart>
    <w:docPart>
      <w:docPartPr>
        <w:name w:val="1BDAD0A7DB564AC783ECD6F04B3A2F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F083F8-C95E-4B41-B0B6-A134F9BB936A}"/>
      </w:docPartPr>
      <w:docPartBody>
        <w:p w:rsidR="007C072F" w:rsidRDefault="009E7D58">
          <w:pPr>
            <w:pStyle w:val="1BDAD0A7DB564AC783ECD6F04B3A2F68"/>
          </w:pPr>
          <w:r w:rsidRPr="00E52810">
            <w:rPr>
              <w:lang w:val="ko-KR" w:bidi="ko-KR"/>
            </w:rPr>
            <w:t>발표자 이름</w:t>
          </w:r>
        </w:p>
      </w:docPartBody>
    </w:docPart>
    <w:docPart>
      <w:docPartPr>
        <w:name w:val="F8D75E3FAAE64EF98BFA9C609A40989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4884F05-A5DB-4E0B-8D71-5C62BA872DE2}"/>
      </w:docPartPr>
      <w:docPartBody>
        <w:p w:rsidR="007C072F" w:rsidRDefault="009E7D58">
          <w:pPr>
            <w:pStyle w:val="F8D75E3FAAE64EF98BFA9C609A409891"/>
          </w:pPr>
          <w:r w:rsidRPr="00E52810">
            <w:rPr>
              <w:lang w:val="ko-KR" w:bidi="ko-KR"/>
            </w:rPr>
            <w:t>날짜 | 시간</w:t>
          </w:r>
        </w:p>
      </w:docPartBody>
    </w:docPart>
    <w:docPart>
      <w:docPartPr>
        <w:name w:val="8F121FD6A9C94B968346A0007A2BAD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6D6E199-86BA-499A-B608-92285375AC9A}"/>
      </w:docPartPr>
      <w:docPartBody>
        <w:p w:rsidR="007C072F" w:rsidRDefault="009E7D58">
          <w:pPr>
            <w:pStyle w:val="8F121FD6A9C94B968346A0007A2BAD4E"/>
          </w:pPr>
          <w:r w:rsidRPr="00E52810">
            <w:rPr>
              <w:lang w:val="ko-KR" w:bidi="ko-KR"/>
            </w:rPr>
            <w:t>주제 2</w:t>
          </w:r>
        </w:p>
      </w:docPartBody>
    </w:docPart>
    <w:docPart>
      <w:docPartPr>
        <w:name w:val="E1640C26ACA5410D96F5DFC7791D95D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9A1D074-E5F0-4087-974E-8897147A2A9A}"/>
      </w:docPartPr>
      <w:docPartBody>
        <w:p w:rsidR="007C072F" w:rsidRDefault="009E7D58">
          <w:pPr>
            <w:pStyle w:val="E1640C26ACA5410D96F5DFC7791D95D4"/>
          </w:pPr>
          <w:r w:rsidRPr="00E52810">
            <w:rPr>
              <w:lang w:val="ko-KR" w:bidi="ko-KR"/>
            </w:rPr>
            <w:t>발표자 이름</w:t>
          </w:r>
        </w:p>
      </w:docPartBody>
    </w:docPart>
    <w:docPart>
      <w:docPartPr>
        <w:name w:val="1DF128BD1EBD4732932AFFAA806EC30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28E840-86F5-4C25-AB41-828CE9263FBB}"/>
      </w:docPartPr>
      <w:docPartBody>
        <w:p w:rsidR="007C072F" w:rsidRDefault="009E7D58">
          <w:pPr>
            <w:pStyle w:val="1DF128BD1EBD4732932AFFAA806EC302"/>
          </w:pPr>
          <w:r w:rsidRPr="00E52810">
            <w:rPr>
              <w:lang w:val="ko-KR" w:bidi="ko-KR"/>
            </w:rPr>
            <w:t>날짜 | 시간</w:t>
          </w:r>
        </w:p>
      </w:docPartBody>
    </w:docPart>
    <w:docPart>
      <w:docPartPr>
        <w:name w:val="9B6BF57435B14B79B7AB6F37C3362E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875059-C037-4869-9627-5798DCE619FB}"/>
      </w:docPartPr>
      <w:docPartBody>
        <w:p w:rsidR="007C072F" w:rsidRDefault="009E7D58">
          <w:pPr>
            <w:pStyle w:val="9B6BF57435B14B79B7AB6F37C3362E62"/>
          </w:pPr>
          <w:r>
            <w:rPr>
              <w:lang w:val="ko-KR" w:bidi="ko-KR"/>
            </w:rPr>
            <w:t>할당된 시간</w:t>
          </w:r>
        </w:p>
      </w:docPartBody>
    </w:docPart>
    <w:docPart>
      <w:docPartPr>
        <w:name w:val="B904146BD3CD48838C59ECDAB9F5737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DE58-23A4-48D3-9416-76D5E42E656E}"/>
      </w:docPartPr>
      <w:docPartBody>
        <w:p w:rsidR="007C072F" w:rsidRDefault="009E7D58">
          <w:pPr>
            <w:pStyle w:val="B904146BD3CD48838C59ECDAB9F57370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74CB535CFFA047DC9A97A3CE8A42EFA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10F184-423F-4B34-832A-A3F30D2E7790}"/>
      </w:docPartPr>
      <w:docPartBody>
        <w:p w:rsidR="007C072F" w:rsidRDefault="009E7D58">
          <w:pPr>
            <w:pStyle w:val="74CB535CFFA047DC9A97A3CE8A42EFA8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0808F02309714BA18D8CC015E437507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AC3787-7C41-4995-BF03-441DF095A5E5}"/>
      </w:docPartPr>
      <w:docPartBody>
        <w:p w:rsidR="007C072F" w:rsidRDefault="009E7D58">
          <w:pPr>
            <w:pStyle w:val="0808F02309714BA18D8CC015E437507C"/>
          </w:pPr>
          <w:r>
            <w:rPr>
              <w:rStyle w:val="a4"/>
              <w:lang w:val="ko-KR" w:bidi="ko-KR"/>
            </w:rPr>
            <w:t>주제</w:t>
          </w:r>
        </w:p>
      </w:docPartBody>
    </w:docPart>
    <w:docPart>
      <w:docPartPr>
        <w:name w:val="4D452529AE7D491B96646880D62FC9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C28C574-7111-421D-B70B-96292E5EA3FF}"/>
      </w:docPartPr>
      <w:docPartBody>
        <w:p w:rsidR="007C072F" w:rsidRDefault="009E7D58">
          <w:pPr>
            <w:pStyle w:val="4D452529AE7D491B96646880D62FC917"/>
          </w:pPr>
          <w:r>
            <w:rPr>
              <w:lang w:val="ko-KR" w:bidi="ko-KR"/>
            </w:rPr>
            <w:t>발표자</w:t>
          </w:r>
        </w:p>
      </w:docPartBody>
    </w:docPart>
    <w:docPart>
      <w:docPartPr>
        <w:name w:val="726A3A49964E45528E2711F9557DC7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8E2B61-F6D4-4C38-B877-B0E20A403869}"/>
      </w:docPartPr>
      <w:docPartBody>
        <w:p w:rsidR="007C072F" w:rsidRDefault="009E7D58">
          <w:pPr>
            <w:pStyle w:val="726A3A49964E45528E2711F9557DC76A"/>
          </w:pPr>
          <w:r>
            <w:rPr>
              <w:rStyle w:val="a4"/>
              <w:lang w:val="ko-KR" w:bidi="ko-KR"/>
            </w:rPr>
            <w:t>이름</w:t>
          </w:r>
        </w:p>
      </w:docPartBody>
    </w:docPart>
    <w:docPart>
      <w:docPartPr>
        <w:name w:val="3F710980CE71471BA08DC53E1BC9CE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098CB1-1B77-49C0-BA4F-5B627951AA25}"/>
      </w:docPartPr>
      <w:docPartBody>
        <w:p w:rsidR="007C072F" w:rsidRDefault="009E7D58">
          <w:pPr>
            <w:pStyle w:val="3F710980CE71471BA08DC53E1BC9CE26"/>
          </w:pPr>
          <w:r>
            <w:rPr>
              <w:lang w:val="ko-KR" w:bidi="ko-KR"/>
            </w:rPr>
            <w:t>토론</w:t>
          </w:r>
        </w:p>
      </w:docPartBody>
    </w:docPart>
    <w:docPart>
      <w:docPartPr>
        <w:name w:val="FF426CCD4E3340D09B8612F2D8BBF81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9E753D-92ED-4001-AED7-ADA4C5F78296}"/>
      </w:docPartPr>
      <w:docPartBody>
        <w:p w:rsidR="007C072F" w:rsidRDefault="009E7D58">
          <w:pPr>
            <w:pStyle w:val="FF426CCD4E3340D09B8612F2D8BBF818"/>
          </w:pPr>
          <w:r>
            <w:rPr>
              <w:lang w:val="ko-KR" w:bidi="ko-KR"/>
            </w:rPr>
            <w:t>대화</w:t>
          </w:r>
        </w:p>
      </w:docPartBody>
    </w:docPart>
    <w:docPart>
      <w:docPartPr>
        <w:name w:val="23A4315974E84315A22DDBBF7B4B18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DEE73EE-8F65-4FB8-BE92-024A6411840E}"/>
      </w:docPartPr>
      <w:docPartBody>
        <w:p w:rsidR="007C072F" w:rsidRDefault="009E7D58">
          <w:pPr>
            <w:pStyle w:val="23A4315974E84315A22DDBBF7B4B18F0"/>
          </w:pPr>
          <w:r>
            <w:rPr>
              <w:lang w:val="ko-KR" w:bidi="ko-KR"/>
            </w:rPr>
            <w:t>결론</w:t>
          </w:r>
        </w:p>
      </w:docPartBody>
    </w:docPart>
    <w:docPart>
      <w:docPartPr>
        <w:name w:val="3D6ED7C2DFF84AF69FAF05B257336D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CA276E5-60A8-4E5E-8C8C-4BE0AFCA2F2C}"/>
      </w:docPartPr>
      <w:docPartBody>
        <w:p w:rsidR="007C072F" w:rsidRDefault="009E7D58">
          <w:pPr>
            <w:pStyle w:val="3D6ED7C2DFF84AF69FAF05B257336D88"/>
          </w:pPr>
          <w:r>
            <w:rPr>
              <w:lang w:val="ko-KR" w:bidi="ko-KR"/>
            </w:rPr>
            <w:t>마무리</w:t>
          </w:r>
        </w:p>
      </w:docPartBody>
    </w:docPart>
    <w:docPart>
      <w:docPartPr>
        <w:name w:val="3E2177E05A554A4FBF084B08B357624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9D7783-72E5-4FFF-8AE0-2387281D9593}"/>
      </w:docPartPr>
      <w:docPartBody>
        <w:p w:rsidR="007C072F" w:rsidRDefault="009E7D58">
          <w:pPr>
            <w:pStyle w:val="3E2177E05A554A4FBF084B08B357624B"/>
          </w:pPr>
          <w:r w:rsidRPr="00E52810">
            <w:rPr>
              <w:lang w:val="ko-KR" w:bidi="ko-KR"/>
            </w:rPr>
            <w:t>작업 항목</w:t>
          </w:r>
        </w:p>
      </w:docPartBody>
    </w:docPart>
    <w:docPart>
      <w:docPartPr>
        <w:name w:val="C681D9DFA7B948148BA285FDF230B9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AA95A2-0F17-4AA1-97A7-8F9EF91FE6D4}"/>
      </w:docPartPr>
      <w:docPartBody>
        <w:p w:rsidR="007C072F" w:rsidRDefault="009E7D58">
          <w:pPr>
            <w:pStyle w:val="C681D9DFA7B948148BA285FDF230B95F"/>
          </w:pPr>
          <w:r w:rsidRPr="00E52810">
            <w:rPr>
              <w:lang w:val="ko-KR" w:bidi="ko-KR"/>
            </w:rPr>
            <w:t>담당자</w:t>
          </w:r>
        </w:p>
      </w:docPartBody>
    </w:docPart>
    <w:docPart>
      <w:docPartPr>
        <w:name w:val="6948DCB5E51443088F041DED3B07F10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48C12FB-4F00-407B-84DF-89FCCF98C303}"/>
      </w:docPartPr>
      <w:docPartBody>
        <w:p w:rsidR="007C072F" w:rsidRDefault="009E7D58">
          <w:pPr>
            <w:pStyle w:val="6948DCB5E51443088F041DED3B07F10D"/>
          </w:pPr>
          <w:r w:rsidRPr="00E52810">
            <w:rPr>
              <w:lang w:val="ko-KR" w:bidi="ko-KR"/>
            </w:rPr>
            <w:t>마감 날짜</w:t>
          </w:r>
        </w:p>
      </w:docPartBody>
    </w:docPart>
    <w:docPart>
      <w:docPartPr>
        <w:name w:val="D6A2405A52C14EADAFA5D01CFAE507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8FD281-9A83-4722-AF0B-7F6ACF692D17}"/>
      </w:docPartPr>
      <w:docPartBody>
        <w:p w:rsidR="007C072F" w:rsidRDefault="009E7D58">
          <w:pPr>
            <w:pStyle w:val="D6A2405A52C14EADAFA5D01CFAE5076C"/>
          </w:pPr>
          <w:r w:rsidRPr="00E52810">
            <w:rPr>
              <w:lang w:val="ko-KR" w:bidi="ko-KR"/>
            </w:rPr>
            <w:t>주제 1</w:t>
          </w:r>
        </w:p>
      </w:docPartBody>
    </w:docPart>
    <w:docPart>
      <w:docPartPr>
        <w:name w:val="0EAFF520BF6442AC81A3D239B9E0748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5E8D6E1-1473-473E-88BC-540FFDFCF973}"/>
      </w:docPartPr>
      <w:docPartBody>
        <w:p w:rsidR="007C072F" w:rsidRDefault="009E7D58">
          <w:pPr>
            <w:pStyle w:val="0EAFF520BF6442AC81A3D239B9E07483"/>
          </w:pPr>
          <w:r w:rsidRPr="00E52810">
            <w:rPr>
              <w:lang w:val="ko-KR" w:bidi="ko-KR"/>
            </w:rPr>
            <w:t>발표자 이름</w:t>
          </w:r>
        </w:p>
      </w:docPartBody>
    </w:docPart>
    <w:docPart>
      <w:docPartPr>
        <w:name w:val="C20FDBD002E541E19529BBAA7B14D5C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A87C93-9397-4AAA-8588-56B7DCD90D92}"/>
      </w:docPartPr>
      <w:docPartBody>
        <w:p w:rsidR="007C072F" w:rsidRDefault="009E7D58">
          <w:pPr>
            <w:pStyle w:val="C20FDBD002E541E19529BBAA7B14D5CB"/>
          </w:pPr>
          <w:r w:rsidRPr="00E52810">
            <w:rPr>
              <w:lang w:val="ko-KR" w:bidi="ko-KR"/>
            </w:rPr>
            <w:t>날짜 | 시간</w:t>
          </w:r>
        </w:p>
      </w:docPartBody>
    </w:docPart>
    <w:docPart>
      <w:docPartPr>
        <w:name w:val="7CDA3CEAC3544F0A8B085195C041A86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531B75-9B38-4EDE-9D58-5F6B225F000C}"/>
      </w:docPartPr>
      <w:docPartBody>
        <w:p w:rsidR="007C072F" w:rsidRDefault="009E7D58">
          <w:pPr>
            <w:pStyle w:val="7CDA3CEAC3544F0A8B085195C041A863"/>
          </w:pPr>
          <w:r w:rsidRPr="00E52810">
            <w:rPr>
              <w:lang w:val="ko-KR" w:bidi="ko-KR"/>
            </w:rPr>
            <w:t>주제 2</w:t>
          </w:r>
        </w:p>
      </w:docPartBody>
    </w:docPart>
    <w:docPart>
      <w:docPartPr>
        <w:name w:val="991D10DC0B5947DF9BE0014E2AE42A0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52B765D-5D1F-4FBE-8056-9529585F6CA9}"/>
      </w:docPartPr>
      <w:docPartBody>
        <w:p w:rsidR="007C072F" w:rsidRDefault="009E7D58">
          <w:pPr>
            <w:pStyle w:val="991D10DC0B5947DF9BE0014E2AE42A07"/>
          </w:pPr>
          <w:r w:rsidRPr="00E52810">
            <w:rPr>
              <w:lang w:val="ko-KR" w:bidi="ko-KR"/>
            </w:rPr>
            <w:t>발표자 이름</w:t>
          </w:r>
        </w:p>
      </w:docPartBody>
    </w:docPart>
    <w:docPart>
      <w:docPartPr>
        <w:name w:val="17678859F4EE4C0CA52F06EA64607B2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9777F2-879C-42D3-915D-4D0D4CB8C23C}"/>
      </w:docPartPr>
      <w:docPartBody>
        <w:p w:rsidR="007C072F" w:rsidRDefault="009E7D58">
          <w:pPr>
            <w:pStyle w:val="17678859F4EE4C0CA52F06EA64607B2C"/>
          </w:pPr>
          <w:r w:rsidRPr="00E52810">
            <w:rPr>
              <w:lang w:val="ko-KR" w:bidi="ko-KR"/>
            </w:rPr>
            <w:t>날짜 | 시간</w:t>
          </w:r>
        </w:p>
      </w:docPartBody>
    </w:docPart>
    <w:docPart>
      <w:docPartPr>
        <w:name w:val="94DD2A3822CC42358098326D2748C0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C8B18D-2C45-453C-AFA3-233C3B5DAFF5}"/>
      </w:docPartPr>
      <w:docPartBody>
        <w:p w:rsidR="007C072F" w:rsidRDefault="009E7D58">
          <w:pPr>
            <w:pStyle w:val="94DD2A3822CC42358098326D2748C0DA"/>
          </w:pPr>
          <w:r>
            <w:rPr>
              <w:lang w:val="ko-KR" w:bidi="ko-KR"/>
            </w:rPr>
            <w:t>할당된 시간</w:t>
          </w:r>
        </w:p>
      </w:docPartBody>
    </w:docPart>
    <w:docPart>
      <w:docPartPr>
        <w:name w:val="76172729A7C24B93BFAEC946D417E4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3717C4-612C-4806-98E1-C1D15025EB02}"/>
      </w:docPartPr>
      <w:docPartBody>
        <w:p w:rsidR="007C072F" w:rsidRDefault="009E7D58">
          <w:pPr>
            <w:pStyle w:val="76172729A7C24B93BFAEC946D417E426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2CBF49852FD14BFBA538B07F76DE0A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8769BE-E345-4F64-B582-EE4E5B42CD97}"/>
      </w:docPartPr>
      <w:docPartBody>
        <w:p w:rsidR="007C072F" w:rsidRDefault="009E7D58">
          <w:pPr>
            <w:pStyle w:val="2CBF49852FD14BFBA538B07F76DE0A23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A0614FE3C3994AB3A2516F15D020AD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2FDA36-437A-42A7-8FCE-ADA32DDB78EA}"/>
      </w:docPartPr>
      <w:docPartBody>
        <w:p w:rsidR="007C072F" w:rsidRDefault="009E7D58">
          <w:pPr>
            <w:pStyle w:val="A0614FE3C3994AB3A2516F15D020AD6A"/>
          </w:pPr>
          <w:r>
            <w:rPr>
              <w:rStyle w:val="a4"/>
              <w:lang w:val="ko-KR" w:bidi="ko-KR"/>
            </w:rPr>
            <w:t>주제</w:t>
          </w:r>
        </w:p>
      </w:docPartBody>
    </w:docPart>
    <w:docPart>
      <w:docPartPr>
        <w:name w:val="6CA1BA068C4B4168B47A7FFD34BB11C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EF101F3-C591-4E09-B54D-DDC5887A46E9}"/>
      </w:docPartPr>
      <w:docPartBody>
        <w:p w:rsidR="007C072F" w:rsidRDefault="009E7D58">
          <w:pPr>
            <w:pStyle w:val="6CA1BA068C4B4168B47A7FFD34BB11CC"/>
          </w:pPr>
          <w:r>
            <w:rPr>
              <w:lang w:val="ko-KR" w:bidi="ko-KR"/>
            </w:rPr>
            <w:t>발표자</w:t>
          </w:r>
        </w:p>
      </w:docPartBody>
    </w:docPart>
    <w:docPart>
      <w:docPartPr>
        <w:name w:val="CDD34D19C4DA4403ACE4F9B8441113A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160540-7D92-4BD4-B17D-C8F64080E3F8}"/>
      </w:docPartPr>
      <w:docPartBody>
        <w:p w:rsidR="007C072F" w:rsidRDefault="009E7D58">
          <w:pPr>
            <w:pStyle w:val="CDD34D19C4DA4403ACE4F9B8441113A5"/>
          </w:pPr>
          <w:r>
            <w:rPr>
              <w:rStyle w:val="a4"/>
              <w:lang w:val="ko-KR" w:bidi="ko-KR"/>
            </w:rPr>
            <w:t>이름</w:t>
          </w:r>
        </w:p>
      </w:docPartBody>
    </w:docPart>
    <w:docPart>
      <w:docPartPr>
        <w:name w:val="F70C983E3A954ED580FD96D631CEF9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0C8E9F1-41C9-460A-9CC5-E89C8616370C}"/>
      </w:docPartPr>
      <w:docPartBody>
        <w:p w:rsidR="007C072F" w:rsidRDefault="009E7D58">
          <w:pPr>
            <w:pStyle w:val="F70C983E3A954ED580FD96D631CEF96A"/>
          </w:pPr>
          <w:r>
            <w:rPr>
              <w:lang w:val="ko-KR" w:bidi="ko-KR"/>
            </w:rPr>
            <w:t>토론</w:t>
          </w:r>
        </w:p>
      </w:docPartBody>
    </w:docPart>
    <w:docPart>
      <w:docPartPr>
        <w:name w:val="A85BA75F718C4641905F8016FA3243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CD512B-566C-4777-B81B-FC55CE9771E2}"/>
      </w:docPartPr>
      <w:docPartBody>
        <w:p w:rsidR="007C072F" w:rsidRDefault="009E7D58">
          <w:pPr>
            <w:pStyle w:val="A85BA75F718C4641905F8016FA324365"/>
          </w:pPr>
          <w:r>
            <w:rPr>
              <w:lang w:val="ko-KR" w:bidi="ko-KR"/>
            </w:rPr>
            <w:t>대화</w:t>
          </w:r>
        </w:p>
      </w:docPartBody>
    </w:docPart>
    <w:docPart>
      <w:docPartPr>
        <w:name w:val="8A28F11F7E774A43BCD2ABC06F62C53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55B5F7-0B50-4A31-A3EC-7BFB0E1D13F4}"/>
      </w:docPartPr>
      <w:docPartBody>
        <w:p w:rsidR="007C072F" w:rsidRDefault="009E7D58">
          <w:pPr>
            <w:pStyle w:val="8A28F11F7E774A43BCD2ABC06F62C53B"/>
          </w:pPr>
          <w:r>
            <w:rPr>
              <w:lang w:val="ko-KR" w:bidi="ko-KR"/>
            </w:rPr>
            <w:t>결론</w:t>
          </w:r>
        </w:p>
      </w:docPartBody>
    </w:docPart>
    <w:docPart>
      <w:docPartPr>
        <w:name w:val="9625E19849A24CDC8A3505501BB8B2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158F07-A805-486A-B65C-D38492539F51}"/>
      </w:docPartPr>
      <w:docPartBody>
        <w:p w:rsidR="007C072F" w:rsidRDefault="009E7D58">
          <w:pPr>
            <w:pStyle w:val="9625E19849A24CDC8A3505501BB8B237"/>
          </w:pPr>
          <w:r>
            <w:rPr>
              <w:lang w:val="ko-KR" w:bidi="ko-KR"/>
            </w:rPr>
            <w:t>마무리</w:t>
          </w:r>
        </w:p>
      </w:docPartBody>
    </w:docPart>
    <w:docPart>
      <w:docPartPr>
        <w:name w:val="E837484855204DD283A0697AE399B0C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D7833A6-1751-4CB8-B4ED-5A53578ECEA4}"/>
      </w:docPartPr>
      <w:docPartBody>
        <w:p w:rsidR="007C072F" w:rsidRDefault="009E7D58">
          <w:pPr>
            <w:pStyle w:val="E837484855204DD283A0697AE399B0CB"/>
          </w:pPr>
          <w:r w:rsidRPr="00E52810">
            <w:rPr>
              <w:lang w:val="ko-KR" w:bidi="ko-KR"/>
            </w:rPr>
            <w:t>작업 항목</w:t>
          </w:r>
        </w:p>
      </w:docPartBody>
    </w:docPart>
    <w:docPart>
      <w:docPartPr>
        <w:name w:val="19216AD55447486DA82F4D17A6C6796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58DAD4-ADAB-4E47-9477-BF1F7DE42DEE}"/>
      </w:docPartPr>
      <w:docPartBody>
        <w:p w:rsidR="007C072F" w:rsidRDefault="009E7D58">
          <w:pPr>
            <w:pStyle w:val="19216AD55447486DA82F4D17A6C67967"/>
          </w:pPr>
          <w:r w:rsidRPr="00E52810">
            <w:rPr>
              <w:lang w:val="ko-KR" w:bidi="ko-KR"/>
            </w:rPr>
            <w:t>담당자</w:t>
          </w:r>
        </w:p>
      </w:docPartBody>
    </w:docPart>
    <w:docPart>
      <w:docPartPr>
        <w:name w:val="0799D3977E38437E8AD5899F18CF11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E29D980-A5D9-4609-9814-151573BD5FDD}"/>
      </w:docPartPr>
      <w:docPartBody>
        <w:p w:rsidR="007C072F" w:rsidRDefault="009E7D58">
          <w:pPr>
            <w:pStyle w:val="0799D3977E38437E8AD5899F18CF114F"/>
          </w:pPr>
          <w:r w:rsidRPr="00E52810">
            <w:rPr>
              <w:lang w:val="ko-KR" w:bidi="ko-KR"/>
            </w:rPr>
            <w:t>마감 날짜</w:t>
          </w:r>
        </w:p>
      </w:docPartBody>
    </w:docPart>
    <w:docPart>
      <w:docPartPr>
        <w:name w:val="39CD8ED1D4B04C2B8E4D820D266D17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63D587F-497C-476D-B66A-EBC0D58A6565}"/>
      </w:docPartPr>
      <w:docPartBody>
        <w:p w:rsidR="007C072F" w:rsidRDefault="009E7D58">
          <w:pPr>
            <w:pStyle w:val="39CD8ED1D4B04C2B8E4D820D266D17F7"/>
          </w:pPr>
          <w:r w:rsidRPr="00E52810">
            <w:rPr>
              <w:lang w:val="ko-KR" w:bidi="ko-KR"/>
            </w:rPr>
            <w:t>주제 1</w:t>
          </w:r>
        </w:p>
      </w:docPartBody>
    </w:docPart>
    <w:docPart>
      <w:docPartPr>
        <w:name w:val="6CD2581F040E483297C6581B8D2CBC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0F8EE0-462A-4832-B2C6-1F9CB3483548}"/>
      </w:docPartPr>
      <w:docPartBody>
        <w:p w:rsidR="007C072F" w:rsidRDefault="009E7D58">
          <w:pPr>
            <w:pStyle w:val="6CD2581F040E483297C6581B8D2CBCB7"/>
          </w:pPr>
          <w:r w:rsidRPr="00E52810">
            <w:rPr>
              <w:lang w:val="ko-KR" w:bidi="ko-KR"/>
            </w:rPr>
            <w:t>발표자 이름</w:t>
          </w:r>
        </w:p>
      </w:docPartBody>
    </w:docPart>
    <w:docPart>
      <w:docPartPr>
        <w:name w:val="E9F8CAFE4DC249CBBD7E608595CEB75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E08AF6-CE14-4F77-9960-3270698BDF4D}"/>
      </w:docPartPr>
      <w:docPartBody>
        <w:p w:rsidR="007C072F" w:rsidRDefault="009E7D58">
          <w:pPr>
            <w:pStyle w:val="E9F8CAFE4DC249CBBD7E608595CEB75C"/>
          </w:pPr>
          <w:r w:rsidRPr="00E52810">
            <w:rPr>
              <w:lang w:val="ko-KR" w:bidi="ko-KR"/>
            </w:rPr>
            <w:t>날짜 | 시간</w:t>
          </w:r>
        </w:p>
      </w:docPartBody>
    </w:docPart>
    <w:docPart>
      <w:docPartPr>
        <w:name w:val="E35FA3989979423A8C3718D271687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A534BB8-175C-41B6-A4DF-150036AC2621}"/>
      </w:docPartPr>
      <w:docPartBody>
        <w:p w:rsidR="007C072F" w:rsidRDefault="009E7D58">
          <w:pPr>
            <w:pStyle w:val="E35FA3989979423A8C3718D271687A0C"/>
          </w:pPr>
          <w:r w:rsidRPr="00E52810">
            <w:rPr>
              <w:lang w:val="ko-KR" w:bidi="ko-KR"/>
            </w:rPr>
            <w:t>주제 2</w:t>
          </w:r>
        </w:p>
      </w:docPartBody>
    </w:docPart>
    <w:docPart>
      <w:docPartPr>
        <w:name w:val="41AE07F468B244518F54FC2C729FB01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8A75222-D40D-4F85-8FE5-C649F9597911}"/>
      </w:docPartPr>
      <w:docPartBody>
        <w:p w:rsidR="007C072F" w:rsidRDefault="009E7D58">
          <w:pPr>
            <w:pStyle w:val="41AE07F468B244518F54FC2C729FB019"/>
          </w:pPr>
          <w:r w:rsidRPr="00E52810">
            <w:rPr>
              <w:lang w:val="ko-KR" w:bidi="ko-KR"/>
            </w:rPr>
            <w:t>발표자 이름</w:t>
          </w:r>
        </w:p>
      </w:docPartBody>
    </w:docPart>
    <w:docPart>
      <w:docPartPr>
        <w:name w:val="A51AA370D3024B688172E28924F5845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5A9315E-17C1-49EF-B33D-342FC00F5E43}"/>
      </w:docPartPr>
      <w:docPartBody>
        <w:p w:rsidR="007C072F" w:rsidRDefault="009E7D58">
          <w:pPr>
            <w:pStyle w:val="A51AA370D3024B688172E28924F58459"/>
          </w:pPr>
          <w:r w:rsidRPr="00E52810">
            <w:rPr>
              <w:lang w:val="ko-KR" w:bidi="ko-KR"/>
            </w:rPr>
            <w:t>날짜 | 시간</w:t>
          </w:r>
        </w:p>
      </w:docPartBody>
    </w:docPart>
    <w:docPart>
      <w:docPartPr>
        <w:name w:val="615D4766865446008B47EB834B9658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5F7A39-F1FD-4828-A07E-46DA32A88CB0}"/>
      </w:docPartPr>
      <w:docPartBody>
        <w:p w:rsidR="007C072F" w:rsidRDefault="009E7D58">
          <w:pPr>
            <w:pStyle w:val="615D4766865446008B47EB834B965835"/>
          </w:pPr>
          <w:r w:rsidRPr="00A979E1">
            <w:rPr>
              <w:lang w:val="ko-KR" w:bidi="ko-KR"/>
            </w:rPr>
            <w:t>할당된 시간</w:t>
          </w:r>
        </w:p>
      </w:docPartBody>
    </w:docPart>
    <w:docPart>
      <w:docPartPr>
        <w:name w:val="97605EA5E86C41B69C7DB46A472E5E9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CEC5C5-EF6B-45B0-91B7-E5836457068E}"/>
      </w:docPartPr>
      <w:docPartBody>
        <w:p w:rsidR="007C072F" w:rsidRDefault="009E7D58">
          <w:pPr>
            <w:pStyle w:val="97605EA5E86C41B69C7DB46A472E5E9A"/>
          </w:pPr>
          <w:r w:rsidRPr="00A979E1">
            <w:rPr>
              <w:lang w:val="ko-KR" w:bidi="ko-KR"/>
            </w:rPr>
            <w:t>시간</w:t>
          </w:r>
        </w:p>
      </w:docPartBody>
    </w:docPart>
    <w:docPart>
      <w:docPartPr>
        <w:name w:val="11BCFC4B66F14D349739837C3B89D0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B32098A-DE1D-446C-B652-C29A2B0A436E}"/>
      </w:docPartPr>
      <w:docPartBody>
        <w:p w:rsidR="007C072F" w:rsidRDefault="009E7D58">
          <w:pPr>
            <w:pStyle w:val="11BCFC4B66F14D349739837C3B89D092"/>
          </w:pPr>
          <w:r w:rsidRPr="00A979E1">
            <w:rPr>
              <w:lang w:val="ko-KR" w:bidi="ko-KR"/>
            </w:rPr>
            <w:t>안건 주제</w:t>
          </w:r>
        </w:p>
      </w:docPartBody>
    </w:docPart>
    <w:docPart>
      <w:docPartPr>
        <w:name w:val="D8EE0E8C40B34333925AB133138E49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AA5878-EB9B-425A-BEC8-3D08528561F9}"/>
      </w:docPartPr>
      <w:docPartBody>
        <w:p w:rsidR="007C072F" w:rsidRDefault="009E7D58">
          <w:pPr>
            <w:pStyle w:val="D8EE0E8C40B34333925AB133138E49C6"/>
          </w:pPr>
          <w:r w:rsidRPr="00A979E1">
            <w:rPr>
              <w:lang w:val="ko-KR" w:bidi="ko-KR"/>
            </w:rPr>
            <w:t>주제</w:t>
          </w:r>
        </w:p>
      </w:docPartBody>
    </w:docPart>
    <w:docPart>
      <w:docPartPr>
        <w:name w:val="2D9C8E7A3DD2412C88D0B4514FAAC29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E2618F9-73D7-48DB-A8F7-790C7F7B598B}"/>
      </w:docPartPr>
      <w:docPartBody>
        <w:p w:rsidR="007C072F" w:rsidRDefault="009E7D58">
          <w:pPr>
            <w:pStyle w:val="2D9C8E7A3DD2412C88D0B4514FAAC29F"/>
          </w:pPr>
          <w:r w:rsidRPr="00A979E1">
            <w:rPr>
              <w:lang w:val="ko-KR" w:bidi="ko-KR"/>
            </w:rPr>
            <w:t>발표자</w:t>
          </w:r>
        </w:p>
      </w:docPartBody>
    </w:docPart>
    <w:docPart>
      <w:docPartPr>
        <w:name w:val="1296C94AC8144FFFBC19BE99BCD342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B3FBC99-6145-4B9A-8C55-0CAE812A6E1D}"/>
      </w:docPartPr>
      <w:docPartBody>
        <w:p w:rsidR="007C072F" w:rsidRDefault="009E7D58">
          <w:pPr>
            <w:pStyle w:val="1296C94AC8144FFFBC19BE99BCD3429E"/>
          </w:pPr>
          <w:r w:rsidRPr="00A979E1">
            <w:rPr>
              <w:lang w:val="ko-KR" w:bidi="ko-KR"/>
            </w:rPr>
            <w:t>이름</w:t>
          </w:r>
        </w:p>
      </w:docPartBody>
    </w:docPart>
    <w:docPart>
      <w:docPartPr>
        <w:name w:val="743776650C7545BDB921D8F1EEF0CF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C5DC9E3-FCCF-4200-BBEB-929AF640CA5E}"/>
      </w:docPartPr>
      <w:docPartBody>
        <w:p w:rsidR="007C072F" w:rsidRDefault="009E7D58">
          <w:pPr>
            <w:pStyle w:val="743776650C7545BDB921D8F1EEF0CF62"/>
          </w:pPr>
          <w:r>
            <w:rPr>
              <w:lang w:val="ko-KR" w:bidi="ko-KR"/>
            </w:rPr>
            <w:t>토론</w:t>
          </w:r>
        </w:p>
      </w:docPartBody>
    </w:docPart>
    <w:docPart>
      <w:docPartPr>
        <w:name w:val="7B09F741E2B8427B9234180CB9A125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8A6ED6-A04C-4F45-9BCD-E981F3FE742C}"/>
      </w:docPartPr>
      <w:docPartBody>
        <w:p w:rsidR="007C072F" w:rsidRDefault="009E7D58">
          <w:pPr>
            <w:pStyle w:val="7B09F741E2B8427B9234180CB9A12531"/>
          </w:pPr>
          <w:r>
            <w:rPr>
              <w:lang w:val="ko-KR" w:bidi="ko-KR"/>
            </w:rPr>
            <w:t>대화</w:t>
          </w:r>
        </w:p>
      </w:docPartBody>
    </w:docPart>
    <w:docPart>
      <w:docPartPr>
        <w:name w:val="C08269664D724448BD9998F24B18B1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356EC0-58CA-4C4A-B04A-F650201B162A}"/>
      </w:docPartPr>
      <w:docPartBody>
        <w:p w:rsidR="007C072F" w:rsidRDefault="009E7D58">
          <w:pPr>
            <w:pStyle w:val="C08269664D724448BD9998F24B18B10B"/>
          </w:pPr>
          <w:r>
            <w:rPr>
              <w:lang w:val="ko-KR" w:bidi="ko-KR"/>
            </w:rPr>
            <w:t>결론</w:t>
          </w:r>
        </w:p>
      </w:docPartBody>
    </w:docPart>
    <w:docPart>
      <w:docPartPr>
        <w:name w:val="0AB2C2D6A2B2436C90805DE2253DA09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F3CFBF1-16B8-4A61-94F6-2EF3B13034CA}"/>
      </w:docPartPr>
      <w:docPartBody>
        <w:p w:rsidR="007C072F" w:rsidRDefault="009E7D58">
          <w:pPr>
            <w:pStyle w:val="0AB2C2D6A2B2436C90805DE2253DA090"/>
          </w:pPr>
          <w:r>
            <w:rPr>
              <w:lang w:val="ko-KR" w:bidi="ko-KR"/>
            </w:rPr>
            <w:t>마무리</w:t>
          </w:r>
        </w:p>
      </w:docPartBody>
    </w:docPart>
    <w:docPart>
      <w:docPartPr>
        <w:name w:val="C0655B3AB95C4568881C17CB4F9070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1B7350-8178-4222-B6BD-51A0D01B36F1}"/>
      </w:docPartPr>
      <w:docPartBody>
        <w:p w:rsidR="007C072F" w:rsidRDefault="009E7D58">
          <w:pPr>
            <w:pStyle w:val="C0655B3AB95C4568881C17CB4F90703C"/>
          </w:pPr>
          <w:r w:rsidRPr="00E52810">
            <w:rPr>
              <w:lang w:val="ko-KR" w:bidi="ko-KR"/>
            </w:rPr>
            <w:t>작업 항목</w:t>
          </w:r>
        </w:p>
      </w:docPartBody>
    </w:docPart>
    <w:docPart>
      <w:docPartPr>
        <w:name w:val="26C37811471C4BD98ABA90559EA841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C98CE72-9243-462B-987A-1D3016FFCA55}"/>
      </w:docPartPr>
      <w:docPartBody>
        <w:p w:rsidR="007C072F" w:rsidRDefault="009E7D58">
          <w:pPr>
            <w:pStyle w:val="26C37811471C4BD98ABA90559EA8416E"/>
          </w:pPr>
          <w:r w:rsidRPr="00E52810">
            <w:rPr>
              <w:lang w:val="ko-KR" w:bidi="ko-KR"/>
            </w:rPr>
            <w:t>담당자</w:t>
          </w:r>
        </w:p>
      </w:docPartBody>
    </w:docPart>
    <w:docPart>
      <w:docPartPr>
        <w:name w:val="F513F47F4CB14DD59E704FCB664A1B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4E6A614-BABB-4BB1-B2FB-F7C003D59CED}"/>
      </w:docPartPr>
      <w:docPartBody>
        <w:p w:rsidR="007C072F" w:rsidRDefault="009E7D58">
          <w:pPr>
            <w:pStyle w:val="F513F47F4CB14DD59E704FCB664A1BCD"/>
          </w:pPr>
          <w:r w:rsidRPr="00E52810">
            <w:rPr>
              <w:lang w:val="ko-KR" w:bidi="ko-KR"/>
            </w:rPr>
            <w:t>마감 날짜</w:t>
          </w:r>
        </w:p>
      </w:docPartBody>
    </w:docPart>
    <w:docPart>
      <w:docPartPr>
        <w:name w:val="C1718551A14A4356A443D32C7203C95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1871E9D-80FC-43B7-A891-1A5554307C27}"/>
      </w:docPartPr>
      <w:docPartBody>
        <w:p w:rsidR="007C072F" w:rsidRDefault="009E7D58">
          <w:pPr>
            <w:pStyle w:val="C1718551A14A4356A443D32C7203C956"/>
          </w:pPr>
          <w:r w:rsidRPr="00E52810">
            <w:rPr>
              <w:lang w:val="ko-KR" w:bidi="ko-KR"/>
            </w:rPr>
            <w:t>주제 1</w:t>
          </w:r>
        </w:p>
      </w:docPartBody>
    </w:docPart>
    <w:docPart>
      <w:docPartPr>
        <w:name w:val="CB237D57A48248D58176F6A75BF91FC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F202D97-F9D3-4EAD-B9D6-53F65E47DACA}"/>
      </w:docPartPr>
      <w:docPartBody>
        <w:p w:rsidR="007C072F" w:rsidRDefault="009E7D58">
          <w:pPr>
            <w:pStyle w:val="CB237D57A48248D58176F6A75BF91FC5"/>
          </w:pPr>
          <w:r w:rsidRPr="00E52810">
            <w:rPr>
              <w:lang w:val="ko-KR" w:bidi="ko-KR"/>
            </w:rPr>
            <w:t>발표자 이름</w:t>
          </w:r>
        </w:p>
      </w:docPartBody>
    </w:docPart>
    <w:docPart>
      <w:docPartPr>
        <w:name w:val="A661FABD29E64C698DC44199E19B546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02309D7-4C44-4DE7-AAAE-1F6D980933B5}"/>
      </w:docPartPr>
      <w:docPartBody>
        <w:p w:rsidR="007C072F" w:rsidRDefault="009E7D58">
          <w:pPr>
            <w:pStyle w:val="A661FABD29E64C698DC44199E19B5460"/>
          </w:pPr>
          <w:r w:rsidRPr="00E52810">
            <w:rPr>
              <w:lang w:val="ko-KR" w:bidi="ko-KR"/>
            </w:rPr>
            <w:t>날짜 | 시간</w:t>
          </w:r>
        </w:p>
      </w:docPartBody>
    </w:docPart>
    <w:docPart>
      <w:docPartPr>
        <w:name w:val="F6B87168303F44B99655DB367635013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FB34108-CAF3-444B-8EDE-2DA9A8DFABC4}"/>
      </w:docPartPr>
      <w:docPartBody>
        <w:p w:rsidR="007C072F" w:rsidRDefault="009E7D58">
          <w:pPr>
            <w:pStyle w:val="F6B87168303F44B99655DB367635013B"/>
          </w:pPr>
          <w:r w:rsidRPr="00E52810">
            <w:rPr>
              <w:lang w:val="ko-KR" w:bidi="ko-KR"/>
            </w:rPr>
            <w:t>주제 2</w:t>
          </w:r>
        </w:p>
      </w:docPartBody>
    </w:docPart>
    <w:docPart>
      <w:docPartPr>
        <w:name w:val="632BC4B3AAC44FCBBB7244B794C2CC5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5DB12B-C010-4FC8-8820-BBAFCB13C936}"/>
      </w:docPartPr>
      <w:docPartBody>
        <w:p w:rsidR="007C072F" w:rsidRDefault="009E7D58">
          <w:pPr>
            <w:pStyle w:val="632BC4B3AAC44FCBBB7244B794C2CC55"/>
          </w:pPr>
          <w:r w:rsidRPr="00E52810">
            <w:rPr>
              <w:lang w:val="ko-KR" w:bidi="ko-KR"/>
            </w:rPr>
            <w:t>발표자 이름</w:t>
          </w:r>
        </w:p>
      </w:docPartBody>
    </w:docPart>
    <w:docPart>
      <w:docPartPr>
        <w:name w:val="A6E813C743CD4BE882DB4104645F661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1A0E86-6EDD-4892-8A7B-450CEFD959A4}"/>
      </w:docPartPr>
      <w:docPartBody>
        <w:p w:rsidR="007C072F" w:rsidRDefault="009E7D58">
          <w:pPr>
            <w:pStyle w:val="A6E813C743CD4BE882DB4104645F661C"/>
          </w:pPr>
          <w:r w:rsidRPr="00E52810">
            <w:rPr>
              <w:lang w:val="ko-KR" w:bidi="ko-KR"/>
            </w:rPr>
            <w:t>날짜 | 시간</w:t>
          </w:r>
        </w:p>
      </w:docPartBody>
    </w:docPart>
    <w:docPart>
      <w:docPartPr>
        <w:name w:val="EBED0DC26CD1403686769FF42F7238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55BE75F-2E8B-4356-9E21-C9641E1CC606}"/>
      </w:docPartPr>
      <w:docPartBody>
        <w:p w:rsidR="007C072F" w:rsidRDefault="009E7D58">
          <w:pPr>
            <w:pStyle w:val="EBED0DC26CD1403686769FF42F7238B3"/>
          </w:pPr>
          <w:r>
            <w:rPr>
              <w:lang w:val="ko-KR" w:bidi="ko-KR"/>
            </w:rPr>
            <w:t>참관자</w:t>
          </w:r>
        </w:p>
      </w:docPartBody>
    </w:docPart>
    <w:docPart>
      <w:docPartPr>
        <w:name w:val="FE64A8DD34DD4A7C903633EA9055CE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373764-7F76-480D-902C-409D4A1C547B}"/>
      </w:docPartPr>
      <w:docPartBody>
        <w:p w:rsidR="007C072F" w:rsidRDefault="009E7D58">
          <w:pPr>
            <w:pStyle w:val="FE64A8DD34DD4A7C903633EA9055CEB6"/>
          </w:pPr>
          <w:r>
            <w:rPr>
              <w:lang w:val="ko-KR" w:bidi="ko-KR"/>
            </w:rPr>
            <w:t>리소스 인력</w:t>
          </w:r>
        </w:p>
      </w:docPartBody>
    </w:docPart>
    <w:docPart>
      <w:docPartPr>
        <w:name w:val="AE8BFB3770954439A28C3047A4D51FD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38B77F-57F6-4BA1-BD2F-5E319E8DEC4F}"/>
      </w:docPartPr>
      <w:docPartBody>
        <w:p w:rsidR="007C072F" w:rsidRDefault="009E7D58">
          <w:pPr>
            <w:pStyle w:val="AE8BFB3770954439A28C3047A4D51FDF"/>
          </w:pPr>
          <w:r>
            <w:rPr>
              <w:lang w:val="ko-KR" w:bidi="ko-KR"/>
            </w:rPr>
            <w:t>이름</w:t>
          </w:r>
        </w:p>
      </w:docPartBody>
    </w:docPart>
    <w:docPart>
      <w:docPartPr>
        <w:name w:val="8480A1F9CFEF43C7AF43C3DF4E5A03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F649769-7EBA-475B-9929-B97308A2BB5A}"/>
      </w:docPartPr>
      <w:docPartBody>
        <w:p w:rsidR="007C072F" w:rsidRDefault="009E7D58">
          <w:pPr>
            <w:pStyle w:val="8480A1F9CFEF43C7AF43C3DF4E5A03C0"/>
          </w:pPr>
          <w:r>
            <w:rPr>
              <w:lang w:val="ko-KR" w:bidi="ko-KR"/>
            </w:rPr>
            <w:t>참고 사항</w:t>
          </w:r>
        </w:p>
      </w:docPartBody>
    </w:docPart>
    <w:docPart>
      <w:docPartPr>
        <w:name w:val="21F90118F0734572B734E5B55D4818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BC5FB25-768A-4AA9-809B-3B8FE0D65FEC}"/>
      </w:docPartPr>
      <w:docPartBody>
        <w:p w:rsidR="007C072F" w:rsidRDefault="009E7D58">
          <w:pPr>
            <w:pStyle w:val="21F90118F0734572B734E5B55D4818F7"/>
          </w:pPr>
          <w:r>
            <w:rPr>
              <w:lang w:val="ko-KR" w:bidi="ko-KR"/>
            </w:rPr>
            <w:t>여기에 추가 메모 입력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8"/>
    <w:rsid w:val="00596082"/>
    <w:rsid w:val="007C072F"/>
    <w:rsid w:val="009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2EA600167E4BE594F03335B8911227">
    <w:name w:val="DE2EA600167E4BE594F03335B8911227"/>
    <w:pPr>
      <w:widowControl w:val="0"/>
      <w:wordWrap w:val="0"/>
      <w:autoSpaceDE w:val="0"/>
      <w:autoSpaceDN w:val="0"/>
    </w:pPr>
  </w:style>
  <w:style w:type="paragraph" w:customStyle="1" w:styleId="6FA092552D6641FBB80F0D4F47C4A211">
    <w:name w:val="6FA092552D6641FBB80F0D4F47C4A211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245BA938277B4C7FB9223F8DBC1C1635">
    <w:name w:val="245BA938277B4C7FB9223F8DBC1C1635"/>
    <w:pPr>
      <w:widowControl w:val="0"/>
      <w:wordWrap w:val="0"/>
      <w:autoSpaceDE w:val="0"/>
      <w:autoSpaceDN w:val="0"/>
    </w:pPr>
  </w:style>
  <w:style w:type="paragraph" w:customStyle="1" w:styleId="AD14D7281D4F40EA8A45383721AFCB28">
    <w:name w:val="AD14D7281D4F40EA8A45383721AFCB28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4B00D70C8F7419397546008F2837825">
    <w:name w:val="84B00D70C8F7419397546008F2837825"/>
    <w:pPr>
      <w:widowControl w:val="0"/>
      <w:wordWrap w:val="0"/>
      <w:autoSpaceDE w:val="0"/>
      <w:autoSpaceDN w:val="0"/>
    </w:pPr>
  </w:style>
  <w:style w:type="paragraph" w:customStyle="1" w:styleId="6B754330D4A049D8BD06567C5E385FA1">
    <w:name w:val="6B754330D4A049D8BD06567C5E385FA1"/>
    <w:pPr>
      <w:widowControl w:val="0"/>
      <w:wordWrap w:val="0"/>
      <w:autoSpaceDE w:val="0"/>
      <w:autoSpaceDN w:val="0"/>
    </w:pPr>
  </w:style>
  <w:style w:type="paragraph" w:customStyle="1" w:styleId="688669EE5A7C4F5D99B33A5CFD7A70E3">
    <w:name w:val="688669EE5A7C4F5D99B33A5CFD7A70E3"/>
    <w:pPr>
      <w:widowControl w:val="0"/>
      <w:wordWrap w:val="0"/>
      <w:autoSpaceDE w:val="0"/>
      <w:autoSpaceDN w:val="0"/>
    </w:pPr>
  </w:style>
  <w:style w:type="paragraph" w:customStyle="1" w:styleId="C2FC67A3E2A24985A9BF0096ACE1DE69">
    <w:name w:val="C2FC67A3E2A24985A9BF0096ACE1DE69"/>
    <w:pPr>
      <w:widowControl w:val="0"/>
      <w:wordWrap w:val="0"/>
      <w:autoSpaceDE w:val="0"/>
      <w:autoSpaceDN w:val="0"/>
    </w:pPr>
  </w:style>
  <w:style w:type="paragraph" w:customStyle="1" w:styleId="C2CA3DF9A57E4E4C9766924D2838C9D6">
    <w:name w:val="C2CA3DF9A57E4E4C9766924D2838C9D6"/>
    <w:pPr>
      <w:widowControl w:val="0"/>
      <w:wordWrap w:val="0"/>
      <w:autoSpaceDE w:val="0"/>
      <w:autoSpaceDN w:val="0"/>
    </w:pPr>
  </w:style>
  <w:style w:type="paragraph" w:customStyle="1" w:styleId="2CA27DA8373344A9BDDCEE42BDF5A177">
    <w:name w:val="2CA27DA8373344A9BDDCEE42BDF5A177"/>
    <w:pPr>
      <w:widowControl w:val="0"/>
      <w:wordWrap w:val="0"/>
      <w:autoSpaceDE w:val="0"/>
      <w:autoSpaceDN w:val="0"/>
    </w:pPr>
  </w:style>
  <w:style w:type="paragraph" w:customStyle="1" w:styleId="557B89306DB7423DAD021333E1C5EF06">
    <w:name w:val="557B89306DB7423DAD021333E1C5EF06"/>
    <w:pPr>
      <w:widowControl w:val="0"/>
      <w:wordWrap w:val="0"/>
      <w:autoSpaceDE w:val="0"/>
      <w:autoSpaceDN w:val="0"/>
    </w:pPr>
  </w:style>
  <w:style w:type="paragraph" w:customStyle="1" w:styleId="24D7452DF98C493CA7BA8FC3E2F61AA7">
    <w:name w:val="24D7452DF98C493CA7BA8FC3E2F61AA7"/>
    <w:pPr>
      <w:widowControl w:val="0"/>
      <w:wordWrap w:val="0"/>
      <w:autoSpaceDE w:val="0"/>
      <w:autoSpaceDN w:val="0"/>
    </w:pPr>
  </w:style>
  <w:style w:type="paragraph" w:customStyle="1" w:styleId="42C22884164D4ED59FBF417CE15F753F">
    <w:name w:val="42C22884164D4ED59FBF417CE15F753F"/>
    <w:pPr>
      <w:widowControl w:val="0"/>
      <w:wordWrap w:val="0"/>
      <w:autoSpaceDE w:val="0"/>
      <w:autoSpaceDN w:val="0"/>
    </w:pPr>
  </w:style>
  <w:style w:type="paragraph" w:customStyle="1" w:styleId="6BFD654B625545CFA64A1A4CA0363AFA">
    <w:name w:val="6BFD654B625545CFA64A1A4CA0363AFA"/>
    <w:pPr>
      <w:widowControl w:val="0"/>
      <w:wordWrap w:val="0"/>
      <w:autoSpaceDE w:val="0"/>
      <w:autoSpaceDN w:val="0"/>
    </w:pPr>
  </w:style>
  <w:style w:type="paragraph" w:customStyle="1" w:styleId="A583E942DB66438EB8DD64AF1D0F9894">
    <w:name w:val="A583E942DB66438EB8DD64AF1D0F9894"/>
    <w:pPr>
      <w:widowControl w:val="0"/>
      <w:wordWrap w:val="0"/>
      <w:autoSpaceDE w:val="0"/>
      <w:autoSpaceDN w:val="0"/>
    </w:pPr>
  </w:style>
  <w:style w:type="paragraph" w:customStyle="1" w:styleId="3249097086F84ABC80054A09EA832868">
    <w:name w:val="3249097086F84ABC80054A09EA832868"/>
    <w:pPr>
      <w:widowControl w:val="0"/>
      <w:wordWrap w:val="0"/>
      <w:autoSpaceDE w:val="0"/>
      <w:autoSpaceDN w:val="0"/>
    </w:pPr>
  </w:style>
  <w:style w:type="paragraph" w:customStyle="1" w:styleId="CCC9A608D2924FC9A273D5AAD1929607">
    <w:name w:val="CCC9A608D2924FC9A273D5AAD1929607"/>
    <w:pPr>
      <w:widowControl w:val="0"/>
      <w:wordWrap w:val="0"/>
      <w:autoSpaceDE w:val="0"/>
      <w:autoSpaceDN w:val="0"/>
    </w:pPr>
  </w:style>
  <w:style w:type="paragraph" w:customStyle="1" w:styleId="42F6092ACF6C4B63B98F835C9BCBC81D">
    <w:name w:val="42F6092ACF6C4B63B98F835C9BCBC81D"/>
    <w:pPr>
      <w:widowControl w:val="0"/>
      <w:wordWrap w:val="0"/>
      <w:autoSpaceDE w:val="0"/>
      <w:autoSpaceDN w:val="0"/>
    </w:pPr>
  </w:style>
  <w:style w:type="paragraph" w:customStyle="1" w:styleId="2747CBB55EE042CEAF17B97A682C1DBB">
    <w:name w:val="2747CBB55EE042CEAF17B97A682C1DBB"/>
    <w:pPr>
      <w:widowControl w:val="0"/>
      <w:wordWrap w:val="0"/>
      <w:autoSpaceDE w:val="0"/>
      <w:autoSpaceDN w:val="0"/>
    </w:pPr>
  </w:style>
  <w:style w:type="paragraph" w:customStyle="1" w:styleId="3FA755B62B974556AF5B08B6FA7080D9">
    <w:name w:val="3FA755B62B974556AF5B08B6FA7080D9"/>
    <w:pPr>
      <w:widowControl w:val="0"/>
      <w:wordWrap w:val="0"/>
      <w:autoSpaceDE w:val="0"/>
      <w:autoSpaceDN w:val="0"/>
    </w:pPr>
  </w:style>
  <w:style w:type="paragraph" w:customStyle="1" w:styleId="D7675F43D5BE4B0F8175B8EB132EFB75">
    <w:name w:val="D7675F43D5BE4B0F8175B8EB132EFB75"/>
    <w:pPr>
      <w:widowControl w:val="0"/>
      <w:wordWrap w:val="0"/>
      <w:autoSpaceDE w:val="0"/>
      <w:autoSpaceDN w:val="0"/>
    </w:pPr>
  </w:style>
  <w:style w:type="paragraph" w:customStyle="1" w:styleId="04E1F22E274E47B383611FEE80416E9D">
    <w:name w:val="04E1F22E274E47B383611FEE80416E9D"/>
    <w:pPr>
      <w:widowControl w:val="0"/>
      <w:wordWrap w:val="0"/>
      <w:autoSpaceDE w:val="0"/>
      <w:autoSpaceDN w:val="0"/>
    </w:pPr>
  </w:style>
  <w:style w:type="paragraph" w:customStyle="1" w:styleId="8081B3D292B14F628C8B970F18CCEB4C">
    <w:name w:val="8081B3D292B14F628C8B970F18CCEB4C"/>
    <w:pPr>
      <w:widowControl w:val="0"/>
      <w:wordWrap w:val="0"/>
      <w:autoSpaceDE w:val="0"/>
      <w:autoSpaceDN w:val="0"/>
    </w:pPr>
  </w:style>
  <w:style w:type="paragraph" w:customStyle="1" w:styleId="BD97136A3CD34947844F4A3D40E91C87">
    <w:name w:val="BD97136A3CD34947844F4A3D40E91C87"/>
    <w:pPr>
      <w:widowControl w:val="0"/>
      <w:wordWrap w:val="0"/>
      <w:autoSpaceDE w:val="0"/>
      <w:autoSpaceDN w:val="0"/>
    </w:pPr>
  </w:style>
  <w:style w:type="paragraph" w:customStyle="1" w:styleId="3B403EE2C3504B379AB812441EFB73DC">
    <w:name w:val="3B403EE2C3504B379AB812441EFB73DC"/>
    <w:pPr>
      <w:widowControl w:val="0"/>
      <w:wordWrap w:val="0"/>
      <w:autoSpaceDE w:val="0"/>
      <w:autoSpaceDN w:val="0"/>
    </w:pPr>
  </w:style>
  <w:style w:type="paragraph" w:customStyle="1" w:styleId="FD90C93ACCCA42A9AF08F3677AE65F15">
    <w:name w:val="FD90C93ACCCA42A9AF08F3677AE65F15"/>
    <w:pPr>
      <w:widowControl w:val="0"/>
      <w:wordWrap w:val="0"/>
      <w:autoSpaceDE w:val="0"/>
      <w:autoSpaceDN w:val="0"/>
    </w:pPr>
  </w:style>
  <w:style w:type="paragraph" w:customStyle="1" w:styleId="7ED91A486BAB4F91AEB52300391B0669">
    <w:name w:val="7ED91A486BAB4F91AEB52300391B0669"/>
    <w:pPr>
      <w:widowControl w:val="0"/>
      <w:wordWrap w:val="0"/>
      <w:autoSpaceDE w:val="0"/>
      <w:autoSpaceDN w:val="0"/>
    </w:pPr>
  </w:style>
  <w:style w:type="paragraph" w:customStyle="1" w:styleId="CD5873EF4C5C44928BD5A43618336C16">
    <w:name w:val="CD5873EF4C5C44928BD5A43618336C16"/>
    <w:pPr>
      <w:widowControl w:val="0"/>
      <w:wordWrap w:val="0"/>
      <w:autoSpaceDE w:val="0"/>
      <w:autoSpaceDN w:val="0"/>
    </w:pPr>
  </w:style>
  <w:style w:type="paragraph" w:customStyle="1" w:styleId="CB0F98084A9C4F5BA2E39FBF2C988AF7">
    <w:name w:val="CB0F98084A9C4F5BA2E39FBF2C988AF7"/>
    <w:pPr>
      <w:widowControl w:val="0"/>
      <w:wordWrap w:val="0"/>
      <w:autoSpaceDE w:val="0"/>
      <w:autoSpaceDN w:val="0"/>
    </w:pPr>
  </w:style>
  <w:style w:type="paragraph" w:customStyle="1" w:styleId="B1A1AA76C0AB4B69A6974CE26A0484F6">
    <w:name w:val="B1A1AA76C0AB4B69A6974CE26A0484F6"/>
    <w:pPr>
      <w:widowControl w:val="0"/>
      <w:wordWrap w:val="0"/>
      <w:autoSpaceDE w:val="0"/>
      <w:autoSpaceDN w:val="0"/>
    </w:pPr>
  </w:style>
  <w:style w:type="paragraph" w:customStyle="1" w:styleId="8CAD2B4668F7460EBB9BB0B1E5910405">
    <w:name w:val="8CAD2B4668F7460EBB9BB0B1E5910405"/>
    <w:pPr>
      <w:widowControl w:val="0"/>
      <w:wordWrap w:val="0"/>
      <w:autoSpaceDE w:val="0"/>
      <w:autoSpaceDN w:val="0"/>
    </w:pPr>
  </w:style>
  <w:style w:type="paragraph" w:customStyle="1" w:styleId="30B0BC4975A9495CBE5B3981E3219EC6">
    <w:name w:val="30B0BC4975A9495CBE5B3981E3219EC6"/>
    <w:pPr>
      <w:widowControl w:val="0"/>
      <w:wordWrap w:val="0"/>
      <w:autoSpaceDE w:val="0"/>
      <w:autoSpaceDN w:val="0"/>
    </w:pPr>
  </w:style>
  <w:style w:type="paragraph" w:customStyle="1" w:styleId="1BDAD0A7DB564AC783ECD6F04B3A2F68">
    <w:name w:val="1BDAD0A7DB564AC783ECD6F04B3A2F68"/>
    <w:pPr>
      <w:widowControl w:val="0"/>
      <w:wordWrap w:val="0"/>
      <w:autoSpaceDE w:val="0"/>
      <w:autoSpaceDN w:val="0"/>
    </w:pPr>
  </w:style>
  <w:style w:type="paragraph" w:customStyle="1" w:styleId="F8D75E3FAAE64EF98BFA9C609A409891">
    <w:name w:val="F8D75E3FAAE64EF98BFA9C609A409891"/>
    <w:pPr>
      <w:widowControl w:val="0"/>
      <w:wordWrap w:val="0"/>
      <w:autoSpaceDE w:val="0"/>
      <w:autoSpaceDN w:val="0"/>
    </w:pPr>
  </w:style>
  <w:style w:type="paragraph" w:customStyle="1" w:styleId="8F121FD6A9C94B968346A0007A2BAD4E">
    <w:name w:val="8F121FD6A9C94B968346A0007A2BAD4E"/>
    <w:pPr>
      <w:widowControl w:val="0"/>
      <w:wordWrap w:val="0"/>
      <w:autoSpaceDE w:val="0"/>
      <w:autoSpaceDN w:val="0"/>
    </w:pPr>
  </w:style>
  <w:style w:type="paragraph" w:customStyle="1" w:styleId="E1640C26ACA5410D96F5DFC7791D95D4">
    <w:name w:val="E1640C26ACA5410D96F5DFC7791D95D4"/>
    <w:pPr>
      <w:widowControl w:val="0"/>
      <w:wordWrap w:val="0"/>
      <w:autoSpaceDE w:val="0"/>
      <w:autoSpaceDN w:val="0"/>
    </w:pPr>
  </w:style>
  <w:style w:type="paragraph" w:customStyle="1" w:styleId="1DF128BD1EBD4732932AFFAA806EC302">
    <w:name w:val="1DF128BD1EBD4732932AFFAA806EC302"/>
    <w:pPr>
      <w:widowControl w:val="0"/>
      <w:wordWrap w:val="0"/>
      <w:autoSpaceDE w:val="0"/>
      <w:autoSpaceDN w:val="0"/>
    </w:pPr>
  </w:style>
  <w:style w:type="paragraph" w:customStyle="1" w:styleId="9B6BF57435B14B79B7AB6F37C3362E62">
    <w:name w:val="9B6BF57435B14B79B7AB6F37C3362E62"/>
    <w:pPr>
      <w:widowControl w:val="0"/>
      <w:wordWrap w:val="0"/>
      <w:autoSpaceDE w:val="0"/>
      <w:autoSpaceDN w:val="0"/>
    </w:pPr>
  </w:style>
  <w:style w:type="paragraph" w:customStyle="1" w:styleId="B904146BD3CD48838C59ECDAB9F57370">
    <w:name w:val="B904146BD3CD48838C59ECDAB9F57370"/>
    <w:pPr>
      <w:widowControl w:val="0"/>
      <w:wordWrap w:val="0"/>
      <w:autoSpaceDE w:val="0"/>
      <w:autoSpaceDN w:val="0"/>
    </w:pPr>
  </w:style>
  <w:style w:type="paragraph" w:customStyle="1" w:styleId="74CB535CFFA047DC9A97A3CE8A42EFA8">
    <w:name w:val="74CB535CFFA047DC9A97A3CE8A42EFA8"/>
    <w:pPr>
      <w:widowControl w:val="0"/>
      <w:wordWrap w:val="0"/>
      <w:autoSpaceDE w:val="0"/>
      <w:autoSpaceDN w:val="0"/>
    </w:pPr>
  </w:style>
  <w:style w:type="paragraph" w:customStyle="1" w:styleId="0808F02309714BA18D8CC015E437507C">
    <w:name w:val="0808F02309714BA18D8CC015E437507C"/>
    <w:pPr>
      <w:widowControl w:val="0"/>
      <w:wordWrap w:val="0"/>
      <w:autoSpaceDE w:val="0"/>
      <w:autoSpaceDN w:val="0"/>
    </w:pPr>
  </w:style>
  <w:style w:type="paragraph" w:customStyle="1" w:styleId="4D452529AE7D491B96646880D62FC917">
    <w:name w:val="4D452529AE7D491B96646880D62FC917"/>
    <w:pPr>
      <w:widowControl w:val="0"/>
      <w:wordWrap w:val="0"/>
      <w:autoSpaceDE w:val="0"/>
      <w:autoSpaceDN w:val="0"/>
    </w:pPr>
  </w:style>
  <w:style w:type="paragraph" w:customStyle="1" w:styleId="726A3A49964E45528E2711F9557DC76A">
    <w:name w:val="726A3A49964E45528E2711F9557DC76A"/>
    <w:pPr>
      <w:widowControl w:val="0"/>
      <w:wordWrap w:val="0"/>
      <w:autoSpaceDE w:val="0"/>
      <w:autoSpaceDN w:val="0"/>
    </w:pPr>
  </w:style>
  <w:style w:type="paragraph" w:customStyle="1" w:styleId="3F710980CE71471BA08DC53E1BC9CE26">
    <w:name w:val="3F710980CE71471BA08DC53E1BC9CE26"/>
    <w:pPr>
      <w:widowControl w:val="0"/>
      <w:wordWrap w:val="0"/>
      <w:autoSpaceDE w:val="0"/>
      <w:autoSpaceDN w:val="0"/>
    </w:pPr>
  </w:style>
  <w:style w:type="paragraph" w:customStyle="1" w:styleId="FF426CCD4E3340D09B8612F2D8BBF818">
    <w:name w:val="FF426CCD4E3340D09B8612F2D8BBF818"/>
    <w:pPr>
      <w:widowControl w:val="0"/>
      <w:wordWrap w:val="0"/>
      <w:autoSpaceDE w:val="0"/>
      <w:autoSpaceDN w:val="0"/>
    </w:pPr>
  </w:style>
  <w:style w:type="paragraph" w:customStyle="1" w:styleId="23A4315974E84315A22DDBBF7B4B18F0">
    <w:name w:val="23A4315974E84315A22DDBBF7B4B18F0"/>
    <w:pPr>
      <w:widowControl w:val="0"/>
      <w:wordWrap w:val="0"/>
      <w:autoSpaceDE w:val="0"/>
      <w:autoSpaceDN w:val="0"/>
    </w:pPr>
  </w:style>
  <w:style w:type="paragraph" w:customStyle="1" w:styleId="3D6ED7C2DFF84AF69FAF05B257336D88">
    <w:name w:val="3D6ED7C2DFF84AF69FAF05B257336D88"/>
    <w:pPr>
      <w:widowControl w:val="0"/>
      <w:wordWrap w:val="0"/>
      <w:autoSpaceDE w:val="0"/>
      <w:autoSpaceDN w:val="0"/>
    </w:pPr>
  </w:style>
  <w:style w:type="paragraph" w:customStyle="1" w:styleId="3E2177E05A554A4FBF084B08B357624B">
    <w:name w:val="3E2177E05A554A4FBF084B08B357624B"/>
    <w:pPr>
      <w:widowControl w:val="0"/>
      <w:wordWrap w:val="0"/>
      <w:autoSpaceDE w:val="0"/>
      <w:autoSpaceDN w:val="0"/>
    </w:pPr>
  </w:style>
  <w:style w:type="paragraph" w:customStyle="1" w:styleId="C681D9DFA7B948148BA285FDF230B95F">
    <w:name w:val="C681D9DFA7B948148BA285FDF230B95F"/>
    <w:pPr>
      <w:widowControl w:val="0"/>
      <w:wordWrap w:val="0"/>
      <w:autoSpaceDE w:val="0"/>
      <w:autoSpaceDN w:val="0"/>
    </w:pPr>
  </w:style>
  <w:style w:type="paragraph" w:customStyle="1" w:styleId="6948DCB5E51443088F041DED3B07F10D">
    <w:name w:val="6948DCB5E51443088F041DED3B07F10D"/>
    <w:pPr>
      <w:widowControl w:val="0"/>
      <w:wordWrap w:val="0"/>
      <w:autoSpaceDE w:val="0"/>
      <w:autoSpaceDN w:val="0"/>
    </w:pPr>
  </w:style>
  <w:style w:type="paragraph" w:customStyle="1" w:styleId="D6A2405A52C14EADAFA5D01CFAE5076C">
    <w:name w:val="D6A2405A52C14EADAFA5D01CFAE5076C"/>
    <w:pPr>
      <w:widowControl w:val="0"/>
      <w:wordWrap w:val="0"/>
      <w:autoSpaceDE w:val="0"/>
      <w:autoSpaceDN w:val="0"/>
    </w:pPr>
  </w:style>
  <w:style w:type="paragraph" w:customStyle="1" w:styleId="0EAFF520BF6442AC81A3D239B9E07483">
    <w:name w:val="0EAFF520BF6442AC81A3D239B9E07483"/>
    <w:pPr>
      <w:widowControl w:val="0"/>
      <w:wordWrap w:val="0"/>
      <w:autoSpaceDE w:val="0"/>
      <w:autoSpaceDN w:val="0"/>
    </w:pPr>
  </w:style>
  <w:style w:type="paragraph" w:customStyle="1" w:styleId="C20FDBD002E541E19529BBAA7B14D5CB">
    <w:name w:val="C20FDBD002E541E19529BBAA7B14D5CB"/>
    <w:pPr>
      <w:widowControl w:val="0"/>
      <w:wordWrap w:val="0"/>
      <w:autoSpaceDE w:val="0"/>
      <w:autoSpaceDN w:val="0"/>
    </w:pPr>
  </w:style>
  <w:style w:type="paragraph" w:customStyle="1" w:styleId="7CDA3CEAC3544F0A8B085195C041A863">
    <w:name w:val="7CDA3CEAC3544F0A8B085195C041A863"/>
    <w:pPr>
      <w:widowControl w:val="0"/>
      <w:wordWrap w:val="0"/>
      <w:autoSpaceDE w:val="0"/>
      <w:autoSpaceDN w:val="0"/>
    </w:pPr>
  </w:style>
  <w:style w:type="paragraph" w:customStyle="1" w:styleId="991D10DC0B5947DF9BE0014E2AE42A07">
    <w:name w:val="991D10DC0B5947DF9BE0014E2AE42A07"/>
    <w:pPr>
      <w:widowControl w:val="0"/>
      <w:wordWrap w:val="0"/>
      <w:autoSpaceDE w:val="0"/>
      <w:autoSpaceDN w:val="0"/>
    </w:pPr>
  </w:style>
  <w:style w:type="paragraph" w:customStyle="1" w:styleId="17678859F4EE4C0CA52F06EA64607B2C">
    <w:name w:val="17678859F4EE4C0CA52F06EA64607B2C"/>
    <w:pPr>
      <w:widowControl w:val="0"/>
      <w:wordWrap w:val="0"/>
      <w:autoSpaceDE w:val="0"/>
      <w:autoSpaceDN w:val="0"/>
    </w:pPr>
  </w:style>
  <w:style w:type="paragraph" w:customStyle="1" w:styleId="94DD2A3822CC42358098326D2748C0DA">
    <w:name w:val="94DD2A3822CC42358098326D2748C0DA"/>
    <w:pPr>
      <w:widowControl w:val="0"/>
      <w:wordWrap w:val="0"/>
      <w:autoSpaceDE w:val="0"/>
      <w:autoSpaceDN w:val="0"/>
    </w:pPr>
  </w:style>
  <w:style w:type="paragraph" w:customStyle="1" w:styleId="76172729A7C24B93BFAEC946D417E426">
    <w:name w:val="76172729A7C24B93BFAEC946D417E426"/>
    <w:pPr>
      <w:widowControl w:val="0"/>
      <w:wordWrap w:val="0"/>
      <w:autoSpaceDE w:val="0"/>
      <w:autoSpaceDN w:val="0"/>
    </w:pPr>
  </w:style>
  <w:style w:type="paragraph" w:customStyle="1" w:styleId="2CBF49852FD14BFBA538B07F76DE0A23">
    <w:name w:val="2CBF49852FD14BFBA538B07F76DE0A23"/>
    <w:pPr>
      <w:widowControl w:val="0"/>
      <w:wordWrap w:val="0"/>
      <w:autoSpaceDE w:val="0"/>
      <w:autoSpaceDN w:val="0"/>
    </w:pPr>
  </w:style>
  <w:style w:type="paragraph" w:customStyle="1" w:styleId="A0614FE3C3994AB3A2516F15D020AD6A">
    <w:name w:val="A0614FE3C3994AB3A2516F15D020AD6A"/>
    <w:pPr>
      <w:widowControl w:val="0"/>
      <w:wordWrap w:val="0"/>
      <w:autoSpaceDE w:val="0"/>
      <w:autoSpaceDN w:val="0"/>
    </w:pPr>
  </w:style>
  <w:style w:type="paragraph" w:customStyle="1" w:styleId="6CA1BA068C4B4168B47A7FFD34BB11CC">
    <w:name w:val="6CA1BA068C4B4168B47A7FFD34BB11CC"/>
    <w:pPr>
      <w:widowControl w:val="0"/>
      <w:wordWrap w:val="0"/>
      <w:autoSpaceDE w:val="0"/>
      <w:autoSpaceDN w:val="0"/>
    </w:pPr>
  </w:style>
  <w:style w:type="paragraph" w:customStyle="1" w:styleId="CDD34D19C4DA4403ACE4F9B8441113A5">
    <w:name w:val="CDD34D19C4DA4403ACE4F9B8441113A5"/>
    <w:pPr>
      <w:widowControl w:val="0"/>
      <w:wordWrap w:val="0"/>
      <w:autoSpaceDE w:val="0"/>
      <w:autoSpaceDN w:val="0"/>
    </w:pPr>
  </w:style>
  <w:style w:type="paragraph" w:customStyle="1" w:styleId="F70C983E3A954ED580FD96D631CEF96A">
    <w:name w:val="F70C983E3A954ED580FD96D631CEF96A"/>
    <w:pPr>
      <w:widowControl w:val="0"/>
      <w:wordWrap w:val="0"/>
      <w:autoSpaceDE w:val="0"/>
      <w:autoSpaceDN w:val="0"/>
    </w:pPr>
  </w:style>
  <w:style w:type="paragraph" w:customStyle="1" w:styleId="A85BA75F718C4641905F8016FA324365">
    <w:name w:val="A85BA75F718C4641905F8016FA324365"/>
    <w:pPr>
      <w:widowControl w:val="0"/>
      <w:wordWrap w:val="0"/>
      <w:autoSpaceDE w:val="0"/>
      <w:autoSpaceDN w:val="0"/>
    </w:pPr>
  </w:style>
  <w:style w:type="paragraph" w:customStyle="1" w:styleId="8A28F11F7E774A43BCD2ABC06F62C53B">
    <w:name w:val="8A28F11F7E774A43BCD2ABC06F62C53B"/>
    <w:pPr>
      <w:widowControl w:val="0"/>
      <w:wordWrap w:val="0"/>
      <w:autoSpaceDE w:val="0"/>
      <w:autoSpaceDN w:val="0"/>
    </w:pPr>
  </w:style>
  <w:style w:type="paragraph" w:customStyle="1" w:styleId="9625E19849A24CDC8A3505501BB8B237">
    <w:name w:val="9625E19849A24CDC8A3505501BB8B237"/>
    <w:pPr>
      <w:widowControl w:val="0"/>
      <w:wordWrap w:val="0"/>
      <w:autoSpaceDE w:val="0"/>
      <w:autoSpaceDN w:val="0"/>
    </w:pPr>
  </w:style>
  <w:style w:type="paragraph" w:customStyle="1" w:styleId="E837484855204DD283A0697AE399B0CB">
    <w:name w:val="E837484855204DD283A0697AE399B0CB"/>
    <w:pPr>
      <w:widowControl w:val="0"/>
      <w:wordWrap w:val="0"/>
      <w:autoSpaceDE w:val="0"/>
      <w:autoSpaceDN w:val="0"/>
    </w:pPr>
  </w:style>
  <w:style w:type="paragraph" w:customStyle="1" w:styleId="19216AD55447486DA82F4D17A6C67967">
    <w:name w:val="19216AD55447486DA82F4D17A6C67967"/>
    <w:pPr>
      <w:widowControl w:val="0"/>
      <w:wordWrap w:val="0"/>
      <w:autoSpaceDE w:val="0"/>
      <w:autoSpaceDN w:val="0"/>
    </w:pPr>
  </w:style>
  <w:style w:type="paragraph" w:customStyle="1" w:styleId="0799D3977E38437E8AD5899F18CF114F">
    <w:name w:val="0799D3977E38437E8AD5899F18CF114F"/>
    <w:pPr>
      <w:widowControl w:val="0"/>
      <w:wordWrap w:val="0"/>
      <w:autoSpaceDE w:val="0"/>
      <w:autoSpaceDN w:val="0"/>
    </w:pPr>
  </w:style>
  <w:style w:type="paragraph" w:customStyle="1" w:styleId="39CD8ED1D4B04C2B8E4D820D266D17F7">
    <w:name w:val="39CD8ED1D4B04C2B8E4D820D266D17F7"/>
    <w:pPr>
      <w:widowControl w:val="0"/>
      <w:wordWrap w:val="0"/>
      <w:autoSpaceDE w:val="0"/>
      <w:autoSpaceDN w:val="0"/>
    </w:pPr>
  </w:style>
  <w:style w:type="paragraph" w:customStyle="1" w:styleId="6CD2581F040E483297C6581B8D2CBCB7">
    <w:name w:val="6CD2581F040E483297C6581B8D2CBCB7"/>
    <w:pPr>
      <w:widowControl w:val="0"/>
      <w:wordWrap w:val="0"/>
      <w:autoSpaceDE w:val="0"/>
      <w:autoSpaceDN w:val="0"/>
    </w:pPr>
  </w:style>
  <w:style w:type="paragraph" w:customStyle="1" w:styleId="E9F8CAFE4DC249CBBD7E608595CEB75C">
    <w:name w:val="E9F8CAFE4DC249CBBD7E608595CEB75C"/>
    <w:pPr>
      <w:widowControl w:val="0"/>
      <w:wordWrap w:val="0"/>
      <w:autoSpaceDE w:val="0"/>
      <w:autoSpaceDN w:val="0"/>
    </w:pPr>
  </w:style>
  <w:style w:type="paragraph" w:customStyle="1" w:styleId="E35FA3989979423A8C3718D271687A0C">
    <w:name w:val="E35FA3989979423A8C3718D271687A0C"/>
    <w:pPr>
      <w:widowControl w:val="0"/>
      <w:wordWrap w:val="0"/>
      <w:autoSpaceDE w:val="0"/>
      <w:autoSpaceDN w:val="0"/>
    </w:pPr>
  </w:style>
  <w:style w:type="paragraph" w:customStyle="1" w:styleId="41AE07F468B244518F54FC2C729FB019">
    <w:name w:val="41AE07F468B244518F54FC2C729FB019"/>
    <w:pPr>
      <w:widowControl w:val="0"/>
      <w:wordWrap w:val="0"/>
      <w:autoSpaceDE w:val="0"/>
      <w:autoSpaceDN w:val="0"/>
    </w:pPr>
  </w:style>
  <w:style w:type="paragraph" w:customStyle="1" w:styleId="A51AA370D3024B688172E28924F58459">
    <w:name w:val="A51AA370D3024B688172E28924F58459"/>
    <w:pPr>
      <w:widowControl w:val="0"/>
      <w:wordWrap w:val="0"/>
      <w:autoSpaceDE w:val="0"/>
      <w:autoSpaceDN w:val="0"/>
    </w:pPr>
  </w:style>
  <w:style w:type="paragraph" w:customStyle="1" w:styleId="615D4766865446008B47EB834B965835">
    <w:name w:val="615D4766865446008B47EB834B965835"/>
    <w:pPr>
      <w:widowControl w:val="0"/>
      <w:wordWrap w:val="0"/>
      <w:autoSpaceDE w:val="0"/>
      <w:autoSpaceDN w:val="0"/>
    </w:pPr>
  </w:style>
  <w:style w:type="paragraph" w:customStyle="1" w:styleId="97605EA5E86C41B69C7DB46A472E5E9A">
    <w:name w:val="97605EA5E86C41B69C7DB46A472E5E9A"/>
    <w:pPr>
      <w:widowControl w:val="0"/>
      <w:wordWrap w:val="0"/>
      <w:autoSpaceDE w:val="0"/>
      <w:autoSpaceDN w:val="0"/>
    </w:pPr>
  </w:style>
  <w:style w:type="paragraph" w:customStyle="1" w:styleId="11BCFC4B66F14D349739837C3B89D092">
    <w:name w:val="11BCFC4B66F14D349739837C3B89D092"/>
    <w:pPr>
      <w:widowControl w:val="0"/>
      <w:wordWrap w:val="0"/>
      <w:autoSpaceDE w:val="0"/>
      <w:autoSpaceDN w:val="0"/>
    </w:pPr>
  </w:style>
  <w:style w:type="paragraph" w:customStyle="1" w:styleId="D8EE0E8C40B34333925AB133138E49C6">
    <w:name w:val="D8EE0E8C40B34333925AB133138E49C6"/>
    <w:pPr>
      <w:widowControl w:val="0"/>
      <w:wordWrap w:val="0"/>
      <w:autoSpaceDE w:val="0"/>
      <w:autoSpaceDN w:val="0"/>
    </w:pPr>
  </w:style>
  <w:style w:type="paragraph" w:customStyle="1" w:styleId="2D9C8E7A3DD2412C88D0B4514FAAC29F">
    <w:name w:val="2D9C8E7A3DD2412C88D0B4514FAAC29F"/>
    <w:pPr>
      <w:widowControl w:val="0"/>
      <w:wordWrap w:val="0"/>
      <w:autoSpaceDE w:val="0"/>
      <w:autoSpaceDN w:val="0"/>
    </w:pPr>
  </w:style>
  <w:style w:type="paragraph" w:customStyle="1" w:styleId="1296C94AC8144FFFBC19BE99BCD3429E">
    <w:name w:val="1296C94AC8144FFFBC19BE99BCD3429E"/>
    <w:pPr>
      <w:widowControl w:val="0"/>
      <w:wordWrap w:val="0"/>
      <w:autoSpaceDE w:val="0"/>
      <w:autoSpaceDN w:val="0"/>
    </w:pPr>
  </w:style>
  <w:style w:type="paragraph" w:customStyle="1" w:styleId="743776650C7545BDB921D8F1EEF0CF62">
    <w:name w:val="743776650C7545BDB921D8F1EEF0CF62"/>
    <w:pPr>
      <w:widowControl w:val="0"/>
      <w:wordWrap w:val="0"/>
      <w:autoSpaceDE w:val="0"/>
      <w:autoSpaceDN w:val="0"/>
    </w:pPr>
  </w:style>
  <w:style w:type="paragraph" w:customStyle="1" w:styleId="7B09F741E2B8427B9234180CB9A12531">
    <w:name w:val="7B09F741E2B8427B9234180CB9A12531"/>
    <w:pPr>
      <w:widowControl w:val="0"/>
      <w:wordWrap w:val="0"/>
      <w:autoSpaceDE w:val="0"/>
      <w:autoSpaceDN w:val="0"/>
    </w:pPr>
  </w:style>
  <w:style w:type="paragraph" w:customStyle="1" w:styleId="C08269664D724448BD9998F24B18B10B">
    <w:name w:val="C08269664D724448BD9998F24B18B10B"/>
    <w:pPr>
      <w:widowControl w:val="0"/>
      <w:wordWrap w:val="0"/>
      <w:autoSpaceDE w:val="0"/>
      <w:autoSpaceDN w:val="0"/>
    </w:pPr>
  </w:style>
  <w:style w:type="paragraph" w:customStyle="1" w:styleId="0AB2C2D6A2B2436C90805DE2253DA090">
    <w:name w:val="0AB2C2D6A2B2436C90805DE2253DA090"/>
    <w:pPr>
      <w:widowControl w:val="0"/>
      <w:wordWrap w:val="0"/>
      <w:autoSpaceDE w:val="0"/>
      <w:autoSpaceDN w:val="0"/>
    </w:pPr>
  </w:style>
  <w:style w:type="paragraph" w:customStyle="1" w:styleId="C0655B3AB95C4568881C17CB4F90703C">
    <w:name w:val="C0655B3AB95C4568881C17CB4F90703C"/>
    <w:pPr>
      <w:widowControl w:val="0"/>
      <w:wordWrap w:val="0"/>
      <w:autoSpaceDE w:val="0"/>
      <w:autoSpaceDN w:val="0"/>
    </w:pPr>
  </w:style>
  <w:style w:type="paragraph" w:customStyle="1" w:styleId="26C37811471C4BD98ABA90559EA8416E">
    <w:name w:val="26C37811471C4BD98ABA90559EA8416E"/>
    <w:pPr>
      <w:widowControl w:val="0"/>
      <w:wordWrap w:val="0"/>
      <w:autoSpaceDE w:val="0"/>
      <w:autoSpaceDN w:val="0"/>
    </w:pPr>
  </w:style>
  <w:style w:type="paragraph" w:customStyle="1" w:styleId="F513F47F4CB14DD59E704FCB664A1BCD">
    <w:name w:val="F513F47F4CB14DD59E704FCB664A1BCD"/>
    <w:pPr>
      <w:widowControl w:val="0"/>
      <w:wordWrap w:val="0"/>
      <w:autoSpaceDE w:val="0"/>
      <w:autoSpaceDN w:val="0"/>
    </w:pPr>
  </w:style>
  <w:style w:type="paragraph" w:customStyle="1" w:styleId="C1718551A14A4356A443D32C7203C956">
    <w:name w:val="C1718551A14A4356A443D32C7203C956"/>
    <w:pPr>
      <w:widowControl w:val="0"/>
      <w:wordWrap w:val="0"/>
      <w:autoSpaceDE w:val="0"/>
      <w:autoSpaceDN w:val="0"/>
    </w:pPr>
  </w:style>
  <w:style w:type="paragraph" w:customStyle="1" w:styleId="CB237D57A48248D58176F6A75BF91FC5">
    <w:name w:val="CB237D57A48248D58176F6A75BF91FC5"/>
    <w:pPr>
      <w:widowControl w:val="0"/>
      <w:wordWrap w:val="0"/>
      <w:autoSpaceDE w:val="0"/>
      <w:autoSpaceDN w:val="0"/>
    </w:pPr>
  </w:style>
  <w:style w:type="paragraph" w:customStyle="1" w:styleId="A661FABD29E64C698DC44199E19B5460">
    <w:name w:val="A661FABD29E64C698DC44199E19B5460"/>
    <w:pPr>
      <w:widowControl w:val="0"/>
      <w:wordWrap w:val="0"/>
      <w:autoSpaceDE w:val="0"/>
      <w:autoSpaceDN w:val="0"/>
    </w:pPr>
  </w:style>
  <w:style w:type="paragraph" w:customStyle="1" w:styleId="F6B87168303F44B99655DB367635013B">
    <w:name w:val="F6B87168303F44B99655DB367635013B"/>
    <w:pPr>
      <w:widowControl w:val="0"/>
      <w:wordWrap w:val="0"/>
      <w:autoSpaceDE w:val="0"/>
      <w:autoSpaceDN w:val="0"/>
    </w:pPr>
  </w:style>
  <w:style w:type="paragraph" w:customStyle="1" w:styleId="632BC4B3AAC44FCBBB7244B794C2CC55">
    <w:name w:val="632BC4B3AAC44FCBBB7244B794C2CC55"/>
    <w:pPr>
      <w:widowControl w:val="0"/>
      <w:wordWrap w:val="0"/>
      <w:autoSpaceDE w:val="0"/>
      <w:autoSpaceDN w:val="0"/>
    </w:pPr>
  </w:style>
  <w:style w:type="paragraph" w:customStyle="1" w:styleId="A6E813C743CD4BE882DB4104645F661C">
    <w:name w:val="A6E813C743CD4BE882DB4104645F661C"/>
    <w:pPr>
      <w:widowControl w:val="0"/>
      <w:wordWrap w:val="0"/>
      <w:autoSpaceDE w:val="0"/>
      <w:autoSpaceDN w:val="0"/>
    </w:pPr>
  </w:style>
  <w:style w:type="paragraph" w:customStyle="1" w:styleId="EBED0DC26CD1403686769FF42F7238B3">
    <w:name w:val="EBED0DC26CD1403686769FF42F7238B3"/>
    <w:pPr>
      <w:widowControl w:val="0"/>
      <w:wordWrap w:val="0"/>
      <w:autoSpaceDE w:val="0"/>
      <w:autoSpaceDN w:val="0"/>
    </w:pPr>
  </w:style>
  <w:style w:type="paragraph" w:customStyle="1" w:styleId="FE64A8DD34DD4A7C903633EA9055CEB6">
    <w:name w:val="FE64A8DD34DD4A7C903633EA9055CEB6"/>
    <w:pPr>
      <w:widowControl w:val="0"/>
      <w:wordWrap w:val="0"/>
      <w:autoSpaceDE w:val="0"/>
      <w:autoSpaceDN w:val="0"/>
    </w:pPr>
  </w:style>
  <w:style w:type="paragraph" w:customStyle="1" w:styleId="AE8BFB3770954439A28C3047A4D51FDF">
    <w:name w:val="AE8BFB3770954439A28C3047A4D51FDF"/>
    <w:pPr>
      <w:widowControl w:val="0"/>
      <w:wordWrap w:val="0"/>
      <w:autoSpaceDE w:val="0"/>
      <w:autoSpaceDN w:val="0"/>
    </w:pPr>
  </w:style>
  <w:style w:type="paragraph" w:customStyle="1" w:styleId="8480A1F9CFEF43C7AF43C3DF4E5A03C0">
    <w:name w:val="8480A1F9CFEF43C7AF43C3DF4E5A03C0"/>
    <w:pPr>
      <w:widowControl w:val="0"/>
      <w:wordWrap w:val="0"/>
      <w:autoSpaceDE w:val="0"/>
      <w:autoSpaceDN w:val="0"/>
    </w:pPr>
  </w:style>
  <w:style w:type="paragraph" w:customStyle="1" w:styleId="21F90118F0734572B734E5B55D4818F7">
    <w:name w:val="21F90118F0734572B734E5B55D4818F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C6E52F-21B0-4DC1-8060-A93FA9A0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회의록.dotx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moo jin</dc:creator>
  <cp:lastModifiedBy>moo jin kim</cp:lastModifiedBy>
  <cp:revision>2</cp:revision>
  <dcterms:created xsi:type="dcterms:W3CDTF">2021-03-27T02:38:00Z</dcterms:created>
  <dcterms:modified xsi:type="dcterms:W3CDTF">2021-03-27T02:38:00Z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